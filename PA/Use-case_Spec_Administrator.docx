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13910CE" w:rsidR="009C307A" w:rsidRDefault="00EC4366">
      <w:pPr>
        <w:pStyle w:val="Title"/>
        <w:jc w:val="right"/>
      </w:pPr>
      <w:r>
        <w:t>Comnhalam.com</w:t>
      </w:r>
    </w:p>
    <w:p w14:paraId="10DB093B" w14:textId="10C30067" w:rsidR="009C307A" w:rsidRDefault="00B4378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 xml:space="preserve">Use-Case Specification: </w:t>
      </w:r>
      <w:r w:rsidR="00273DE7">
        <w:t>Admin</w:t>
      </w:r>
      <w:r w:rsidR="00273DE7">
        <w:rPr>
          <w:lang w:val="vi-VN"/>
        </w:rPr>
        <w:t>i</w:t>
      </w:r>
      <w:proofErr w:type="spellStart"/>
      <w:r w:rsidR="00273DE7">
        <w:t>st</w:t>
      </w:r>
      <w:proofErr w:type="spellEnd"/>
      <w:r w:rsidR="00273DE7">
        <w:rPr>
          <w:lang w:val="vi-VN"/>
        </w:rPr>
        <w:t>r</w:t>
      </w:r>
      <w:proofErr w:type="spellStart"/>
      <w:r w:rsidR="00273DE7">
        <w:t>ator</w:t>
      </w:r>
      <w:proofErr w:type="spellEnd"/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5482E480" w:rsidR="009C307A" w:rsidRPr="00273DE7" w:rsidRDefault="00630073">
      <w:pPr>
        <w:pStyle w:val="Title"/>
        <w:jc w:val="right"/>
        <w:rPr>
          <w:sz w:val="28"/>
          <w:lang w:val="vi-VN"/>
        </w:rPr>
      </w:pPr>
      <w:r>
        <w:rPr>
          <w:sz w:val="28"/>
        </w:rPr>
        <w:t xml:space="preserve">Version </w:t>
      </w:r>
      <w:r w:rsidR="00273DE7">
        <w:rPr>
          <w:sz w:val="28"/>
          <w:lang w:val="vi-VN"/>
        </w:rPr>
        <w:t>1.0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659B0F6A" w:rsidR="009C307A" w:rsidRDefault="00EC4366">
            <w:pPr>
              <w:pStyle w:val="Tabletext"/>
            </w:pPr>
            <w:r>
              <w:t xml:space="preserve">November </w:t>
            </w:r>
            <w:r w:rsidR="00B30003">
              <w:rPr>
                <w:lang w:val="vi-VN"/>
              </w:rPr>
              <w:t>7</w:t>
            </w:r>
            <w:r>
              <w:t>, 2018</w:t>
            </w:r>
          </w:p>
        </w:tc>
        <w:tc>
          <w:tcPr>
            <w:tcW w:w="1152" w:type="dxa"/>
          </w:tcPr>
          <w:p w14:paraId="1A6E6517" w14:textId="65F1E34B" w:rsidR="009C307A" w:rsidRDefault="00EC436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4D6C4328" w:rsidR="009C307A" w:rsidRPr="004E41B0" w:rsidRDefault="00EC4366">
            <w:pPr>
              <w:pStyle w:val="Tabletext"/>
              <w:rPr>
                <w:lang w:val="vi-VN"/>
              </w:rPr>
            </w:pPr>
            <w:r>
              <w:t>Initial use</w:t>
            </w:r>
            <w:r w:rsidR="004E41B0">
              <w:rPr>
                <w:lang w:val="vi-VN"/>
              </w:rPr>
              <w:t>-</w:t>
            </w:r>
            <w:r>
              <w:t>case specification</w:t>
            </w:r>
            <w:r w:rsidR="004E41B0">
              <w:rPr>
                <w:lang w:val="vi-VN"/>
              </w:rPr>
              <w:t xml:space="preserve"> for administrator</w:t>
            </w:r>
          </w:p>
        </w:tc>
        <w:tc>
          <w:tcPr>
            <w:tcW w:w="2304" w:type="dxa"/>
          </w:tcPr>
          <w:p w14:paraId="763E8793" w14:textId="52793703" w:rsidR="009C307A" w:rsidRPr="005A5BBA" w:rsidRDefault="005A5BB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Trần Hải Phong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68033A85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Use-case: </w:t>
      </w:r>
      <w:r w:rsidR="00870904">
        <w:rPr>
          <w:noProof/>
        </w:rPr>
        <w:t>Ban a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2495BAA7" w:rsidR="006D0A9A" w:rsidRDefault="006D0A9A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</w:t>
      </w:r>
      <w:r w:rsidR="00870904" w:rsidRPr="00870904">
        <w:t xml:space="preserve"> </w:t>
      </w:r>
      <w:r w:rsidR="00870904">
        <w:t>Distribute user’s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265C2E" w14:textId="136DD41C" w:rsidR="00870904" w:rsidRDefault="00870904" w:rsidP="00870904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</w:t>
      </w:r>
      <w:r w:rsidRPr="00870904">
        <w:t xml:space="preserve"> </w:t>
      </w:r>
      <w:r w:rsidR="009F60A2">
        <w:t>Create monthly/daily revenue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B3ABB8" w14:textId="77777777" w:rsidR="00870904" w:rsidRPr="00870904" w:rsidRDefault="00870904" w:rsidP="00870904"/>
    <w:p w14:paraId="1D1D463B" w14:textId="77777777" w:rsidR="00870904" w:rsidRPr="00870904" w:rsidRDefault="00870904" w:rsidP="00870904">
      <w:pPr>
        <w:rPr>
          <w:rFonts w:eastAsiaTheme="minorEastAsia"/>
        </w:rPr>
      </w:pP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77777777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7B17323E" w14:textId="43EF5DA6" w:rsidR="00FA3D1C" w:rsidRDefault="00FA3D1C" w:rsidP="00E06BE7">
      <w:pPr>
        <w:rPr>
          <w:color w:val="2207E9"/>
        </w:rPr>
      </w:pPr>
    </w:p>
    <w:p w14:paraId="50E87D26" w14:textId="0215FE77" w:rsidR="00FA3D1C" w:rsidRDefault="00FA3D1C" w:rsidP="00E06BE7">
      <w:pPr>
        <w:rPr>
          <w:color w:val="2207E9"/>
        </w:rPr>
      </w:pPr>
    </w:p>
    <w:p w14:paraId="20CFBEAC" w14:textId="67A3ED26" w:rsidR="00FA3D1C" w:rsidRDefault="00FA3D1C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16CDABFD" wp14:editId="24080EC5">
            <wp:extent cx="5943600" cy="2734945"/>
            <wp:effectExtent l="0" t="0" r="0" b="0"/>
            <wp:docPr id="2" name="Picture 2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-update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0C64" w14:textId="77777777" w:rsidR="00FA3D1C" w:rsidRPr="00E06BE7" w:rsidRDefault="00FA3D1C" w:rsidP="00E06BE7">
      <w:pPr>
        <w:rPr>
          <w:color w:val="2207E9"/>
        </w:rPr>
      </w:pPr>
    </w:p>
    <w:p w14:paraId="3996B202" w14:textId="77777777" w:rsidR="004E3DCC" w:rsidRDefault="004E3DCC" w:rsidP="004E3DCC">
      <w:bookmarkStart w:id="1" w:name="_GoBack"/>
      <w:bookmarkEnd w:id="1"/>
    </w:p>
    <w:p w14:paraId="6537B9EF" w14:textId="77777777" w:rsidR="004E3DCC" w:rsidRDefault="00591379" w:rsidP="00876F9C">
      <w:pPr>
        <w:pStyle w:val="Heading1"/>
      </w:pPr>
      <w:bookmarkStart w:id="2" w:name="_Toc416105491"/>
      <w:r>
        <w:t xml:space="preserve">Use-case </w:t>
      </w:r>
      <w:r w:rsidR="00016409">
        <w:t>Specifications</w:t>
      </w:r>
      <w:bookmarkEnd w:id="2"/>
    </w:p>
    <w:p w14:paraId="25E50368" w14:textId="08079DBC" w:rsidR="004E3DCC" w:rsidRDefault="00B84F54" w:rsidP="00876F9C">
      <w:pPr>
        <w:pStyle w:val="Heading2"/>
      </w:pPr>
      <w:bookmarkStart w:id="3" w:name="_Toc416105492"/>
      <w:r>
        <w:t xml:space="preserve">Use-case: </w:t>
      </w:r>
      <w:bookmarkEnd w:id="3"/>
      <w:r w:rsidR="00DB32CA">
        <w:t>Ban</w:t>
      </w:r>
      <w:r w:rsidR="00DB32CA">
        <w:rPr>
          <w:lang w:val="vi-VN"/>
        </w:rPr>
        <w:t xml:space="preserve"> a user (Seller, buyer)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70097800" w:rsidR="004E3DCC" w:rsidRDefault="00DB32CA" w:rsidP="007201F3">
            <w:r>
              <w:t>Ban a user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3202A3E0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DB32CA">
              <w:t>administrators</w:t>
            </w:r>
            <w:r w:rsidRPr="00253488">
              <w:t xml:space="preserve"> can </w:t>
            </w:r>
            <w:r w:rsidR="00DB32CA">
              <w:t>ban</w:t>
            </w:r>
            <w:r w:rsidRPr="00253488">
              <w:t xml:space="preserve"> </w:t>
            </w:r>
            <w:r w:rsidR="00A013D1">
              <w:t xml:space="preserve">a </w:t>
            </w:r>
            <w:r w:rsidR="00DB32CA">
              <w:t>user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5B0382E6" w:rsidR="004E3DCC" w:rsidRDefault="00DB32CA" w:rsidP="00644A23">
            <w:r>
              <w:t>Administrator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2A28EA82" w14:textId="2DD162E5" w:rsidR="0058108E" w:rsidRPr="0058108E" w:rsidRDefault="00BA460E" w:rsidP="0058108E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</w:t>
            </w:r>
            <w:r w:rsidR="0058108E">
              <w:t>admin</w:t>
            </w:r>
            <w:r w:rsidR="0058108E">
              <w:rPr>
                <w:lang w:val="vi-VN"/>
              </w:rPr>
              <w:t xml:space="preserve"> page:</w:t>
            </w:r>
            <w:r>
              <w:t xml:space="preserve"> </w:t>
            </w:r>
            <w:r w:rsidR="002C7CB2">
              <w:t>t</w:t>
            </w:r>
            <w:r w:rsidR="004E3DCC">
              <w:t xml:space="preserve">he </w:t>
            </w:r>
            <w:r w:rsidR="00176C0C">
              <w:t>a</w:t>
            </w:r>
            <w:r w:rsidR="002E0BCE">
              <w:t>dministrator</w:t>
            </w:r>
            <w:r w:rsidR="00176C0C">
              <w:t xml:space="preserve"> </w:t>
            </w:r>
            <w:r w:rsidR="0058108E">
              <w:t>goes</w:t>
            </w:r>
            <w:r w:rsidR="0058108E">
              <w:rPr>
                <w:lang w:val="vi-VN"/>
              </w:rPr>
              <w:t xml:space="preserve"> to users tab.</w:t>
            </w:r>
          </w:p>
          <w:p w14:paraId="54CBBE5C" w14:textId="53289208" w:rsidR="0058108E" w:rsidRPr="0058108E" w:rsidRDefault="0058108E" w:rsidP="0058108E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Enter</w:t>
            </w:r>
            <w:r>
              <w:rPr>
                <w:lang w:val="vi-VN"/>
              </w:rPr>
              <w:t xml:space="preserve"> the name/email of the user who the administrator needs to find.</w:t>
            </w:r>
          </w:p>
          <w:p w14:paraId="14276120" w14:textId="78061D1D" w:rsidR="004E3DCC" w:rsidRPr="002C7CB2" w:rsidRDefault="00176C0C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A</w:t>
            </w:r>
            <w:r w:rsidR="002E0BCE">
              <w:t>dministrator</w:t>
            </w:r>
            <w:r w:rsidR="00804E89">
              <w:t xml:space="preserve">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</w:t>
            </w:r>
            <w:r>
              <w:t>the user</w:t>
            </w:r>
          </w:p>
          <w:p w14:paraId="45C5C8B0" w14:textId="0A4C49B0" w:rsidR="004E3DCC" w:rsidRDefault="00CE05C2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</w:t>
            </w:r>
            <w:r w:rsidR="00176C0C">
              <w:t>users</w:t>
            </w:r>
            <w:r>
              <w:t xml:space="preserve"> found</w:t>
            </w:r>
          </w:p>
          <w:p w14:paraId="4FB0ED64" w14:textId="09810DDF" w:rsidR="00F02F9F" w:rsidRDefault="00176C0C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A</w:t>
            </w:r>
            <w:r w:rsidR="002E0BCE">
              <w:t>dministrator</w:t>
            </w:r>
            <w:r w:rsidR="00DC44DD">
              <w:t xml:space="preserve"> clicks </w:t>
            </w:r>
            <w:r>
              <w:t>on the name of the user who they need to ban</w:t>
            </w:r>
          </w:p>
          <w:p w14:paraId="518FECEB" w14:textId="1821C25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176C0C">
              <w:t>displays the profile of the user.</w:t>
            </w:r>
          </w:p>
          <w:p w14:paraId="39B3B58A" w14:textId="445D3B47" w:rsidR="009B420A" w:rsidRDefault="00176C0C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A</w:t>
            </w:r>
            <w:r w:rsidR="002E0BCE">
              <w:t>dministrator</w:t>
            </w:r>
            <w:r>
              <w:t xml:space="preserve"> clicks on </w:t>
            </w:r>
            <w:r w:rsidR="00544F78">
              <w:t>‘</w:t>
            </w:r>
            <w:r>
              <w:t>Ban</w:t>
            </w:r>
            <w:r w:rsidR="00544F78">
              <w:t>’</w:t>
            </w:r>
            <w:r>
              <w:t xml:space="preserve"> button to ban this user.</w:t>
            </w:r>
          </w:p>
          <w:p w14:paraId="1980DA2D" w14:textId="437D51B0" w:rsidR="00176C0C" w:rsidRPr="00F02F9F" w:rsidRDefault="00176C0C" w:rsidP="00176C0C">
            <w:pPr>
              <w:pStyle w:val="ListParagraph"/>
              <w:spacing w:after="0" w:line="240" w:lineRule="auto"/>
            </w:pP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C17A0E2" w14:textId="7C8EA2E8" w:rsidR="004E3DCC" w:rsidRPr="00613915" w:rsidRDefault="004E3DCC" w:rsidP="00644A23">
            <w:pPr>
              <w:rPr>
                <w:b/>
              </w:rPr>
            </w:pPr>
            <w:bookmarkStart w:id="4" w:name="OLE_LINK1"/>
            <w:bookmarkStart w:id="5" w:name="OLE_LINK2"/>
            <w:r w:rsidRPr="00613915">
              <w:rPr>
                <w:b/>
              </w:rPr>
              <w:t xml:space="preserve">Alternative flow 1: </w:t>
            </w:r>
            <w:r w:rsidR="00902C31" w:rsidRPr="005B385D">
              <w:rPr>
                <w:b/>
              </w:rPr>
              <w:t>A</w:t>
            </w:r>
            <w:r w:rsidR="005B385D" w:rsidRPr="005B385D">
              <w:rPr>
                <w:b/>
              </w:rPr>
              <w:t>dministrator</w:t>
            </w:r>
            <w:r w:rsidRPr="005B385D">
              <w:rPr>
                <w:b/>
              </w:rPr>
              <w:t xml:space="preserve"> cannot find</w:t>
            </w:r>
            <w:r w:rsidR="00902C31" w:rsidRPr="005B385D">
              <w:rPr>
                <w:b/>
              </w:rPr>
              <w:t xml:space="preserve"> the</w:t>
            </w:r>
            <w:r w:rsidRPr="005B385D">
              <w:rPr>
                <w:b/>
              </w:rPr>
              <w:t xml:space="preserve"> </w:t>
            </w:r>
            <w:r w:rsidR="00902C31" w:rsidRPr="005B385D">
              <w:rPr>
                <w:b/>
              </w:rPr>
              <w:t>user searched</w:t>
            </w:r>
          </w:p>
          <w:p w14:paraId="1183DC5D" w14:textId="25F7B7BB" w:rsidR="004E3DCC" w:rsidRDefault="004E3DCC" w:rsidP="00E12BAE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From #1 of the basic flow, </w:t>
            </w:r>
            <w:r w:rsidR="00902C31">
              <w:t>a</w:t>
            </w:r>
            <w:r w:rsidR="002E0BCE">
              <w:t>dministrator</w:t>
            </w:r>
            <w:r>
              <w:t xml:space="preserve"> enters another </w:t>
            </w:r>
            <w:r w:rsidR="00DA0C1F">
              <w:t>email</w:t>
            </w:r>
          </w:p>
          <w:p w14:paraId="0AA9A299" w14:textId="77777777" w:rsidR="004E3DCC" w:rsidRDefault="004E3DCC" w:rsidP="00E12BAE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#2 in the basic flow</w:t>
            </w:r>
          </w:p>
          <w:bookmarkEnd w:id="4"/>
          <w:bookmarkEnd w:id="5"/>
          <w:p w14:paraId="28CF6DA6" w14:textId="77777777" w:rsidR="004E3DCC" w:rsidRDefault="004E3DCC" w:rsidP="00644A23"/>
          <w:p w14:paraId="38AE3745" w14:textId="296A2036" w:rsidR="004E3DCC" w:rsidRPr="00613915" w:rsidRDefault="000266C1" w:rsidP="00644A23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E12BAE">
              <w:rPr>
                <w:b/>
              </w:rPr>
              <w:t>The</w:t>
            </w:r>
            <w:r w:rsidR="00E12BAE" w:rsidRPr="00613915">
              <w:rPr>
                <w:b/>
              </w:rPr>
              <w:t xml:space="preserve"> </w:t>
            </w:r>
            <w:r w:rsidR="00E12BAE">
              <w:rPr>
                <w:b/>
              </w:rPr>
              <w:t>user searched was banned</w:t>
            </w:r>
          </w:p>
          <w:p w14:paraId="6E36DF87" w14:textId="028509AC" w:rsidR="00E12BAE" w:rsidRDefault="00E12BAE" w:rsidP="00E12BA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E12BAE">
              <w:t>From #1 of the basic flow, a</w:t>
            </w:r>
            <w:r w:rsidR="002E0BCE">
              <w:t>dministrator</w:t>
            </w:r>
            <w:r w:rsidRPr="00E12BAE">
              <w:t xml:space="preserve"> enters another </w:t>
            </w:r>
            <w:r w:rsidR="00DA0C1F">
              <w:t>email</w:t>
            </w:r>
          </w:p>
          <w:p w14:paraId="57811DA3" w14:textId="3FBE7397" w:rsidR="00366692" w:rsidRPr="00D279F0" w:rsidRDefault="00E12BAE" w:rsidP="00D3528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E12BAE">
              <w:t>Continue step #2 in the basic flow</w:t>
            </w:r>
          </w:p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1725E800" w:rsidR="004E3DCC" w:rsidRPr="00066C79" w:rsidRDefault="00066C79" w:rsidP="00644A23">
            <w:pPr>
              <w:rPr>
                <w:color w:val="000000" w:themeColor="text1"/>
              </w:rPr>
            </w:pPr>
            <w:r>
              <w:t>A</w:t>
            </w:r>
            <w:r w:rsidR="002E0BCE">
              <w:t>dministrator</w:t>
            </w:r>
            <w:r w:rsidR="004E3DCC">
              <w:t xml:space="preserve"> goes to homepage at </w:t>
            </w:r>
            <w:hyperlink r:id="rId14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2E0BCE">
              <w:rPr>
                <w:rStyle w:val="Hyperlink"/>
                <w:color w:val="000000" w:themeColor="text1"/>
                <w:u w:val="none"/>
              </w:rPr>
              <w:t>and log</w:t>
            </w:r>
            <w:r w:rsidR="002E0BCE" w:rsidRPr="002E0BCE">
              <w:rPr>
                <w:rStyle w:val="Hyperlink"/>
                <w:color w:val="000000" w:themeColor="text1"/>
                <w:u w:val="none"/>
              </w:rPr>
              <w:t>s</w:t>
            </w:r>
            <w:r w:rsidRPr="002E0BCE">
              <w:rPr>
                <w:rStyle w:val="Hyperlink"/>
                <w:color w:val="000000" w:themeColor="text1"/>
                <w:u w:val="none"/>
              </w:rPr>
              <w:t xml:space="preserve"> in</w:t>
            </w:r>
            <w:r w:rsidR="002E0BCE" w:rsidRPr="002E0BCE">
              <w:rPr>
                <w:rStyle w:val="Hyperlink"/>
                <w:color w:val="000000" w:themeColor="text1"/>
                <w:u w:val="none"/>
              </w:rPr>
              <w:t>to</w:t>
            </w:r>
            <w:r w:rsidRPr="002E0BCE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2E0BCE" w:rsidRPr="002E0BCE">
              <w:rPr>
                <w:rStyle w:val="Hyperlink"/>
                <w:color w:val="000000" w:themeColor="text1"/>
                <w:u w:val="none"/>
              </w:rPr>
              <w:t>their account.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46A99CBB" w:rsidR="004E3DCC" w:rsidRPr="00561167" w:rsidRDefault="004D14DB" w:rsidP="000A0E7B">
            <w:r w:rsidRPr="004D14DB">
              <w:t xml:space="preserve">The </w:t>
            </w:r>
            <w:r w:rsidR="002E0BCE">
              <w:t>administrator</w:t>
            </w:r>
            <w:r w:rsidRPr="004D14DB">
              <w:t xml:space="preserve"> successfully </w:t>
            </w:r>
            <w:r w:rsidR="00561167">
              <w:t>ban</w:t>
            </w:r>
            <w:r w:rsidR="00F32E2A">
              <w:t>s</w:t>
            </w:r>
            <w:r w:rsidR="00561167">
              <w:t xml:space="preserve"> </w:t>
            </w:r>
            <w:r w:rsidR="007B1E5D">
              <w:t>a</w:t>
            </w:r>
            <w:r w:rsidR="00561167">
              <w:t xml:space="preserve"> user who violated</w:t>
            </w:r>
            <w:r w:rsidR="00561167">
              <w:rPr>
                <w:lang w:val="vi-VN"/>
              </w:rPr>
              <w:t xml:space="preserve"> the rules</w:t>
            </w:r>
            <w:r w:rsidR="00561167">
              <w:t xml:space="preserve"> the system.</w:t>
            </w:r>
          </w:p>
        </w:tc>
      </w:tr>
    </w:tbl>
    <w:p w14:paraId="7680C60B" w14:textId="535C8E03" w:rsidR="004E3DCC" w:rsidRDefault="004E3DCC" w:rsidP="004E3DCC"/>
    <w:p w14:paraId="20C0FD28" w14:textId="77777777" w:rsidR="00EC0092" w:rsidRDefault="00EC0092" w:rsidP="004E3DCC"/>
    <w:p w14:paraId="453A7B19" w14:textId="058E7FE1" w:rsidR="00512FAF" w:rsidRDefault="00F25C41" w:rsidP="00F25C41">
      <w:pPr>
        <w:pStyle w:val="Heading2"/>
      </w:pPr>
      <w:bookmarkStart w:id="6" w:name="_Toc416105493"/>
      <w:r>
        <w:t xml:space="preserve">Use-case: </w:t>
      </w:r>
      <w:bookmarkEnd w:id="6"/>
      <w:r w:rsidR="00EC0092">
        <w:t>Distribute user’s role</w:t>
      </w:r>
    </w:p>
    <w:p w14:paraId="1F3AA599" w14:textId="77777777" w:rsidR="00EC0092" w:rsidRPr="00EC0092" w:rsidRDefault="00EC0092" w:rsidP="00EC0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EC0092" w14:paraId="03180B54" w14:textId="77777777" w:rsidTr="00EA2EC7">
        <w:tc>
          <w:tcPr>
            <w:tcW w:w="2088" w:type="dxa"/>
          </w:tcPr>
          <w:p w14:paraId="1E42D43F" w14:textId="77777777" w:rsidR="00EC0092" w:rsidRDefault="00EC0092" w:rsidP="00EA2EC7">
            <w:r>
              <w:t>Use case Name</w:t>
            </w:r>
          </w:p>
        </w:tc>
        <w:tc>
          <w:tcPr>
            <w:tcW w:w="7488" w:type="dxa"/>
          </w:tcPr>
          <w:p w14:paraId="04D539D3" w14:textId="4A28C9EC" w:rsidR="00EC0092" w:rsidRDefault="00EC0092" w:rsidP="00EA2EC7">
            <w:r>
              <w:t>Distribute user’s role</w:t>
            </w:r>
          </w:p>
        </w:tc>
      </w:tr>
      <w:tr w:rsidR="00EC0092" w14:paraId="501BC99A" w14:textId="77777777" w:rsidTr="00EA2EC7">
        <w:tc>
          <w:tcPr>
            <w:tcW w:w="2088" w:type="dxa"/>
          </w:tcPr>
          <w:p w14:paraId="4C77476B" w14:textId="77777777" w:rsidR="00EC0092" w:rsidRDefault="00EC0092" w:rsidP="00EA2EC7">
            <w:r>
              <w:t>Brief description</w:t>
            </w:r>
          </w:p>
        </w:tc>
        <w:tc>
          <w:tcPr>
            <w:tcW w:w="7488" w:type="dxa"/>
          </w:tcPr>
          <w:p w14:paraId="16FBACAB" w14:textId="0D0BCBC2" w:rsidR="00EC0092" w:rsidRDefault="00EC0092" w:rsidP="00EA2EC7">
            <w:r w:rsidRPr="00253488">
              <w:t>This use case describes how the</w:t>
            </w:r>
            <w:r>
              <w:t xml:space="preserve"> administrators</w:t>
            </w:r>
            <w:r w:rsidRPr="00253488">
              <w:t xml:space="preserve"> can</w:t>
            </w:r>
            <w:r>
              <w:t xml:space="preserve"> distribute a role for a user</w:t>
            </w:r>
          </w:p>
        </w:tc>
      </w:tr>
      <w:tr w:rsidR="00EC0092" w14:paraId="6029C15E" w14:textId="77777777" w:rsidTr="00EA2EC7">
        <w:tc>
          <w:tcPr>
            <w:tcW w:w="2088" w:type="dxa"/>
          </w:tcPr>
          <w:p w14:paraId="5511FC99" w14:textId="77777777" w:rsidR="00EC0092" w:rsidRDefault="00EC0092" w:rsidP="00EA2EC7">
            <w:r>
              <w:t>Actors</w:t>
            </w:r>
          </w:p>
        </w:tc>
        <w:tc>
          <w:tcPr>
            <w:tcW w:w="7488" w:type="dxa"/>
          </w:tcPr>
          <w:p w14:paraId="2E1469C0" w14:textId="77777777" w:rsidR="00EC0092" w:rsidRDefault="00EC0092" w:rsidP="00EA2EC7">
            <w:r>
              <w:t>Administrator</w:t>
            </w:r>
          </w:p>
        </w:tc>
      </w:tr>
      <w:tr w:rsidR="00EC0092" w14:paraId="6C0EA1F6" w14:textId="77777777" w:rsidTr="00EA2EC7">
        <w:tc>
          <w:tcPr>
            <w:tcW w:w="2088" w:type="dxa"/>
          </w:tcPr>
          <w:p w14:paraId="3CEC0C17" w14:textId="77777777" w:rsidR="00EC0092" w:rsidRDefault="00EC0092" w:rsidP="00EA2EC7">
            <w:r>
              <w:t>Basic Flow</w:t>
            </w:r>
          </w:p>
        </w:tc>
        <w:tc>
          <w:tcPr>
            <w:tcW w:w="7488" w:type="dxa"/>
          </w:tcPr>
          <w:p w14:paraId="76C0E9AB" w14:textId="0BB0106F" w:rsidR="00DA0C1F" w:rsidRDefault="00DA0C1F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At the homepage, the administrator enters keywords (</w:t>
            </w:r>
            <w:r w:rsidR="00F32E2A">
              <w:t>email</w:t>
            </w:r>
            <w:r>
              <w:t>) on the ‘Search’ field</w:t>
            </w:r>
          </w:p>
          <w:p w14:paraId="61D13330" w14:textId="77777777" w:rsidR="00DA0C1F" w:rsidRPr="002C7CB2" w:rsidRDefault="00DA0C1F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Administrator </w:t>
            </w:r>
            <w:r w:rsidRPr="002C7CB2">
              <w:t xml:space="preserve">clicks on </w:t>
            </w:r>
            <w:r>
              <w:t>‘</w:t>
            </w:r>
            <w:r w:rsidRPr="002C7CB2">
              <w:t>Search</w:t>
            </w:r>
            <w:r>
              <w:t>’</w:t>
            </w:r>
            <w:r w:rsidRPr="002C7CB2">
              <w:t xml:space="preserve"> button to start searching </w:t>
            </w:r>
            <w:r>
              <w:t>the user</w:t>
            </w:r>
          </w:p>
          <w:p w14:paraId="31A5B232" w14:textId="77777777" w:rsidR="00DA0C1F" w:rsidRDefault="00DA0C1F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System displays users found</w:t>
            </w:r>
          </w:p>
          <w:p w14:paraId="3CB2085F" w14:textId="7DD80F54" w:rsidR="00DA0C1F" w:rsidRDefault="00DA0C1F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Administrator clicks on the name of the user who </w:t>
            </w:r>
            <w:r w:rsidR="00F32E2A">
              <w:t>need a new role</w:t>
            </w:r>
          </w:p>
          <w:p w14:paraId="14F8070C" w14:textId="77777777" w:rsidR="00DA0C1F" w:rsidRDefault="00DA0C1F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System displays the profile of the user.</w:t>
            </w:r>
          </w:p>
          <w:p w14:paraId="0A33055E" w14:textId="31C7DDCC" w:rsidR="00DA0C1F" w:rsidRDefault="00DA0C1F" w:rsidP="00DA0C1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Administrator clicks on ‘</w:t>
            </w:r>
            <w:r w:rsidR="00AF16D5">
              <w:t>Set Role</w:t>
            </w:r>
            <w:r>
              <w:t xml:space="preserve">’ button to </w:t>
            </w:r>
            <w:r w:rsidR="00AF16D5">
              <w:t>set a new role for</w:t>
            </w:r>
            <w:r>
              <w:t xml:space="preserve"> this user.</w:t>
            </w:r>
          </w:p>
          <w:p w14:paraId="30133615" w14:textId="77777777" w:rsidR="00EC0092" w:rsidRPr="00F02F9F" w:rsidRDefault="00EC0092" w:rsidP="00DA0C1F">
            <w:pPr>
              <w:spacing w:line="240" w:lineRule="auto"/>
            </w:pPr>
          </w:p>
        </w:tc>
      </w:tr>
      <w:tr w:rsidR="00EC0092" w14:paraId="32917E62" w14:textId="77777777" w:rsidTr="00EA2EC7">
        <w:tc>
          <w:tcPr>
            <w:tcW w:w="2088" w:type="dxa"/>
          </w:tcPr>
          <w:p w14:paraId="08684E83" w14:textId="77777777" w:rsidR="00EC0092" w:rsidRDefault="00EC0092" w:rsidP="00EA2EC7">
            <w:r>
              <w:t>Alternative Flows</w:t>
            </w:r>
          </w:p>
        </w:tc>
        <w:tc>
          <w:tcPr>
            <w:tcW w:w="7488" w:type="dxa"/>
          </w:tcPr>
          <w:p w14:paraId="2885E2E5" w14:textId="77777777" w:rsidR="00AF16D5" w:rsidRPr="00613915" w:rsidRDefault="00AF16D5" w:rsidP="00AF16D5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Pr="005B385D">
              <w:rPr>
                <w:b/>
              </w:rPr>
              <w:t>Administrator cannot find the user searched</w:t>
            </w:r>
          </w:p>
          <w:p w14:paraId="335E2AE2" w14:textId="77777777" w:rsidR="00AF16D5" w:rsidRDefault="00AF16D5" w:rsidP="00AF16D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#1 of the basic flow, administrator enters another email</w:t>
            </w:r>
          </w:p>
          <w:p w14:paraId="3E9FE2B7" w14:textId="77777777" w:rsidR="00AF16D5" w:rsidRDefault="00AF16D5" w:rsidP="00AF16D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Continue step #2 in the basic flow</w:t>
            </w:r>
          </w:p>
          <w:p w14:paraId="2AC06939" w14:textId="1ABAAD9D" w:rsidR="00E906A0" w:rsidRPr="00D279F0" w:rsidRDefault="00E906A0" w:rsidP="00E906A0">
            <w:pPr>
              <w:spacing w:line="240" w:lineRule="auto"/>
            </w:pPr>
          </w:p>
        </w:tc>
      </w:tr>
      <w:tr w:rsidR="00EC0092" w14:paraId="09739D20" w14:textId="77777777" w:rsidTr="00EA2EC7">
        <w:tc>
          <w:tcPr>
            <w:tcW w:w="2088" w:type="dxa"/>
          </w:tcPr>
          <w:p w14:paraId="12AA44CE" w14:textId="77777777" w:rsidR="00EC0092" w:rsidRDefault="00EC0092" w:rsidP="00EA2EC7">
            <w:r>
              <w:t>Pre-conditions</w:t>
            </w:r>
          </w:p>
        </w:tc>
        <w:tc>
          <w:tcPr>
            <w:tcW w:w="7488" w:type="dxa"/>
          </w:tcPr>
          <w:p w14:paraId="291E4617" w14:textId="77777777" w:rsidR="00EC0092" w:rsidRPr="00066C79" w:rsidRDefault="00EC0092" w:rsidP="00EA2EC7">
            <w:pPr>
              <w:rPr>
                <w:color w:val="000000" w:themeColor="text1"/>
              </w:rPr>
            </w:pPr>
            <w:r>
              <w:t xml:space="preserve">Administrator goes to homepage at </w:t>
            </w:r>
            <w:hyperlink r:id="rId15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2E0BCE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EC0092" w14:paraId="3E735FE7" w14:textId="77777777" w:rsidTr="00211795">
        <w:trPr>
          <w:trHeight w:val="512"/>
        </w:trPr>
        <w:tc>
          <w:tcPr>
            <w:tcW w:w="2088" w:type="dxa"/>
          </w:tcPr>
          <w:p w14:paraId="335F9404" w14:textId="77777777" w:rsidR="00EC0092" w:rsidRDefault="00EC0092" w:rsidP="00EA2EC7">
            <w:r>
              <w:t>Post-conditions</w:t>
            </w:r>
          </w:p>
        </w:tc>
        <w:tc>
          <w:tcPr>
            <w:tcW w:w="7488" w:type="dxa"/>
          </w:tcPr>
          <w:p w14:paraId="74BE2A8D" w14:textId="4D6AD764" w:rsidR="00EC0092" w:rsidRPr="00211795" w:rsidRDefault="00EC0092" w:rsidP="00EA2EC7">
            <w:r w:rsidRPr="004D14DB">
              <w:t xml:space="preserve">The </w:t>
            </w:r>
            <w:r>
              <w:t>administrator</w:t>
            </w:r>
            <w:r w:rsidRPr="004D14DB">
              <w:t xml:space="preserve"> successfully </w:t>
            </w:r>
            <w:r w:rsidR="00211795">
              <w:t>distributes</w:t>
            </w:r>
            <w:r w:rsidR="00E906A0">
              <w:t xml:space="preserve"> a role for</w:t>
            </w:r>
            <w:r>
              <w:t xml:space="preserve"> a user</w:t>
            </w:r>
            <w:r w:rsidR="00211795">
              <w:t xml:space="preserve"> who have</w:t>
            </w:r>
            <w:r w:rsidR="00211795">
              <w:rPr>
                <w:lang w:val="vi-VN"/>
              </w:rPr>
              <w:t xml:space="preserve"> a need </w:t>
            </w:r>
            <w:r w:rsidR="00211795">
              <w:t>(buyer to seller or seller to buyer).</w:t>
            </w:r>
          </w:p>
        </w:tc>
      </w:tr>
    </w:tbl>
    <w:p w14:paraId="6F914585" w14:textId="58D789FA" w:rsidR="002C788A" w:rsidRDefault="002C788A" w:rsidP="002C788A">
      <w:pPr>
        <w:rPr>
          <w:lang w:val="vi-VN"/>
        </w:rPr>
      </w:pPr>
    </w:p>
    <w:p w14:paraId="17DD8238" w14:textId="38572B8A" w:rsidR="00451C5F" w:rsidRDefault="00451C5F" w:rsidP="00451C5F">
      <w:pPr>
        <w:pStyle w:val="Heading2"/>
      </w:pPr>
      <w:r>
        <w:t xml:space="preserve">Use-case: </w:t>
      </w:r>
      <w:r w:rsidR="00870904">
        <w:t xml:space="preserve">Create </w:t>
      </w:r>
      <w:r w:rsidR="00B445E6">
        <w:t>monthly/daily revenue report</w:t>
      </w:r>
    </w:p>
    <w:p w14:paraId="27D95485" w14:textId="77777777" w:rsidR="00451C5F" w:rsidRPr="00EC0092" w:rsidRDefault="00451C5F" w:rsidP="00451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51C5F" w14:paraId="24292C01" w14:textId="77777777" w:rsidTr="00EA2EC7">
        <w:tc>
          <w:tcPr>
            <w:tcW w:w="2088" w:type="dxa"/>
          </w:tcPr>
          <w:p w14:paraId="578C324E" w14:textId="77777777" w:rsidR="00451C5F" w:rsidRDefault="00451C5F" w:rsidP="00EA2EC7">
            <w:r>
              <w:t>Use case Name</w:t>
            </w:r>
          </w:p>
        </w:tc>
        <w:tc>
          <w:tcPr>
            <w:tcW w:w="7488" w:type="dxa"/>
          </w:tcPr>
          <w:p w14:paraId="3872B8D2" w14:textId="0A4EDD62" w:rsidR="00451C5F" w:rsidRDefault="00B445E6" w:rsidP="00EA2EC7">
            <w:r>
              <w:t>Create monthly/daily revenue report</w:t>
            </w:r>
          </w:p>
        </w:tc>
      </w:tr>
      <w:tr w:rsidR="00451C5F" w14:paraId="4B8BAB50" w14:textId="77777777" w:rsidTr="00EA2EC7">
        <w:tc>
          <w:tcPr>
            <w:tcW w:w="2088" w:type="dxa"/>
          </w:tcPr>
          <w:p w14:paraId="5A89E26D" w14:textId="77777777" w:rsidR="00451C5F" w:rsidRDefault="00451C5F" w:rsidP="00EA2EC7">
            <w:r>
              <w:t>Brief description</w:t>
            </w:r>
          </w:p>
        </w:tc>
        <w:tc>
          <w:tcPr>
            <w:tcW w:w="7488" w:type="dxa"/>
          </w:tcPr>
          <w:p w14:paraId="76C0550C" w14:textId="12FD822D" w:rsidR="00451C5F" w:rsidRDefault="00451C5F" w:rsidP="00EA2EC7">
            <w:r w:rsidRPr="00253488">
              <w:t>This use case describes how the</w:t>
            </w:r>
            <w:r>
              <w:t xml:space="preserve"> administrators</w:t>
            </w:r>
            <w:r w:rsidRPr="00253488">
              <w:t xml:space="preserve"> can</w:t>
            </w:r>
            <w:r>
              <w:t xml:space="preserve"> </w:t>
            </w:r>
            <w:r w:rsidR="00B445E6">
              <w:t>create revenue report</w:t>
            </w:r>
          </w:p>
        </w:tc>
      </w:tr>
      <w:tr w:rsidR="00451C5F" w14:paraId="48852338" w14:textId="77777777" w:rsidTr="00EA2EC7">
        <w:tc>
          <w:tcPr>
            <w:tcW w:w="2088" w:type="dxa"/>
          </w:tcPr>
          <w:p w14:paraId="483802F0" w14:textId="77777777" w:rsidR="00451C5F" w:rsidRDefault="00451C5F" w:rsidP="00EA2EC7">
            <w:r>
              <w:t>Actors</w:t>
            </w:r>
          </w:p>
        </w:tc>
        <w:tc>
          <w:tcPr>
            <w:tcW w:w="7488" w:type="dxa"/>
          </w:tcPr>
          <w:p w14:paraId="27D59A17" w14:textId="77777777" w:rsidR="00451C5F" w:rsidRDefault="00451C5F" w:rsidP="00EA2EC7">
            <w:r>
              <w:t>Administrator</w:t>
            </w:r>
          </w:p>
        </w:tc>
      </w:tr>
      <w:tr w:rsidR="00451C5F" w14:paraId="3E1C5064" w14:textId="77777777" w:rsidTr="00EA2EC7">
        <w:tc>
          <w:tcPr>
            <w:tcW w:w="2088" w:type="dxa"/>
          </w:tcPr>
          <w:p w14:paraId="36A50465" w14:textId="77777777" w:rsidR="00451C5F" w:rsidRDefault="00451C5F" w:rsidP="00EA2EC7">
            <w:r>
              <w:t>Basic Flow</w:t>
            </w:r>
          </w:p>
        </w:tc>
        <w:tc>
          <w:tcPr>
            <w:tcW w:w="7488" w:type="dxa"/>
          </w:tcPr>
          <w:p w14:paraId="78048930" w14:textId="49A25596" w:rsidR="00451C5F" w:rsidRDefault="00E12492" w:rsidP="00E12492">
            <w:pPr>
              <w:spacing w:line="240" w:lineRule="auto"/>
            </w:pPr>
            <w:r>
              <w:t>(update)</w:t>
            </w:r>
          </w:p>
          <w:p w14:paraId="611001A7" w14:textId="77777777" w:rsidR="00451C5F" w:rsidRPr="00F02F9F" w:rsidRDefault="00451C5F" w:rsidP="00EA2EC7">
            <w:pPr>
              <w:spacing w:line="240" w:lineRule="auto"/>
            </w:pPr>
          </w:p>
        </w:tc>
      </w:tr>
      <w:tr w:rsidR="00451C5F" w14:paraId="6385D0DD" w14:textId="77777777" w:rsidTr="00EA2EC7">
        <w:tc>
          <w:tcPr>
            <w:tcW w:w="2088" w:type="dxa"/>
          </w:tcPr>
          <w:p w14:paraId="5F44D54F" w14:textId="77777777" w:rsidR="00451C5F" w:rsidRDefault="00451C5F" w:rsidP="00EA2EC7">
            <w:r>
              <w:t>Alternative Flows</w:t>
            </w:r>
          </w:p>
        </w:tc>
        <w:tc>
          <w:tcPr>
            <w:tcW w:w="7488" w:type="dxa"/>
          </w:tcPr>
          <w:p w14:paraId="2FB23AC8" w14:textId="4025B652" w:rsidR="00451C5F" w:rsidRPr="00D279F0" w:rsidRDefault="0022234F" w:rsidP="0022234F">
            <w:pPr>
              <w:spacing w:line="240" w:lineRule="auto"/>
            </w:pPr>
            <w:r>
              <w:t>(update)</w:t>
            </w:r>
          </w:p>
        </w:tc>
      </w:tr>
      <w:tr w:rsidR="00451C5F" w14:paraId="4AE0D4F5" w14:textId="77777777" w:rsidTr="00EA2EC7">
        <w:tc>
          <w:tcPr>
            <w:tcW w:w="2088" w:type="dxa"/>
          </w:tcPr>
          <w:p w14:paraId="1FAA8FB2" w14:textId="77777777" w:rsidR="00451C5F" w:rsidRDefault="00451C5F" w:rsidP="00EA2EC7">
            <w:r>
              <w:t>Pre-conditions</w:t>
            </w:r>
          </w:p>
        </w:tc>
        <w:tc>
          <w:tcPr>
            <w:tcW w:w="7488" w:type="dxa"/>
          </w:tcPr>
          <w:p w14:paraId="6D57583C" w14:textId="77777777" w:rsidR="00451C5F" w:rsidRPr="00066C79" w:rsidRDefault="00451C5F" w:rsidP="00EA2EC7">
            <w:pPr>
              <w:rPr>
                <w:color w:val="000000" w:themeColor="text1"/>
              </w:rPr>
            </w:pPr>
            <w:r>
              <w:t xml:space="preserve">Administrator goes to homepage at </w:t>
            </w:r>
            <w:hyperlink r:id="rId16" w:history="1">
              <w:r w:rsidRPr="00745308">
                <w:rPr>
                  <w:rStyle w:val="Hyperlink"/>
                </w:rPr>
                <w:t>www.comnhalam.com</w:t>
              </w:r>
            </w:hyperlink>
            <w:r>
              <w:rPr>
                <w:rStyle w:val="Hyperlink"/>
              </w:rPr>
              <w:t xml:space="preserve"> </w:t>
            </w:r>
            <w:r w:rsidRPr="002E0BCE">
              <w:rPr>
                <w:rStyle w:val="Hyperlink"/>
                <w:color w:val="000000" w:themeColor="text1"/>
                <w:u w:val="none"/>
              </w:rPr>
              <w:t>and logs into their account.</w:t>
            </w:r>
          </w:p>
        </w:tc>
      </w:tr>
      <w:tr w:rsidR="00451C5F" w14:paraId="7CD8B3F5" w14:textId="77777777" w:rsidTr="00EA2EC7">
        <w:trPr>
          <w:trHeight w:val="512"/>
        </w:trPr>
        <w:tc>
          <w:tcPr>
            <w:tcW w:w="2088" w:type="dxa"/>
          </w:tcPr>
          <w:p w14:paraId="2E5688DB" w14:textId="77777777" w:rsidR="00451C5F" w:rsidRDefault="00451C5F" w:rsidP="00EA2EC7">
            <w:r>
              <w:t>Post-conditions</w:t>
            </w:r>
          </w:p>
        </w:tc>
        <w:tc>
          <w:tcPr>
            <w:tcW w:w="7488" w:type="dxa"/>
          </w:tcPr>
          <w:p w14:paraId="48CD08D5" w14:textId="1C5CB33B" w:rsidR="00451C5F" w:rsidRPr="00211795" w:rsidRDefault="00451C5F" w:rsidP="00EA2EC7">
            <w:r w:rsidRPr="004D14DB">
              <w:t xml:space="preserve">The </w:t>
            </w:r>
            <w:r>
              <w:t>administrator</w:t>
            </w:r>
            <w:r w:rsidRPr="004D14DB">
              <w:t xml:space="preserve"> successfully </w:t>
            </w:r>
            <w:r w:rsidR="0022234F">
              <w:t>create</w:t>
            </w:r>
            <w:r w:rsidR="008A5228">
              <w:t>s</w:t>
            </w:r>
            <w:r>
              <w:t xml:space="preserve"> a </w:t>
            </w:r>
            <w:r w:rsidR="0022234F">
              <w:t>mont</w:t>
            </w:r>
            <w:r w:rsidR="008A5228">
              <w:t>h</w:t>
            </w:r>
            <w:r w:rsidR="0022234F">
              <w:t>ly/daily revenue report.</w:t>
            </w:r>
          </w:p>
        </w:tc>
      </w:tr>
    </w:tbl>
    <w:p w14:paraId="207CC361" w14:textId="77777777" w:rsidR="00451C5F" w:rsidRDefault="00451C5F" w:rsidP="00451C5F">
      <w:pPr>
        <w:rPr>
          <w:lang w:val="vi-VN"/>
        </w:rPr>
      </w:pPr>
    </w:p>
    <w:p w14:paraId="6D602000" w14:textId="77777777" w:rsidR="00451C5F" w:rsidRPr="002C788A" w:rsidRDefault="00451C5F" w:rsidP="00451C5F">
      <w:pPr>
        <w:rPr>
          <w:lang w:val="vi-VN"/>
        </w:rPr>
      </w:pPr>
    </w:p>
    <w:p w14:paraId="5FD52FCF" w14:textId="77777777" w:rsidR="00451C5F" w:rsidRPr="002C788A" w:rsidRDefault="00451C5F" w:rsidP="002C788A">
      <w:pPr>
        <w:rPr>
          <w:lang w:val="vi-VN"/>
        </w:rPr>
      </w:pPr>
    </w:p>
    <w:sectPr w:rsidR="00451C5F" w:rsidRPr="002C788A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2CB00" w14:textId="77777777" w:rsidR="003662C2" w:rsidRDefault="003662C2">
      <w:pPr>
        <w:spacing w:line="240" w:lineRule="auto"/>
      </w:pPr>
      <w:r>
        <w:separator/>
      </w:r>
    </w:p>
  </w:endnote>
  <w:endnote w:type="continuationSeparator" w:id="0">
    <w:p w14:paraId="52888C70" w14:textId="77777777" w:rsidR="003662C2" w:rsidRDefault="00366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239CD" w14:textId="77777777" w:rsidR="003050A0" w:rsidRDefault="00305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81F7" w14:textId="77777777" w:rsidR="003050A0" w:rsidRDefault="00305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9FA30" w14:textId="77777777" w:rsidR="003050A0" w:rsidRDefault="00305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1E884F35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12FA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108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347E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E8A5F" w14:textId="77777777" w:rsidR="003662C2" w:rsidRDefault="003662C2">
      <w:pPr>
        <w:spacing w:line="240" w:lineRule="auto"/>
      </w:pPr>
      <w:r>
        <w:separator/>
      </w:r>
    </w:p>
  </w:footnote>
  <w:footnote w:type="continuationSeparator" w:id="0">
    <w:p w14:paraId="3A61B0EC" w14:textId="77777777" w:rsidR="003662C2" w:rsidRDefault="00366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2AF28" w14:textId="77777777" w:rsidR="003050A0" w:rsidRDefault="00305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516DCF5F" w:rsidR="009C307A" w:rsidRDefault="00EC43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Bitmap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E3E81" w14:textId="77777777" w:rsidR="003050A0" w:rsidRDefault="003050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11E71A93" w:rsidR="009C307A" w:rsidRDefault="00EC4366">
          <w:r>
            <w:t>Comnhalam.com</w:t>
          </w:r>
        </w:p>
      </w:tc>
      <w:tc>
        <w:tcPr>
          <w:tcW w:w="3179" w:type="dxa"/>
        </w:tcPr>
        <w:p w14:paraId="4CDBD65B" w14:textId="5BE1F588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C4366">
            <w:t>1.0</w:t>
          </w:r>
        </w:p>
      </w:tc>
    </w:tr>
    <w:tr w:rsidR="009C307A" w14:paraId="489C52E7" w14:textId="77777777">
      <w:tc>
        <w:tcPr>
          <w:tcW w:w="6379" w:type="dxa"/>
        </w:tcPr>
        <w:p w14:paraId="31DADAB6" w14:textId="1A0D3498" w:rsidR="009C307A" w:rsidRDefault="00B4378B">
          <w:fldSimple w:instr="title  \* Mergeformat ">
            <w:r w:rsidR="00512FAF">
              <w:t xml:space="preserve">Use-Case Specification: </w:t>
            </w:r>
            <w:r w:rsidR="00F5733D">
              <w:t>Administrator</w:t>
            </w:r>
          </w:fldSimple>
        </w:p>
      </w:tc>
      <w:tc>
        <w:tcPr>
          <w:tcW w:w="3179" w:type="dxa"/>
        </w:tcPr>
        <w:p w14:paraId="34054106" w14:textId="47D7A8DD" w:rsidR="009C307A" w:rsidRDefault="00630073">
          <w:r>
            <w:t xml:space="preserve">  Date:  </w:t>
          </w:r>
          <w:r w:rsidR="00EC4366">
            <w:t xml:space="preserve">November </w:t>
          </w:r>
          <w:r w:rsidR="00F905E1">
            <w:t>7</w:t>
          </w:r>
          <w:r w:rsidR="00EC4366">
            <w:t>, 2018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5ED4F5B1" w:rsidR="009C307A" w:rsidRDefault="003050A0">
          <w:r>
            <w:rPr>
              <w:lang w:val="vi-VN"/>
            </w:rPr>
            <w:t>CTT502-0416CLC1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C943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F416F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6410D7"/>
    <w:multiLevelType w:val="hybridMultilevel"/>
    <w:tmpl w:val="83DC2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4"/>
  </w:num>
  <w:num w:numId="12">
    <w:abstractNumId w:val="11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21"/>
  </w:num>
  <w:num w:numId="22">
    <w:abstractNumId w:val="19"/>
  </w:num>
  <w:num w:numId="23">
    <w:abstractNumId w:val="7"/>
  </w:num>
  <w:num w:numId="24">
    <w:abstractNumId w:val="6"/>
  </w:num>
  <w:num w:numId="25">
    <w:abstractNumId w:val="13"/>
  </w:num>
  <w:num w:numId="26">
    <w:abstractNumId w:val="20"/>
  </w:num>
  <w:num w:numId="27">
    <w:abstractNumId w:val="26"/>
  </w:num>
  <w:num w:numId="28">
    <w:abstractNumId w:val="2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16409"/>
    <w:rsid w:val="000266C1"/>
    <w:rsid w:val="000379FC"/>
    <w:rsid w:val="0005448B"/>
    <w:rsid w:val="00066C79"/>
    <w:rsid w:val="000A0E7B"/>
    <w:rsid w:val="000A4D5C"/>
    <w:rsid w:val="000C0AE6"/>
    <w:rsid w:val="000C5EAE"/>
    <w:rsid w:val="000C7E2A"/>
    <w:rsid w:val="000D02B5"/>
    <w:rsid w:val="000F6A6F"/>
    <w:rsid w:val="00145797"/>
    <w:rsid w:val="00153D2C"/>
    <w:rsid w:val="00176C0C"/>
    <w:rsid w:val="001926FD"/>
    <w:rsid w:val="001C1F0A"/>
    <w:rsid w:val="001C21FD"/>
    <w:rsid w:val="001E597A"/>
    <w:rsid w:val="001E5E15"/>
    <w:rsid w:val="001E6BA1"/>
    <w:rsid w:val="001F7DF6"/>
    <w:rsid w:val="00203A10"/>
    <w:rsid w:val="00205EAF"/>
    <w:rsid w:val="00211795"/>
    <w:rsid w:val="0022234F"/>
    <w:rsid w:val="00240CB1"/>
    <w:rsid w:val="00241189"/>
    <w:rsid w:val="00253488"/>
    <w:rsid w:val="00255B17"/>
    <w:rsid w:val="00261EE2"/>
    <w:rsid w:val="00273DE7"/>
    <w:rsid w:val="00286BF7"/>
    <w:rsid w:val="002B37D6"/>
    <w:rsid w:val="002C218B"/>
    <w:rsid w:val="002C788A"/>
    <w:rsid w:val="002C7CB2"/>
    <w:rsid w:val="002E0BCE"/>
    <w:rsid w:val="00303B75"/>
    <w:rsid w:val="00304927"/>
    <w:rsid w:val="003050A0"/>
    <w:rsid w:val="0034779E"/>
    <w:rsid w:val="003662C2"/>
    <w:rsid w:val="00366692"/>
    <w:rsid w:val="003912F0"/>
    <w:rsid w:val="003B55A1"/>
    <w:rsid w:val="003D081E"/>
    <w:rsid w:val="003E5593"/>
    <w:rsid w:val="003F741E"/>
    <w:rsid w:val="004078A2"/>
    <w:rsid w:val="00451C5F"/>
    <w:rsid w:val="00463EC6"/>
    <w:rsid w:val="0047366D"/>
    <w:rsid w:val="004A46CA"/>
    <w:rsid w:val="004D146C"/>
    <w:rsid w:val="004D14DB"/>
    <w:rsid w:val="004E3DCC"/>
    <w:rsid w:val="004E41B0"/>
    <w:rsid w:val="00512D5C"/>
    <w:rsid w:val="00512FAF"/>
    <w:rsid w:val="00544F78"/>
    <w:rsid w:val="005527F9"/>
    <w:rsid w:val="00561167"/>
    <w:rsid w:val="00577F2A"/>
    <w:rsid w:val="0058108E"/>
    <w:rsid w:val="005835BF"/>
    <w:rsid w:val="00591379"/>
    <w:rsid w:val="005A5BBA"/>
    <w:rsid w:val="005B2D99"/>
    <w:rsid w:val="005B385D"/>
    <w:rsid w:val="005B6CA7"/>
    <w:rsid w:val="005C3105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B1E5D"/>
    <w:rsid w:val="007C150D"/>
    <w:rsid w:val="007F3E28"/>
    <w:rsid w:val="00804E89"/>
    <w:rsid w:val="00810936"/>
    <w:rsid w:val="00870904"/>
    <w:rsid w:val="00876F9C"/>
    <w:rsid w:val="008A0730"/>
    <w:rsid w:val="008A5228"/>
    <w:rsid w:val="008A7F64"/>
    <w:rsid w:val="008C235D"/>
    <w:rsid w:val="00902C31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E274E"/>
    <w:rsid w:val="009F55EC"/>
    <w:rsid w:val="009F60A2"/>
    <w:rsid w:val="00A013D1"/>
    <w:rsid w:val="00A149F1"/>
    <w:rsid w:val="00A347E9"/>
    <w:rsid w:val="00A43CFC"/>
    <w:rsid w:val="00A5675A"/>
    <w:rsid w:val="00A6373E"/>
    <w:rsid w:val="00A734D9"/>
    <w:rsid w:val="00A83A76"/>
    <w:rsid w:val="00A9740D"/>
    <w:rsid w:val="00AA2DFE"/>
    <w:rsid w:val="00AA7C3B"/>
    <w:rsid w:val="00AF16D5"/>
    <w:rsid w:val="00AF7300"/>
    <w:rsid w:val="00B27476"/>
    <w:rsid w:val="00B30003"/>
    <w:rsid w:val="00B305DC"/>
    <w:rsid w:val="00B4378B"/>
    <w:rsid w:val="00B445E6"/>
    <w:rsid w:val="00B50DB6"/>
    <w:rsid w:val="00B808A1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279F0"/>
    <w:rsid w:val="00D35282"/>
    <w:rsid w:val="00D4008C"/>
    <w:rsid w:val="00D8281D"/>
    <w:rsid w:val="00D931B6"/>
    <w:rsid w:val="00D95CAB"/>
    <w:rsid w:val="00DA0C1F"/>
    <w:rsid w:val="00DB32CA"/>
    <w:rsid w:val="00DC44DD"/>
    <w:rsid w:val="00DE2F23"/>
    <w:rsid w:val="00E03F5B"/>
    <w:rsid w:val="00E06BE7"/>
    <w:rsid w:val="00E12492"/>
    <w:rsid w:val="00E12BAE"/>
    <w:rsid w:val="00E170AA"/>
    <w:rsid w:val="00E27CBE"/>
    <w:rsid w:val="00E46B3F"/>
    <w:rsid w:val="00E906A0"/>
    <w:rsid w:val="00E9175C"/>
    <w:rsid w:val="00EC0092"/>
    <w:rsid w:val="00EC00CE"/>
    <w:rsid w:val="00EC4366"/>
    <w:rsid w:val="00EC45E3"/>
    <w:rsid w:val="00F02F9F"/>
    <w:rsid w:val="00F25C41"/>
    <w:rsid w:val="00F32E2A"/>
    <w:rsid w:val="00F54DC2"/>
    <w:rsid w:val="00F5733D"/>
    <w:rsid w:val="00F77891"/>
    <w:rsid w:val="00F905E1"/>
    <w:rsid w:val="00F92264"/>
    <w:rsid w:val="00F94CDD"/>
    <w:rsid w:val="00FA3D1C"/>
    <w:rsid w:val="00FB4912"/>
    <w:rsid w:val="00F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06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://www.comnhalam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comnhalam.com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omnhala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TotalTime>10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TRÌNH ĐẠI PHÚC</cp:lastModifiedBy>
  <cp:revision>8</cp:revision>
  <cp:lastPrinted>1900-12-31T16:59:20Z</cp:lastPrinted>
  <dcterms:created xsi:type="dcterms:W3CDTF">2018-11-08T12:46:00Z</dcterms:created>
  <dcterms:modified xsi:type="dcterms:W3CDTF">2019-01-09T14:52:00Z</dcterms:modified>
</cp:coreProperties>
</file>