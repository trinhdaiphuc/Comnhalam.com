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1E62A6C6" w:rsidR="009C307A" w:rsidRDefault="00D63EB7">
      <w:pPr>
        <w:pStyle w:val="Title"/>
        <w:jc w:val="right"/>
      </w:pPr>
      <w:r>
        <w:t>Comnhalam.com</w:t>
      </w:r>
    </w:p>
    <w:p w14:paraId="10DB093B" w14:textId="7E849691" w:rsidR="009C307A" w:rsidRDefault="00E2548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 xml:space="preserve">Use-Case Specification: </w:t>
      </w:r>
      <w:r w:rsidR="00D63EB7">
        <w:t>Seller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4BA19BC5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D63EB7">
        <w:rPr>
          <w:sz w:val="28"/>
        </w:rPr>
        <w:t>1.0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5C8D8014" w:rsidR="009C307A" w:rsidRDefault="0023281A">
            <w:pPr>
              <w:pStyle w:val="Tabletext"/>
            </w:pPr>
            <w:r>
              <w:t>November 7, 2018</w:t>
            </w:r>
          </w:p>
        </w:tc>
        <w:tc>
          <w:tcPr>
            <w:tcW w:w="1152" w:type="dxa"/>
          </w:tcPr>
          <w:p w14:paraId="1A6E6517" w14:textId="0E0302A5" w:rsidR="009C307A" w:rsidRDefault="0023281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028B69EB" w:rsidR="009C307A" w:rsidRDefault="0023281A">
            <w:pPr>
              <w:pStyle w:val="Tabletext"/>
            </w:pPr>
            <w:r>
              <w:t>Initial document for specification of seller use-case</w:t>
            </w:r>
          </w:p>
        </w:tc>
        <w:tc>
          <w:tcPr>
            <w:tcW w:w="2304" w:type="dxa"/>
          </w:tcPr>
          <w:p w14:paraId="763E8793" w14:textId="6DD754EA" w:rsidR="009C307A" w:rsidRPr="004A45AE" w:rsidRDefault="004A45AE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Trần Hải Phong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4934016F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Use-case: </w:t>
      </w:r>
      <w:r w:rsidR="0096627B">
        <w:t>Upload</w:t>
      </w:r>
      <w:r w:rsidR="0096627B">
        <w:rPr>
          <w:lang w:val="vi-VN"/>
        </w:rPr>
        <w:t xml:space="preserve"> a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183C9A04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Use-case: </w:t>
      </w:r>
      <w:r w:rsidR="0096627B">
        <w:t>Check available posts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F55DC9" w14:textId="3AE80D3E" w:rsidR="0096627B" w:rsidRDefault="00630073" w:rsidP="009662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  <w:r w:rsidR="0096627B">
        <w:rPr>
          <w:noProof/>
        </w:rPr>
        <w:t>2.</w:t>
      </w:r>
      <w:r w:rsidR="0096627B">
        <w:rPr>
          <w:noProof/>
          <w:lang w:val="vi-VN"/>
        </w:rPr>
        <w:t>3</w:t>
      </w:r>
      <w:r w:rsidR="0096627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6627B">
        <w:rPr>
          <w:noProof/>
        </w:rPr>
        <w:t xml:space="preserve">Use-case: </w:t>
      </w:r>
      <w:r w:rsidR="0096627B">
        <w:t xml:space="preserve">Edit </w:t>
      </w:r>
      <w:r w:rsidR="0096627B">
        <w:rPr>
          <w:lang w:val="vi-VN"/>
        </w:rPr>
        <w:t>a</w:t>
      </w:r>
      <w:r w:rsidR="0096627B">
        <w:t>vailable</w:t>
      </w:r>
      <w:r w:rsidR="0096627B">
        <w:rPr>
          <w:lang w:val="vi-VN"/>
        </w:rPr>
        <w:t xml:space="preserve"> post</w:t>
      </w:r>
      <w:r w:rsidR="0096627B">
        <w:t>s</w:t>
      </w:r>
      <w:r w:rsidR="0096627B">
        <w:rPr>
          <w:noProof/>
        </w:rPr>
        <w:tab/>
      </w:r>
      <w:r w:rsidR="0096627B">
        <w:rPr>
          <w:noProof/>
        </w:rPr>
        <w:fldChar w:fldCharType="begin"/>
      </w:r>
      <w:r w:rsidR="0096627B">
        <w:rPr>
          <w:noProof/>
        </w:rPr>
        <w:instrText xml:space="preserve"> PAGEREF _Toc416105493 \h </w:instrText>
      </w:r>
      <w:r w:rsidR="0096627B">
        <w:rPr>
          <w:noProof/>
        </w:rPr>
      </w:r>
      <w:r w:rsidR="0096627B">
        <w:rPr>
          <w:noProof/>
        </w:rPr>
        <w:fldChar w:fldCharType="separate"/>
      </w:r>
      <w:r w:rsidR="0096627B">
        <w:rPr>
          <w:noProof/>
        </w:rPr>
        <w:t>5</w:t>
      </w:r>
      <w:r w:rsidR="0096627B">
        <w:rPr>
          <w:noProof/>
        </w:rPr>
        <w:fldChar w:fldCharType="end"/>
      </w:r>
    </w:p>
    <w:p w14:paraId="431BCEBF" w14:textId="04457D94" w:rsidR="0096627B" w:rsidRDefault="0096627B" w:rsidP="0096627B">
      <w:pPr>
        <w:pStyle w:val="TOC2"/>
        <w:tabs>
          <w:tab w:val="left" w:pos="1000"/>
        </w:tabs>
        <w:rPr>
          <w:noProof/>
          <w:lang w:val="vi-VN"/>
        </w:rPr>
      </w:pPr>
      <w:r>
        <w:rPr>
          <w:noProof/>
        </w:rPr>
        <w:t>2.</w:t>
      </w:r>
      <w:r>
        <w:rPr>
          <w:noProof/>
          <w:lang w:val="vi-V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Use-case: </w:t>
      </w:r>
      <w:r>
        <w:t>Check selling history</w:t>
      </w:r>
      <w:r>
        <w:rPr>
          <w:noProof/>
        </w:rPr>
        <w:tab/>
      </w:r>
      <w:r>
        <w:rPr>
          <w:noProof/>
          <w:lang w:val="vi-VN"/>
        </w:rPr>
        <w:t>6</w:t>
      </w:r>
    </w:p>
    <w:p w14:paraId="0CFD7559" w14:textId="251EB04F" w:rsidR="0096627B" w:rsidRDefault="0096627B" w:rsidP="0096627B">
      <w:pPr>
        <w:pStyle w:val="TOC2"/>
        <w:tabs>
          <w:tab w:val="left" w:pos="1000"/>
        </w:tabs>
        <w:rPr>
          <w:noProof/>
          <w:lang w:val="vi-VN"/>
        </w:rPr>
      </w:pPr>
      <w:r>
        <w:rPr>
          <w:noProof/>
        </w:rPr>
        <w:t>2.</w:t>
      </w:r>
      <w:r>
        <w:rPr>
          <w:noProof/>
          <w:lang w:val="vi-VN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Use-case: </w:t>
      </w:r>
      <w:r>
        <w:t>Delete available posts</w:t>
      </w:r>
      <w:r>
        <w:rPr>
          <w:noProof/>
        </w:rPr>
        <w:tab/>
      </w:r>
      <w:r>
        <w:rPr>
          <w:noProof/>
          <w:lang w:val="vi-VN"/>
        </w:rPr>
        <w:t>6</w:t>
      </w:r>
    </w:p>
    <w:p w14:paraId="78EF3CD3" w14:textId="77777777" w:rsidR="0096627B" w:rsidRPr="0096627B" w:rsidRDefault="0096627B" w:rsidP="0096627B">
      <w:pPr>
        <w:rPr>
          <w:lang w:val="vi-VN"/>
        </w:rPr>
      </w:pPr>
    </w:p>
    <w:p w14:paraId="10D2DFCD" w14:textId="77777777" w:rsidR="0096627B" w:rsidRPr="0096627B" w:rsidRDefault="0096627B" w:rsidP="0096627B">
      <w:pPr>
        <w:rPr>
          <w:rFonts w:eastAsiaTheme="minorEastAsia"/>
          <w:lang w:val="vi-VN"/>
        </w:rPr>
      </w:pPr>
    </w:p>
    <w:p w14:paraId="3952BF11" w14:textId="77777777" w:rsidR="004E3DCC" w:rsidRDefault="00630073" w:rsidP="004E3DCC">
      <w:r>
        <w:br w:type="page"/>
      </w:r>
    </w:p>
    <w:p w14:paraId="3678CC76" w14:textId="77777777" w:rsidR="004E3DCC" w:rsidRDefault="004E3DCC" w:rsidP="00876F9C">
      <w:pPr>
        <w:pStyle w:val="Heading1"/>
      </w:pPr>
      <w:bookmarkStart w:id="0" w:name="_Toc416105490"/>
      <w:r>
        <w:lastRenderedPageBreak/>
        <w:t>Use-case Model</w:t>
      </w:r>
      <w:bookmarkEnd w:id="0"/>
    </w:p>
    <w:p w14:paraId="25B55BFD" w14:textId="7D042702" w:rsidR="004E3DCC" w:rsidRDefault="004E3DCC" w:rsidP="004078A2">
      <w:pPr>
        <w:jc w:val="center"/>
        <w:rPr>
          <w:color w:val="2207E9"/>
          <w:lang w:val="vi-VN"/>
        </w:rPr>
      </w:pPr>
    </w:p>
    <w:p w14:paraId="235961AD" w14:textId="1BA86C73" w:rsidR="0096627B" w:rsidRDefault="0096627B" w:rsidP="004078A2">
      <w:pPr>
        <w:jc w:val="center"/>
        <w:rPr>
          <w:color w:val="2207E9"/>
          <w:lang w:val="vi-VN"/>
        </w:rPr>
      </w:pPr>
      <w:r>
        <w:rPr>
          <w:noProof/>
          <w:color w:val="2207E9"/>
          <w:lang w:val="vi-VN"/>
        </w:rPr>
        <w:drawing>
          <wp:inline distT="0" distB="0" distL="0" distR="0" wp14:anchorId="27553E23" wp14:editId="1653CEF8">
            <wp:extent cx="5943600" cy="2734945"/>
            <wp:effectExtent l="0" t="0" r="0" b="0"/>
            <wp:docPr id="2" name="Picture 2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-update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2F4" w14:textId="76CC4ACE" w:rsidR="0096627B" w:rsidRDefault="0096627B" w:rsidP="004078A2">
      <w:pPr>
        <w:jc w:val="center"/>
        <w:rPr>
          <w:color w:val="2207E9"/>
          <w:lang w:val="vi-VN"/>
        </w:rPr>
      </w:pPr>
    </w:p>
    <w:p w14:paraId="165EBDD2" w14:textId="4BA4D3DE" w:rsidR="0096627B" w:rsidRDefault="0096627B" w:rsidP="004078A2">
      <w:pPr>
        <w:jc w:val="center"/>
        <w:rPr>
          <w:color w:val="2207E9"/>
          <w:lang w:val="vi-VN"/>
        </w:rPr>
      </w:pP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25E50368" w14:textId="797FEF9A" w:rsidR="004E3DCC" w:rsidRDefault="00B84F54" w:rsidP="00876F9C">
      <w:pPr>
        <w:pStyle w:val="Heading2"/>
      </w:pPr>
      <w:bookmarkStart w:id="2" w:name="_Toc416105492"/>
      <w:r>
        <w:t xml:space="preserve">Use-case: </w:t>
      </w:r>
      <w:bookmarkEnd w:id="2"/>
      <w:r w:rsidR="00335673">
        <w:t>Upload</w:t>
      </w:r>
      <w:r w:rsidR="00335673">
        <w:rPr>
          <w:lang w:val="vi-VN"/>
        </w:rPr>
        <w:t xml:space="preserve"> a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4E3DCC" w14:paraId="58B1DAA4" w14:textId="77777777" w:rsidTr="00644A23">
        <w:tc>
          <w:tcPr>
            <w:tcW w:w="2088" w:type="dxa"/>
          </w:tcPr>
          <w:p w14:paraId="5DC070BD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3AB1F933" w14:textId="778A49C4" w:rsidR="004E3DCC" w:rsidRPr="00335673" w:rsidRDefault="00335673" w:rsidP="007201F3">
            <w:r>
              <w:t>Upload a post</w:t>
            </w:r>
            <w:r w:rsidR="00451133">
              <w:t xml:space="preserve"> (a product)</w:t>
            </w:r>
          </w:p>
        </w:tc>
      </w:tr>
      <w:tr w:rsidR="004E3DCC" w14:paraId="55E30986" w14:textId="77777777" w:rsidTr="00644A23">
        <w:tc>
          <w:tcPr>
            <w:tcW w:w="2088" w:type="dxa"/>
          </w:tcPr>
          <w:p w14:paraId="3A1D9980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1C9687C3" w14:textId="57D6D0DE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00335673">
              <w:t xml:space="preserve">seller </w:t>
            </w:r>
            <w:r w:rsidRPr="00253488">
              <w:t xml:space="preserve">can </w:t>
            </w:r>
            <w:r w:rsidR="00335673">
              <w:t>upload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1A067976" w14:textId="77777777" w:rsidTr="00644A23">
        <w:tc>
          <w:tcPr>
            <w:tcW w:w="2088" w:type="dxa"/>
          </w:tcPr>
          <w:p w14:paraId="01F130AD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1CE50BE8" w14:textId="107E8CFA" w:rsidR="004E3DCC" w:rsidRDefault="00335673" w:rsidP="00644A23">
            <w:r>
              <w:t>Seller</w:t>
            </w:r>
          </w:p>
        </w:tc>
      </w:tr>
      <w:tr w:rsidR="004E3DCC" w14:paraId="7F3EABEA" w14:textId="77777777" w:rsidTr="00644A23">
        <w:tc>
          <w:tcPr>
            <w:tcW w:w="2088" w:type="dxa"/>
          </w:tcPr>
          <w:p w14:paraId="056E5480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74AC618D" w14:textId="00A5B7E5" w:rsidR="00804E89" w:rsidRDefault="00BA460E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</w:t>
            </w:r>
            <w:r w:rsidR="00335673">
              <w:t>seller</w:t>
            </w:r>
            <w:r w:rsidR="004E3DCC">
              <w:t xml:space="preserve"> </w:t>
            </w:r>
            <w:r w:rsidR="00335673">
              <w:t>clicks on “New product” button.</w:t>
            </w:r>
          </w:p>
          <w:p w14:paraId="45C5C8B0" w14:textId="3E241DAC" w:rsidR="004E3DCC" w:rsidRDefault="00CE05C2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335673">
              <w:t>goes to uploading product page.</w:t>
            </w:r>
          </w:p>
          <w:p w14:paraId="0A9316D2" w14:textId="786B4207" w:rsidR="00335673" w:rsidRDefault="00335673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Seller fills all of necessary information of a post.</w:t>
            </w:r>
          </w:p>
          <w:p w14:paraId="4FB0ED64" w14:textId="4BD2D928" w:rsidR="00F02F9F" w:rsidRDefault="00335673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Seller</w:t>
            </w:r>
            <w:r w:rsidR="00DC44DD">
              <w:t xml:space="preserve"> clicks</w:t>
            </w:r>
            <w:r>
              <w:t xml:space="preserve"> on</w:t>
            </w:r>
            <w:r w:rsidR="00DC44DD">
              <w:t xml:space="preserve"> ‘</w:t>
            </w:r>
            <w:r>
              <w:t>Finish’</w:t>
            </w:r>
            <w:r w:rsidR="00DC44DD">
              <w:t xml:space="preserve"> button</w:t>
            </w:r>
            <w:r w:rsidR="004E3DCC">
              <w:t xml:space="preserve"> </w:t>
            </w:r>
            <w:r>
              <w:t>to post this post.</w:t>
            </w:r>
          </w:p>
          <w:p w14:paraId="1980DA2D" w14:textId="72E1A606" w:rsidR="009B420A" w:rsidRPr="00F02F9F" w:rsidRDefault="009B420A" w:rsidP="00335673">
            <w:pPr>
              <w:pStyle w:val="ListParagraph"/>
              <w:spacing w:after="0" w:line="240" w:lineRule="auto"/>
            </w:pPr>
          </w:p>
        </w:tc>
      </w:tr>
      <w:tr w:rsidR="004E3DCC" w14:paraId="0F5AE111" w14:textId="77777777" w:rsidTr="00644A23">
        <w:tc>
          <w:tcPr>
            <w:tcW w:w="2088" w:type="dxa"/>
          </w:tcPr>
          <w:p w14:paraId="2256195C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57811DA3" w14:textId="6B8C7DDD" w:rsidR="00366692" w:rsidRDefault="00366692" w:rsidP="00D35282"/>
        </w:tc>
      </w:tr>
      <w:tr w:rsidR="004E3DCC" w14:paraId="25B359E7" w14:textId="77777777" w:rsidTr="00644A23">
        <w:tc>
          <w:tcPr>
            <w:tcW w:w="2088" w:type="dxa"/>
          </w:tcPr>
          <w:p w14:paraId="2C78FD67" w14:textId="77777777"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14:paraId="389E230C" w14:textId="73DCFA5D" w:rsidR="004E3DCC" w:rsidRPr="00451133" w:rsidRDefault="004E3DCC" w:rsidP="00644A23">
            <w:r>
              <w:t xml:space="preserve">User goes to homepage at </w:t>
            </w:r>
            <w:hyperlink r:id="rId14" w:history="1">
              <w:r w:rsidR="00451133" w:rsidRPr="00745308">
                <w:rPr>
                  <w:rStyle w:val="Hyperlink"/>
                </w:rPr>
                <w:t>www.comnhalam.com</w:t>
              </w:r>
            </w:hyperlink>
            <w:r w:rsidR="00451133">
              <w:rPr>
                <w:rStyle w:val="Hyperlink"/>
              </w:rPr>
              <w:t xml:space="preserve"> </w:t>
            </w:r>
            <w:r w:rsidR="00451133" w:rsidRPr="00451133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4E3DCC" w14:paraId="57691CC0" w14:textId="77777777" w:rsidTr="00644A23">
        <w:tc>
          <w:tcPr>
            <w:tcW w:w="2088" w:type="dxa"/>
          </w:tcPr>
          <w:p w14:paraId="6C8CC4E3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6F6A2DBA" w14:textId="2938655A" w:rsidR="004E3DCC" w:rsidRDefault="004D14DB" w:rsidP="000A0E7B">
            <w:r w:rsidRPr="004D14DB">
              <w:t xml:space="preserve">The user successfully </w:t>
            </w:r>
            <w:r w:rsidR="00451133">
              <w:t>posts</w:t>
            </w:r>
            <w:r w:rsidR="000A0E7B">
              <w:t xml:space="preserve"> new </w:t>
            </w:r>
            <w:r w:rsidR="00451133">
              <w:t>product</w:t>
            </w:r>
            <w:r w:rsidR="000A0E7B">
              <w:t xml:space="preserve"> to the</w:t>
            </w:r>
            <w:r w:rsidR="00451133">
              <w:t>ir shop.</w:t>
            </w:r>
          </w:p>
        </w:tc>
      </w:tr>
    </w:tbl>
    <w:p w14:paraId="7680C60B" w14:textId="77777777" w:rsidR="004E3DCC" w:rsidRDefault="004E3DCC" w:rsidP="004E3DCC"/>
    <w:p w14:paraId="37B49EB7" w14:textId="7BA42BEB" w:rsidR="00B60946" w:rsidRPr="00B60946" w:rsidRDefault="00F25C41" w:rsidP="00B60946">
      <w:pPr>
        <w:pStyle w:val="Heading2"/>
      </w:pPr>
      <w:bookmarkStart w:id="3" w:name="_Toc416105493"/>
      <w:r>
        <w:t xml:space="preserve">Use-case: </w:t>
      </w:r>
      <w:bookmarkEnd w:id="3"/>
      <w:r w:rsidR="00B60946">
        <w:t>Check available 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B60946" w14:paraId="44D9153A" w14:textId="77777777" w:rsidTr="00EA2EC7">
        <w:tc>
          <w:tcPr>
            <w:tcW w:w="2088" w:type="dxa"/>
          </w:tcPr>
          <w:p w14:paraId="79D090EE" w14:textId="77777777" w:rsidR="00B60946" w:rsidRDefault="00B60946" w:rsidP="00EA2EC7">
            <w:r>
              <w:t>Use case Name</w:t>
            </w:r>
          </w:p>
        </w:tc>
        <w:tc>
          <w:tcPr>
            <w:tcW w:w="7488" w:type="dxa"/>
          </w:tcPr>
          <w:p w14:paraId="5154FF75" w14:textId="297FFD7B" w:rsidR="00B60946" w:rsidRPr="00335673" w:rsidRDefault="00B60946" w:rsidP="00EA2EC7">
            <w:r>
              <w:t>Check available post</w:t>
            </w:r>
          </w:p>
        </w:tc>
      </w:tr>
      <w:tr w:rsidR="00B60946" w14:paraId="7D51814D" w14:textId="77777777" w:rsidTr="00EA2EC7">
        <w:tc>
          <w:tcPr>
            <w:tcW w:w="2088" w:type="dxa"/>
          </w:tcPr>
          <w:p w14:paraId="57103739" w14:textId="77777777" w:rsidR="00B60946" w:rsidRDefault="00B60946" w:rsidP="00EA2EC7">
            <w:r>
              <w:t>Brief description</w:t>
            </w:r>
          </w:p>
        </w:tc>
        <w:tc>
          <w:tcPr>
            <w:tcW w:w="7488" w:type="dxa"/>
          </w:tcPr>
          <w:p w14:paraId="242367CA" w14:textId="389561BF" w:rsidR="00B60946" w:rsidRDefault="00B60946" w:rsidP="00EA2EC7">
            <w:r w:rsidRPr="00253488">
              <w:t>This use case describes how the</w:t>
            </w:r>
            <w:r>
              <w:t xml:space="preserve"> seller </w:t>
            </w:r>
            <w:r w:rsidRPr="00253488">
              <w:t xml:space="preserve">can </w:t>
            </w:r>
            <w:r>
              <w:t>check</w:t>
            </w:r>
            <w:r w:rsidRPr="00253488">
              <w:t xml:space="preserve"> </w:t>
            </w:r>
            <w:r>
              <w:t>a</w:t>
            </w:r>
            <w:r w:rsidR="00601B2E">
              <w:t>vailable</w:t>
            </w:r>
            <w:r>
              <w:t xml:space="preserve"> product.</w:t>
            </w:r>
          </w:p>
        </w:tc>
      </w:tr>
      <w:tr w:rsidR="00B60946" w14:paraId="0D460E75" w14:textId="77777777" w:rsidTr="00EA2EC7">
        <w:tc>
          <w:tcPr>
            <w:tcW w:w="2088" w:type="dxa"/>
          </w:tcPr>
          <w:p w14:paraId="3ADA6DC5" w14:textId="77777777" w:rsidR="00B60946" w:rsidRDefault="00B60946" w:rsidP="00EA2EC7">
            <w:r>
              <w:t>Actors</w:t>
            </w:r>
          </w:p>
        </w:tc>
        <w:tc>
          <w:tcPr>
            <w:tcW w:w="7488" w:type="dxa"/>
          </w:tcPr>
          <w:p w14:paraId="68B1EFB6" w14:textId="77777777" w:rsidR="00B60946" w:rsidRDefault="00B60946" w:rsidP="00EA2EC7">
            <w:r>
              <w:t>Seller</w:t>
            </w:r>
          </w:p>
        </w:tc>
      </w:tr>
      <w:tr w:rsidR="00B60946" w14:paraId="59A27D27" w14:textId="77777777" w:rsidTr="00EA2EC7">
        <w:tc>
          <w:tcPr>
            <w:tcW w:w="2088" w:type="dxa"/>
          </w:tcPr>
          <w:p w14:paraId="53A56336" w14:textId="77777777" w:rsidR="00B60946" w:rsidRDefault="00B60946" w:rsidP="00EA2EC7">
            <w:r>
              <w:t>Basic Flow</w:t>
            </w:r>
          </w:p>
        </w:tc>
        <w:tc>
          <w:tcPr>
            <w:tcW w:w="7488" w:type="dxa"/>
          </w:tcPr>
          <w:p w14:paraId="0ADBFE1D" w14:textId="7F2D13D5" w:rsidR="00B60946" w:rsidRDefault="00B60946" w:rsidP="00B6094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At the homepage, the seller clicks on “My account” button.</w:t>
            </w:r>
          </w:p>
          <w:p w14:paraId="53E9E48E" w14:textId="77777777" w:rsidR="00B60946" w:rsidRDefault="00B60946" w:rsidP="00B6094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System shows a combo box with some information of account.</w:t>
            </w:r>
          </w:p>
          <w:p w14:paraId="7F5EDFEA" w14:textId="16905A4A" w:rsidR="00B60946" w:rsidRDefault="00B60946" w:rsidP="00B6094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Seller clicks on ‘My store’ of the combo box </w:t>
            </w:r>
          </w:p>
          <w:p w14:paraId="34B05CCD" w14:textId="79310EDE" w:rsidR="00B60946" w:rsidRDefault="00B60946" w:rsidP="00B6094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System shows all of available posts of their store (the posts of product posted)</w:t>
            </w:r>
          </w:p>
          <w:p w14:paraId="6CE4FC23" w14:textId="0BE624A5" w:rsidR="00B60946" w:rsidRDefault="00B60946" w:rsidP="00B6094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Seller click on the name of a post that they want to check.</w:t>
            </w:r>
          </w:p>
          <w:p w14:paraId="091F3D13" w14:textId="28579189" w:rsidR="00E20D0A" w:rsidRPr="00E20D0A" w:rsidRDefault="00B60946" w:rsidP="00E20D0A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lastRenderedPageBreak/>
              <w:t>System shows all of information of th</w:t>
            </w:r>
            <w:r w:rsidR="00E20D0A">
              <w:t>is</w:t>
            </w:r>
            <w:r>
              <w:t xml:space="preserve"> post.</w:t>
            </w:r>
          </w:p>
          <w:p w14:paraId="35174AEF" w14:textId="77777777" w:rsidR="00B60946" w:rsidRPr="00F02F9F" w:rsidRDefault="00B60946" w:rsidP="00EA2EC7">
            <w:pPr>
              <w:pStyle w:val="ListParagraph"/>
              <w:spacing w:after="0" w:line="240" w:lineRule="auto"/>
            </w:pPr>
          </w:p>
        </w:tc>
      </w:tr>
      <w:tr w:rsidR="00B60946" w14:paraId="51A7F0F2" w14:textId="77777777" w:rsidTr="00EA2EC7">
        <w:tc>
          <w:tcPr>
            <w:tcW w:w="2088" w:type="dxa"/>
          </w:tcPr>
          <w:p w14:paraId="49A82233" w14:textId="77777777" w:rsidR="00B60946" w:rsidRDefault="00B60946" w:rsidP="00EA2EC7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460DD89D" w14:textId="11217A95" w:rsidR="00B60946" w:rsidRDefault="006846ED" w:rsidP="00EA2EC7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Seller check their posts by finding on the ‘search’ field</w:t>
            </w:r>
          </w:p>
          <w:p w14:paraId="5D1F66D8" w14:textId="4407D0E9" w:rsidR="00EB51BF" w:rsidRDefault="00EB51BF" w:rsidP="00EB51BF">
            <w:pPr>
              <w:pStyle w:val="ListParagraph"/>
              <w:numPr>
                <w:ilvl w:val="0"/>
                <w:numId w:val="28"/>
              </w:numPr>
            </w:pPr>
            <w:r>
              <w:t>Seller enters the name of the posts that they want to check on ‘search’ field and use Searching feature to find it out.</w:t>
            </w:r>
          </w:p>
          <w:p w14:paraId="7AE641E6" w14:textId="4B45E77C" w:rsidR="00EB51BF" w:rsidRDefault="00EB51BF" w:rsidP="00EB51BF">
            <w:pPr>
              <w:pStyle w:val="ListParagraph"/>
              <w:numPr>
                <w:ilvl w:val="0"/>
                <w:numId w:val="28"/>
              </w:numPr>
            </w:pPr>
            <w:r>
              <w:t>System shows posts found</w:t>
            </w:r>
          </w:p>
          <w:p w14:paraId="53CE4AF9" w14:textId="498A9613" w:rsidR="00EB51BF" w:rsidRDefault="00EB51BF" w:rsidP="00EB51BF">
            <w:pPr>
              <w:pStyle w:val="ListParagraph"/>
              <w:numPr>
                <w:ilvl w:val="0"/>
                <w:numId w:val="28"/>
              </w:numPr>
            </w:pPr>
            <w:r>
              <w:t>Seller click on their post name.</w:t>
            </w:r>
          </w:p>
          <w:p w14:paraId="64AC32D6" w14:textId="0E2A44FA" w:rsidR="00EB51BF" w:rsidRPr="00EB51BF" w:rsidRDefault="00EB51BF" w:rsidP="00EB51BF">
            <w:pPr>
              <w:pStyle w:val="ListParagraph"/>
              <w:numPr>
                <w:ilvl w:val="0"/>
                <w:numId w:val="28"/>
              </w:numPr>
            </w:pPr>
            <w:r>
              <w:t>System shows the detail of the post.</w:t>
            </w:r>
          </w:p>
          <w:p w14:paraId="5234E0FB" w14:textId="2CF2A64D" w:rsidR="006846ED" w:rsidRDefault="006846ED" w:rsidP="00EA2EC7">
            <w:r>
              <w:t xml:space="preserve">   </w:t>
            </w:r>
          </w:p>
        </w:tc>
      </w:tr>
      <w:tr w:rsidR="00B60946" w14:paraId="058784E1" w14:textId="77777777" w:rsidTr="00EA2EC7">
        <w:tc>
          <w:tcPr>
            <w:tcW w:w="2088" w:type="dxa"/>
          </w:tcPr>
          <w:p w14:paraId="32D3661B" w14:textId="77777777" w:rsidR="00B60946" w:rsidRDefault="00B60946" w:rsidP="00EA2EC7">
            <w:r>
              <w:t>Pre-conditions</w:t>
            </w:r>
          </w:p>
        </w:tc>
        <w:tc>
          <w:tcPr>
            <w:tcW w:w="7488" w:type="dxa"/>
          </w:tcPr>
          <w:p w14:paraId="7300ECC0" w14:textId="77777777" w:rsidR="00B60946" w:rsidRPr="00451133" w:rsidRDefault="00B60946" w:rsidP="00EA2EC7">
            <w:r>
              <w:t xml:space="preserve">User goes to homepage at </w:t>
            </w:r>
            <w:hyperlink r:id="rId15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451133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B60946" w14:paraId="38A2710E" w14:textId="77777777" w:rsidTr="00EA2EC7">
        <w:tc>
          <w:tcPr>
            <w:tcW w:w="2088" w:type="dxa"/>
          </w:tcPr>
          <w:p w14:paraId="3B015A6B" w14:textId="77777777" w:rsidR="00B60946" w:rsidRDefault="00B60946" w:rsidP="00EA2EC7">
            <w:r>
              <w:t>Post-conditions</w:t>
            </w:r>
          </w:p>
        </w:tc>
        <w:tc>
          <w:tcPr>
            <w:tcW w:w="7488" w:type="dxa"/>
          </w:tcPr>
          <w:p w14:paraId="3DF69AEE" w14:textId="41EE76C1" w:rsidR="00B60946" w:rsidRDefault="00B60946" w:rsidP="00EA2EC7">
            <w:r w:rsidRPr="004D14DB">
              <w:t xml:space="preserve">The user successfully </w:t>
            </w:r>
            <w:r w:rsidR="001437A7">
              <w:t>check</w:t>
            </w:r>
            <w:r w:rsidR="00414816">
              <w:t xml:space="preserve">s </w:t>
            </w:r>
            <w:r w:rsidR="001437A7">
              <w:t xml:space="preserve">available </w:t>
            </w:r>
            <w:r>
              <w:t>p</w:t>
            </w:r>
            <w:r w:rsidR="001437A7">
              <w:t>osts</w:t>
            </w:r>
            <w:r>
              <w:t xml:space="preserve"> </w:t>
            </w:r>
            <w:r w:rsidR="001437A7">
              <w:t xml:space="preserve">of </w:t>
            </w:r>
            <w:r>
              <w:t>their shop.</w:t>
            </w:r>
          </w:p>
        </w:tc>
      </w:tr>
    </w:tbl>
    <w:p w14:paraId="6F914585" w14:textId="07C57E6D" w:rsidR="002C788A" w:rsidRDefault="002C788A" w:rsidP="002C788A">
      <w:pPr>
        <w:rPr>
          <w:lang w:val="vi-VN"/>
        </w:rPr>
      </w:pPr>
    </w:p>
    <w:p w14:paraId="159426BF" w14:textId="18222888" w:rsidR="00601B2E" w:rsidRPr="00601B2E" w:rsidRDefault="00352442" w:rsidP="00601B2E">
      <w:pPr>
        <w:pStyle w:val="Heading2"/>
      </w:pPr>
      <w:r>
        <w:t xml:space="preserve">Use-case: Edit </w:t>
      </w:r>
      <w:r>
        <w:rPr>
          <w:lang w:val="vi-VN"/>
        </w:rPr>
        <w:t>a</w:t>
      </w:r>
      <w:r>
        <w:t>vailable</w:t>
      </w:r>
      <w:r>
        <w:rPr>
          <w:lang w:val="vi-VN"/>
        </w:rPr>
        <w:t xml:space="preserve"> post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601B2E" w14:paraId="3534B7EE" w14:textId="77777777" w:rsidTr="00EA2EC7">
        <w:tc>
          <w:tcPr>
            <w:tcW w:w="2088" w:type="dxa"/>
          </w:tcPr>
          <w:p w14:paraId="5A10DAF7" w14:textId="77777777" w:rsidR="00601B2E" w:rsidRDefault="00601B2E" w:rsidP="00EA2EC7">
            <w:r>
              <w:t>Use case Name</w:t>
            </w:r>
          </w:p>
        </w:tc>
        <w:tc>
          <w:tcPr>
            <w:tcW w:w="7488" w:type="dxa"/>
          </w:tcPr>
          <w:p w14:paraId="53AD2A18" w14:textId="022AB239" w:rsidR="00601B2E" w:rsidRPr="00335673" w:rsidRDefault="00601B2E" w:rsidP="00EA2EC7">
            <w:r>
              <w:t>Edit available post</w:t>
            </w:r>
          </w:p>
        </w:tc>
      </w:tr>
      <w:tr w:rsidR="00601B2E" w14:paraId="278B9385" w14:textId="77777777" w:rsidTr="00EA2EC7">
        <w:tc>
          <w:tcPr>
            <w:tcW w:w="2088" w:type="dxa"/>
          </w:tcPr>
          <w:p w14:paraId="4280FDCD" w14:textId="77777777" w:rsidR="00601B2E" w:rsidRDefault="00601B2E" w:rsidP="00EA2EC7">
            <w:r>
              <w:t>Brief description</w:t>
            </w:r>
          </w:p>
        </w:tc>
        <w:tc>
          <w:tcPr>
            <w:tcW w:w="7488" w:type="dxa"/>
          </w:tcPr>
          <w:p w14:paraId="6995813B" w14:textId="3316775A" w:rsidR="00601B2E" w:rsidRDefault="00601B2E" w:rsidP="00EA2EC7">
            <w:r w:rsidRPr="00253488">
              <w:t>This use case describes how the</w:t>
            </w:r>
            <w:r>
              <w:t xml:space="preserve"> seller </w:t>
            </w:r>
            <w:r w:rsidRPr="00253488">
              <w:t xml:space="preserve">can </w:t>
            </w:r>
            <w:r>
              <w:t>edit available product.</w:t>
            </w:r>
          </w:p>
        </w:tc>
      </w:tr>
      <w:tr w:rsidR="00601B2E" w14:paraId="159DA12A" w14:textId="77777777" w:rsidTr="00EA2EC7">
        <w:tc>
          <w:tcPr>
            <w:tcW w:w="2088" w:type="dxa"/>
          </w:tcPr>
          <w:p w14:paraId="30A71C0D" w14:textId="77777777" w:rsidR="00601B2E" w:rsidRDefault="00601B2E" w:rsidP="00EA2EC7">
            <w:r>
              <w:t>Actors</w:t>
            </w:r>
          </w:p>
        </w:tc>
        <w:tc>
          <w:tcPr>
            <w:tcW w:w="7488" w:type="dxa"/>
          </w:tcPr>
          <w:p w14:paraId="15EBE42F" w14:textId="77777777" w:rsidR="00601B2E" w:rsidRDefault="00601B2E" w:rsidP="00EA2EC7">
            <w:r>
              <w:t>Seller</w:t>
            </w:r>
          </w:p>
        </w:tc>
      </w:tr>
      <w:tr w:rsidR="00601B2E" w14:paraId="364E5C3B" w14:textId="77777777" w:rsidTr="00EA2EC7">
        <w:tc>
          <w:tcPr>
            <w:tcW w:w="2088" w:type="dxa"/>
          </w:tcPr>
          <w:p w14:paraId="5B3C83AD" w14:textId="77777777" w:rsidR="00601B2E" w:rsidRDefault="00601B2E" w:rsidP="00EA2EC7">
            <w:r>
              <w:t>Basic Flow</w:t>
            </w:r>
          </w:p>
        </w:tc>
        <w:tc>
          <w:tcPr>
            <w:tcW w:w="7488" w:type="dxa"/>
          </w:tcPr>
          <w:p w14:paraId="3B945F43" w14:textId="77777777" w:rsidR="00601B2E" w:rsidRDefault="00601B2E" w:rsidP="00DC717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At the homepage, the seller clicks on “My account” button.</w:t>
            </w:r>
          </w:p>
          <w:p w14:paraId="461757E5" w14:textId="77777777" w:rsidR="00601B2E" w:rsidRDefault="00601B2E" w:rsidP="00DC717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System shows a combo box with some information of account.</w:t>
            </w:r>
          </w:p>
          <w:p w14:paraId="0893BBC5" w14:textId="77777777" w:rsidR="00601B2E" w:rsidRDefault="00601B2E" w:rsidP="00DC717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Seller clicks on ‘My store’ of the combo box </w:t>
            </w:r>
          </w:p>
          <w:p w14:paraId="2697244C" w14:textId="77777777" w:rsidR="00601B2E" w:rsidRDefault="00601B2E" w:rsidP="00DC717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System shows all of available posts of their store (the posts of product posted)</w:t>
            </w:r>
          </w:p>
          <w:p w14:paraId="0F584623" w14:textId="77777777" w:rsidR="00601B2E" w:rsidRDefault="00601B2E" w:rsidP="00DC717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Seller click on the name of a post that they want to check.</w:t>
            </w:r>
          </w:p>
          <w:p w14:paraId="48876DFA" w14:textId="2A3DBFDD" w:rsidR="00601B2E" w:rsidRDefault="00601B2E" w:rsidP="00DC717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System shows all of information of this post.</w:t>
            </w:r>
          </w:p>
          <w:p w14:paraId="1DF64240" w14:textId="2F7457A4" w:rsidR="00D075C7" w:rsidRPr="00DC7170" w:rsidRDefault="00DC7170" w:rsidP="00DC717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Seller</w:t>
            </w:r>
            <w:r>
              <w:rPr>
                <w:lang w:val="vi-VN"/>
              </w:rPr>
              <w:t xml:space="preserve"> clicks on ‘Edit’ button and do edition.</w:t>
            </w:r>
          </w:p>
          <w:p w14:paraId="1D52ECFF" w14:textId="63D33105" w:rsidR="00DC7170" w:rsidRPr="00E20D0A" w:rsidRDefault="00DC7170" w:rsidP="00DC717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Seller</w:t>
            </w:r>
            <w:r>
              <w:rPr>
                <w:lang w:val="vi-VN"/>
              </w:rPr>
              <w:t xml:space="preserve"> clicks on ‘Save” button to save the post.</w:t>
            </w:r>
          </w:p>
          <w:p w14:paraId="0E92F1AE" w14:textId="77777777" w:rsidR="00601B2E" w:rsidRPr="00F02F9F" w:rsidRDefault="00601B2E" w:rsidP="00EA2EC7">
            <w:pPr>
              <w:pStyle w:val="ListParagraph"/>
              <w:spacing w:after="0" w:line="240" w:lineRule="auto"/>
            </w:pPr>
          </w:p>
        </w:tc>
      </w:tr>
      <w:tr w:rsidR="00601B2E" w14:paraId="35DE7DF9" w14:textId="77777777" w:rsidTr="00EA2EC7">
        <w:tc>
          <w:tcPr>
            <w:tcW w:w="2088" w:type="dxa"/>
          </w:tcPr>
          <w:p w14:paraId="773509DD" w14:textId="77777777" w:rsidR="00601B2E" w:rsidRDefault="00601B2E" w:rsidP="00EA2EC7">
            <w:r>
              <w:t>Alternative Flows</w:t>
            </w:r>
          </w:p>
        </w:tc>
        <w:tc>
          <w:tcPr>
            <w:tcW w:w="7488" w:type="dxa"/>
          </w:tcPr>
          <w:p w14:paraId="48C85999" w14:textId="77777777" w:rsidR="00601B2E" w:rsidRDefault="00601B2E" w:rsidP="00EA2EC7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Seller check their posts by finding on the ‘search’ field</w:t>
            </w:r>
          </w:p>
          <w:p w14:paraId="4922153A" w14:textId="77777777" w:rsidR="00601B2E" w:rsidRPr="007A581A" w:rsidRDefault="00601B2E" w:rsidP="007A581A">
            <w:pPr>
              <w:pStyle w:val="ListParagraph"/>
              <w:numPr>
                <w:ilvl w:val="0"/>
                <w:numId w:val="30"/>
              </w:numPr>
            </w:pPr>
            <w:r w:rsidRPr="007A581A">
              <w:t>Seller enters the name of the posts that they want to check on ‘search’ field and use Searching feature to find it out.</w:t>
            </w:r>
          </w:p>
          <w:p w14:paraId="3B953952" w14:textId="77777777" w:rsidR="00601B2E" w:rsidRPr="007A581A" w:rsidRDefault="00601B2E" w:rsidP="007A581A">
            <w:pPr>
              <w:pStyle w:val="ListParagraph"/>
              <w:numPr>
                <w:ilvl w:val="0"/>
                <w:numId w:val="30"/>
              </w:numPr>
            </w:pPr>
            <w:r w:rsidRPr="007A581A">
              <w:t>System shows posts found</w:t>
            </w:r>
          </w:p>
          <w:p w14:paraId="66C4E42A" w14:textId="77777777" w:rsidR="00601B2E" w:rsidRPr="007A581A" w:rsidRDefault="00601B2E" w:rsidP="007A581A">
            <w:pPr>
              <w:pStyle w:val="ListParagraph"/>
              <w:numPr>
                <w:ilvl w:val="0"/>
                <w:numId w:val="30"/>
              </w:numPr>
            </w:pPr>
            <w:r w:rsidRPr="007A581A">
              <w:t>Seller click on their post name.</w:t>
            </w:r>
          </w:p>
          <w:p w14:paraId="2A72163F" w14:textId="02CE34C7" w:rsidR="00601B2E" w:rsidRDefault="00601B2E" w:rsidP="007A581A">
            <w:pPr>
              <w:pStyle w:val="ListParagraph"/>
              <w:numPr>
                <w:ilvl w:val="0"/>
                <w:numId w:val="30"/>
              </w:numPr>
            </w:pPr>
            <w:r w:rsidRPr="007A581A">
              <w:t>System shows the detail of the post.</w:t>
            </w:r>
          </w:p>
          <w:p w14:paraId="04F62422" w14:textId="77777777" w:rsidR="007A581A" w:rsidRPr="00DC7170" w:rsidRDefault="007A581A" w:rsidP="007A581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Seller</w:t>
            </w:r>
            <w:r>
              <w:rPr>
                <w:lang w:val="vi-VN"/>
              </w:rPr>
              <w:t xml:space="preserve"> clicks on ‘Edit’ button and do edition.</w:t>
            </w:r>
          </w:p>
          <w:p w14:paraId="3BCB6533" w14:textId="547FABE1" w:rsidR="007A581A" w:rsidRPr="007A581A" w:rsidRDefault="007A581A" w:rsidP="007A581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Seller</w:t>
            </w:r>
            <w:r>
              <w:rPr>
                <w:lang w:val="vi-VN"/>
              </w:rPr>
              <w:t xml:space="preserve"> clicks on ‘Save” button to save the post.</w:t>
            </w:r>
          </w:p>
          <w:p w14:paraId="75CC3371" w14:textId="77777777" w:rsidR="00601B2E" w:rsidRDefault="00601B2E" w:rsidP="00EA2EC7">
            <w:r>
              <w:t xml:space="preserve">   </w:t>
            </w:r>
          </w:p>
        </w:tc>
      </w:tr>
      <w:tr w:rsidR="00601B2E" w14:paraId="63BC6B89" w14:textId="77777777" w:rsidTr="00EA2EC7">
        <w:tc>
          <w:tcPr>
            <w:tcW w:w="2088" w:type="dxa"/>
          </w:tcPr>
          <w:p w14:paraId="3393801E" w14:textId="77777777" w:rsidR="00601B2E" w:rsidRDefault="00601B2E" w:rsidP="00EA2EC7">
            <w:r>
              <w:t>Pre-conditions</w:t>
            </w:r>
          </w:p>
        </w:tc>
        <w:tc>
          <w:tcPr>
            <w:tcW w:w="7488" w:type="dxa"/>
          </w:tcPr>
          <w:p w14:paraId="3CA6BD64" w14:textId="77777777" w:rsidR="00601B2E" w:rsidRPr="00451133" w:rsidRDefault="00601B2E" w:rsidP="00EA2EC7">
            <w:r>
              <w:t xml:space="preserve">User goes to homepage at </w:t>
            </w:r>
            <w:hyperlink r:id="rId16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451133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601B2E" w14:paraId="008C3A52" w14:textId="77777777" w:rsidTr="00EA2EC7">
        <w:tc>
          <w:tcPr>
            <w:tcW w:w="2088" w:type="dxa"/>
          </w:tcPr>
          <w:p w14:paraId="4E76482D" w14:textId="77777777" w:rsidR="00601B2E" w:rsidRDefault="00601B2E" w:rsidP="00EA2EC7">
            <w:r>
              <w:t>Post-conditions</w:t>
            </w:r>
          </w:p>
        </w:tc>
        <w:tc>
          <w:tcPr>
            <w:tcW w:w="7488" w:type="dxa"/>
          </w:tcPr>
          <w:p w14:paraId="2ABBC549" w14:textId="1D9251EC" w:rsidR="00601B2E" w:rsidRDefault="00601B2E" w:rsidP="00EA2EC7">
            <w:r w:rsidRPr="004D14DB">
              <w:t xml:space="preserve">The user successfully </w:t>
            </w:r>
            <w:r w:rsidR="00414816">
              <w:t>edits</w:t>
            </w:r>
            <w:r>
              <w:t xml:space="preserve"> available posts of their shop.</w:t>
            </w:r>
          </w:p>
        </w:tc>
      </w:tr>
    </w:tbl>
    <w:p w14:paraId="3E8FC7E1" w14:textId="115D90CC" w:rsidR="00352442" w:rsidRDefault="00352442" w:rsidP="002C788A">
      <w:pPr>
        <w:rPr>
          <w:lang w:val="vi-VN"/>
        </w:rPr>
      </w:pPr>
    </w:p>
    <w:p w14:paraId="4D888F37" w14:textId="0AEB1829" w:rsidR="00414816" w:rsidRDefault="00414816" w:rsidP="002C788A">
      <w:pPr>
        <w:rPr>
          <w:lang w:val="vi-VN"/>
        </w:rPr>
      </w:pPr>
    </w:p>
    <w:p w14:paraId="780A94F0" w14:textId="4900B64B" w:rsidR="00414816" w:rsidRDefault="00414816" w:rsidP="002C788A">
      <w:pPr>
        <w:rPr>
          <w:lang w:val="vi-VN"/>
        </w:rPr>
      </w:pPr>
    </w:p>
    <w:p w14:paraId="3B5E45DF" w14:textId="2AAB41B2" w:rsidR="00414816" w:rsidRDefault="00414816" w:rsidP="002C788A">
      <w:pPr>
        <w:rPr>
          <w:lang w:val="vi-VN"/>
        </w:rPr>
      </w:pPr>
    </w:p>
    <w:p w14:paraId="070420A9" w14:textId="4465A273" w:rsidR="00414816" w:rsidRDefault="00414816" w:rsidP="002C788A">
      <w:pPr>
        <w:rPr>
          <w:lang w:val="vi-VN"/>
        </w:rPr>
      </w:pPr>
    </w:p>
    <w:p w14:paraId="0A15F251" w14:textId="06FDCD6B" w:rsidR="00414816" w:rsidRDefault="00414816" w:rsidP="002C788A">
      <w:pPr>
        <w:rPr>
          <w:lang w:val="vi-VN"/>
        </w:rPr>
      </w:pPr>
    </w:p>
    <w:p w14:paraId="51BE39FE" w14:textId="09C3A0FD" w:rsidR="00414816" w:rsidRDefault="00414816" w:rsidP="002C788A">
      <w:pPr>
        <w:rPr>
          <w:lang w:val="vi-VN"/>
        </w:rPr>
      </w:pPr>
    </w:p>
    <w:p w14:paraId="3103C9FA" w14:textId="79683AE8" w:rsidR="00414816" w:rsidRDefault="00414816" w:rsidP="002C788A">
      <w:pPr>
        <w:rPr>
          <w:lang w:val="vi-VN"/>
        </w:rPr>
      </w:pPr>
    </w:p>
    <w:p w14:paraId="2EA8D43D" w14:textId="1DE2E8AD" w:rsidR="00414816" w:rsidRDefault="00414816" w:rsidP="002C788A">
      <w:pPr>
        <w:rPr>
          <w:lang w:val="vi-VN"/>
        </w:rPr>
      </w:pPr>
    </w:p>
    <w:p w14:paraId="3F97CA86" w14:textId="1B3183A4" w:rsidR="00414816" w:rsidRPr="00601B2E" w:rsidRDefault="00414816" w:rsidP="00414816">
      <w:pPr>
        <w:pStyle w:val="Heading2"/>
      </w:pPr>
      <w:r>
        <w:t>Use-case: Check selling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414816" w14:paraId="2BC73C2B" w14:textId="77777777" w:rsidTr="00EA2EC7">
        <w:tc>
          <w:tcPr>
            <w:tcW w:w="2088" w:type="dxa"/>
          </w:tcPr>
          <w:p w14:paraId="3D414189" w14:textId="77777777" w:rsidR="00414816" w:rsidRDefault="00414816" w:rsidP="00EA2EC7">
            <w:r>
              <w:t>Use case Name</w:t>
            </w:r>
          </w:p>
        </w:tc>
        <w:tc>
          <w:tcPr>
            <w:tcW w:w="7488" w:type="dxa"/>
          </w:tcPr>
          <w:p w14:paraId="0B7BE9DB" w14:textId="3DD199F7" w:rsidR="00414816" w:rsidRPr="00335673" w:rsidRDefault="00414816" w:rsidP="00EA2EC7">
            <w:r>
              <w:t>Check selling history</w:t>
            </w:r>
          </w:p>
        </w:tc>
      </w:tr>
      <w:tr w:rsidR="00414816" w14:paraId="7976E6D8" w14:textId="77777777" w:rsidTr="00EA2EC7">
        <w:tc>
          <w:tcPr>
            <w:tcW w:w="2088" w:type="dxa"/>
          </w:tcPr>
          <w:p w14:paraId="155C0DA6" w14:textId="77777777" w:rsidR="00414816" w:rsidRDefault="00414816" w:rsidP="00EA2EC7">
            <w:r>
              <w:t>Brief description</w:t>
            </w:r>
          </w:p>
        </w:tc>
        <w:tc>
          <w:tcPr>
            <w:tcW w:w="7488" w:type="dxa"/>
          </w:tcPr>
          <w:p w14:paraId="07844C7C" w14:textId="11BA089C" w:rsidR="00414816" w:rsidRDefault="00414816" w:rsidP="00EA2EC7">
            <w:r w:rsidRPr="00253488">
              <w:t>This use case describes how the</w:t>
            </w:r>
            <w:r>
              <w:t xml:space="preserve"> seller </w:t>
            </w:r>
            <w:r w:rsidRPr="00253488">
              <w:t xml:space="preserve">can </w:t>
            </w:r>
            <w:r>
              <w:t>their selling history</w:t>
            </w:r>
          </w:p>
        </w:tc>
      </w:tr>
      <w:tr w:rsidR="00414816" w14:paraId="20BAF860" w14:textId="77777777" w:rsidTr="00EA2EC7">
        <w:tc>
          <w:tcPr>
            <w:tcW w:w="2088" w:type="dxa"/>
          </w:tcPr>
          <w:p w14:paraId="6182D657" w14:textId="77777777" w:rsidR="00414816" w:rsidRDefault="00414816" w:rsidP="00EA2EC7">
            <w:r>
              <w:t>Actors</w:t>
            </w:r>
          </w:p>
        </w:tc>
        <w:tc>
          <w:tcPr>
            <w:tcW w:w="7488" w:type="dxa"/>
          </w:tcPr>
          <w:p w14:paraId="7365BAC4" w14:textId="77777777" w:rsidR="00414816" w:rsidRDefault="00414816" w:rsidP="00EA2EC7">
            <w:r>
              <w:t>Seller</w:t>
            </w:r>
          </w:p>
        </w:tc>
      </w:tr>
      <w:tr w:rsidR="00414816" w14:paraId="7221B9E3" w14:textId="77777777" w:rsidTr="00EA2EC7">
        <w:tc>
          <w:tcPr>
            <w:tcW w:w="2088" w:type="dxa"/>
          </w:tcPr>
          <w:p w14:paraId="3FD7486D" w14:textId="77777777" w:rsidR="00414816" w:rsidRDefault="00414816" w:rsidP="00EA2EC7">
            <w:r>
              <w:t>Basic Flow</w:t>
            </w:r>
          </w:p>
        </w:tc>
        <w:tc>
          <w:tcPr>
            <w:tcW w:w="7488" w:type="dxa"/>
          </w:tcPr>
          <w:p w14:paraId="4102575D" w14:textId="77777777" w:rsidR="00414816" w:rsidRDefault="00414816" w:rsidP="0041481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At the homepage, the seller clicks on “My account” button.</w:t>
            </w:r>
          </w:p>
          <w:p w14:paraId="11DE557E" w14:textId="77777777" w:rsidR="00414816" w:rsidRDefault="00414816" w:rsidP="0041481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System shows a combo box with some information of account.</w:t>
            </w:r>
          </w:p>
          <w:p w14:paraId="198279EC" w14:textId="00101BDE" w:rsidR="00414816" w:rsidRDefault="00414816" w:rsidP="0041481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Seller clicks on </w:t>
            </w:r>
            <w:r w:rsidR="00297415">
              <w:t>‘History</w:t>
            </w:r>
            <w:r>
              <w:t xml:space="preserve">’ of the combo box </w:t>
            </w:r>
          </w:p>
          <w:p w14:paraId="59D80E2C" w14:textId="1F3E5A24" w:rsidR="00FE750E" w:rsidRPr="00FE750E" w:rsidRDefault="00414816" w:rsidP="00FE750E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System </w:t>
            </w:r>
            <w:r w:rsidR="00297415">
              <w:t>shows all</w:t>
            </w:r>
            <w:r w:rsidR="00FE750E">
              <w:t xml:space="preserve"> of posts that they sold, </w:t>
            </w:r>
            <w:r w:rsidR="009D2A37">
              <w:t xml:space="preserve">it </w:t>
            </w:r>
            <w:r w:rsidR="00FE750E">
              <w:t xml:space="preserve">includes </w:t>
            </w:r>
            <w:r w:rsidR="009D2A37">
              <w:t xml:space="preserve">the name of </w:t>
            </w:r>
            <w:r w:rsidR="00FE750E">
              <w:t>post, amount of, price and date.</w:t>
            </w:r>
          </w:p>
          <w:p w14:paraId="27DD5C11" w14:textId="77777777" w:rsidR="00414816" w:rsidRPr="00F02F9F" w:rsidRDefault="00414816" w:rsidP="00EA2EC7">
            <w:pPr>
              <w:pStyle w:val="ListParagraph"/>
              <w:spacing w:after="0" w:line="240" w:lineRule="auto"/>
            </w:pPr>
          </w:p>
        </w:tc>
      </w:tr>
      <w:tr w:rsidR="00414816" w14:paraId="7CCFC6CE" w14:textId="77777777" w:rsidTr="00EA2EC7">
        <w:tc>
          <w:tcPr>
            <w:tcW w:w="2088" w:type="dxa"/>
          </w:tcPr>
          <w:p w14:paraId="12E51EC5" w14:textId="77777777" w:rsidR="00414816" w:rsidRDefault="00414816" w:rsidP="00EA2EC7">
            <w:r>
              <w:t>Alternative Flows</w:t>
            </w:r>
          </w:p>
        </w:tc>
        <w:tc>
          <w:tcPr>
            <w:tcW w:w="7488" w:type="dxa"/>
          </w:tcPr>
          <w:p w14:paraId="60D5955C" w14:textId="77777777" w:rsidR="00414816" w:rsidRDefault="00414816" w:rsidP="00EA2EC7">
            <w:r>
              <w:t xml:space="preserve">   </w:t>
            </w:r>
          </w:p>
        </w:tc>
      </w:tr>
      <w:tr w:rsidR="00414816" w14:paraId="6EEC0FCD" w14:textId="77777777" w:rsidTr="00EA2EC7">
        <w:tc>
          <w:tcPr>
            <w:tcW w:w="2088" w:type="dxa"/>
          </w:tcPr>
          <w:p w14:paraId="4A0ACB9D" w14:textId="77777777" w:rsidR="00414816" w:rsidRDefault="00414816" w:rsidP="00EA2EC7">
            <w:r>
              <w:t>Pre-conditions</w:t>
            </w:r>
          </w:p>
        </w:tc>
        <w:tc>
          <w:tcPr>
            <w:tcW w:w="7488" w:type="dxa"/>
          </w:tcPr>
          <w:p w14:paraId="1B322CC4" w14:textId="77777777" w:rsidR="00414816" w:rsidRPr="00451133" w:rsidRDefault="00414816" w:rsidP="00EA2EC7">
            <w:r>
              <w:t xml:space="preserve">User goes to homepage at </w:t>
            </w:r>
            <w:hyperlink r:id="rId17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451133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414816" w14:paraId="5F2707FC" w14:textId="77777777" w:rsidTr="00EA2EC7">
        <w:tc>
          <w:tcPr>
            <w:tcW w:w="2088" w:type="dxa"/>
          </w:tcPr>
          <w:p w14:paraId="712718F1" w14:textId="77777777" w:rsidR="00414816" w:rsidRDefault="00414816" w:rsidP="00EA2EC7">
            <w:r>
              <w:t>Post-conditions</w:t>
            </w:r>
          </w:p>
        </w:tc>
        <w:tc>
          <w:tcPr>
            <w:tcW w:w="7488" w:type="dxa"/>
          </w:tcPr>
          <w:p w14:paraId="03F4BDEE" w14:textId="5F68EBFC" w:rsidR="00414816" w:rsidRDefault="00414816" w:rsidP="00EA2EC7">
            <w:r w:rsidRPr="004D14DB">
              <w:t xml:space="preserve">The user successfully </w:t>
            </w:r>
            <w:r w:rsidR="00B836E0">
              <w:t>check their selling history</w:t>
            </w:r>
          </w:p>
        </w:tc>
      </w:tr>
    </w:tbl>
    <w:p w14:paraId="2504F763" w14:textId="00DDFF56" w:rsidR="00414816" w:rsidRDefault="00414816" w:rsidP="002C788A">
      <w:pPr>
        <w:rPr>
          <w:lang w:val="vi-VN"/>
        </w:rPr>
      </w:pPr>
    </w:p>
    <w:p w14:paraId="58F07F60" w14:textId="294698DE" w:rsidR="005627EA" w:rsidRPr="00601B2E" w:rsidRDefault="005627EA" w:rsidP="005627EA">
      <w:pPr>
        <w:pStyle w:val="Heading2"/>
      </w:pPr>
      <w:r>
        <w:t>Use-case: Delete available 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5627EA" w14:paraId="54A51B57" w14:textId="77777777" w:rsidTr="00EA2EC7">
        <w:tc>
          <w:tcPr>
            <w:tcW w:w="2088" w:type="dxa"/>
          </w:tcPr>
          <w:p w14:paraId="1D5364A9" w14:textId="77777777" w:rsidR="005627EA" w:rsidRDefault="005627EA" w:rsidP="00EA2EC7">
            <w:r>
              <w:t>Use case Name</w:t>
            </w:r>
          </w:p>
        </w:tc>
        <w:tc>
          <w:tcPr>
            <w:tcW w:w="7488" w:type="dxa"/>
          </w:tcPr>
          <w:p w14:paraId="2349789E" w14:textId="420CE994" w:rsidR="005627EA" w:rsidRPr="00335673" w:rsidRDefault="005627EA" w:rsidP="00EA2EC7">
            <w:r>
              <w:t>Delete available posts</w:t>
            </w:r>
          </w:p>
        </w:tc>
      </w:tr>
      <w:tr w:rsidR="005627EA" w14:paraId="6D95353F" w14:textId="77777777" w:rsidTr="00EA2EC7">
        <w:tc>
          <w:tcPr>
            <w:tcW w:w="2088" w:type="dxa"/>
          </w:tcPr>
          <w:p w14:paraId="5D16BF8E" w14:textId="77777777" w:rsidR="005627EA" w:rsidRDefault="005627EA" w:rsidP="00EA2EC7">
            <w:r>
              <w:t>Brief description</w:t>
            </w:r>
          </w:p>
        </w:tc>
        <w:tc>
          <w:tcPr>
            <w:tcW w:w="7488" w:type="dxa"/>
          </w:tcPr>
          <w:p w14:paraId="4CBF9A74" w14:textId="5E84812E" w:rsidR="005627EA" w:rsidRDefault="005627EA" w:rsidP="00EA2EC7">
            <w:r w:rsidRPr="00253488">
              <w:t>This use case describes how the</w:t>
            </w:r>
            <w:r>
              <w:t xml:space="preserve"> seller </w:t>
            </w:r>
            <w:r w:rsidRPr="00253488">
              <w:t xml:space="preserve">can </w:t>
            </w:r>
            <w:r>
              <w:t>delete available posts</w:t>
            </w:r>
          </w:p>
        </w:tc>
      </w:tr>
      <w:tr w:rsidR="005627EA" w14:paraId="6FD17D0A" w14:textId="77777777" w:rsidTr="00EA2EC7">
        <w:tc>
          <w:tcPr>
            <w:tcW w:w="2088" w:type="dxa"/>
          </w:tcPr>
          <w:p w14:paraId="10289B50" w14:textId="77777777" w:rsidR="005627EA" w:rsidRDefault="005627EA" w:rsidP="00EA2EC7">
            <w:r>
              <w:t>Actors</w:t>
            </w:r>
          </w:p>
        </w:tc>
        <w:tc>
          <w:tcPr>
            <w:tcW w:w="7488" w:type="dxa"/>
          </w:tcPr>
          <w:p w14:paraId="00DB156C" w14:textId="77777777" w:rsidR="005627EA" w:rsidRDefault="005627EA" w:rsidP="00EA2EC7">
            <w:r>
              <w:t>Seller</w:t>
            </w:r>
          </w:p>
        </w:tc>
      </w:tr>
      <w:tr w:rsidR="005627EA" w14:paraId="67896428" w14:textId="77777777" w:rsidTr="00EA2EC7">
        <w:tc>
          <w:tcPr>
            <w:tcW w:w="2088" w:type="dxa"/>
          </w:tcPr>
          <w:p w14:paraId="52B6DA4D" w14:textId="77777777" w:rsidR="005627EA" w:rsidRDefault="005627EA" w:rsidP="00EA2EC7">
            <w:r>
              <w:t>Basic Flow</w:t>
            </w:r>
          </w:p>
        </w:tc>
        <w:tc>
          <w:tcPr>
            <w:tcW w:w="7488" w:type="dxa"/>
          </w:tcPr>
          <w:p w14:paraId="4BE1901E" w14:textId="77777777" w:rsidR="005627EA" w:rsidRPr="005627EA" w:rsidRDefault="005627EA" w:rsidP="005627E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 w:rsidRPr="005627EA">
              <w:t>At the homepage, the seller clicks on “My account” button.</w:t>
            </w:r>
          </w:p>
          <w:p w14:paraId="2762A811" w14:textId="77777777" w:rsidR="005627EA" w:rsidRPr="005627EA" w:rsidRDefault="005627EA" w:rsidP="005627E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 w:rsidRPr="005627EA">
              <w:t>System shows a combo box with some information of account.</w:t>
            </w:r>
          </w:p>
          <w:p w14:paraId="0ED64D80" w14:textId="77777777" w:rsidR="005627EA" w:rsidRPr="005627EA" w:rsidRDefault="005627EA" w:rsidP="005627E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 w:rsidRPr="005627EA">
              <w:t xml:space="preserve">Seller clicks on ‘My store’ of the combo box </w:t>
            </w:r>
          </w:p>
          <w:p w14:paraId="677F7D07" w14:textId="504EF817" w:rsidR="005627EA" w:rsidRPr="005627EA" w:rsidRDefault="005627EA" w:rsidP="005627E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 w:rsidRPr="005627EA">
              <w:t>System shows all of available posts of their store (the posts of product posted)</w:t>
            </w:r>
          </w:p>
          <w:p w14:paraId="01065D79" w14:textId="77777777" w:rsidR="005627EA" w:rsidRPr="005627EA" w:rsidRDefault="005627EA" w:rsidP="005627E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 w:rsidRPr="005627EA">
              <w:t>Seller click on the name of a post that they want to check.</w:t>
            </w:r>
          </w:p>
          <w:p w14:paraId="6C3C89AD" w14:textId="77777777" w:rsidR="005627EA" w:rsidRPr="005627EA" w:rsidRDefault="005627EA" w:rsidP="005627E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 w:rsidRPr="005627EA">
              <w:t>System shows all of information of this post.</w:t>
            </w:r>
          </w:p>
          <w:p w14:paraId="697A9DD1" w14:textId="1A7EDC44" w:rsidR="005627EA" w:rsidRPr="005627EA" w:rsidRDefault="005627EA" w:rsidP="005627E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 w:rsidRPr="005627EA">
              <w:t>Seller</w:t>
            </w:r>
            <w:r w:rsidRPr="005627EA">
              <w:rPr>
                <w:lang w:val="vi-VN"/>
              </w:rPr>
              <w:t xml:space="preserve"> clicks on ‘</w:t>
            </w:r>
            <w:r>
              <w:t>’Delete’</w:t>
            </w:r>
            <w:r w:rsidRPr="005627EA">
              <w:rPr>
                <w:lang w:val="vi-VN"/>
              </w:rPr>
              <w:t xml:space="preserve"> button </w:t>
            </w:r>
            <w:r>
              <w:t>to delete the post</w:t>
            </w:r>
          </w:p>
          <w:p w14:paraId="08CACF8F" w14:textId="77777777" w:rsidR="005627EA" w:rsidRPr="00F02F9F" w:rsidRDefault="005627EA" w:rsidP="005627EA">
            <w:pPr>
              <w:pStyle w:val="ListParagraph"/>
              <w:spacing w:line="240" w:lineRule="auto"/>
            </w:pPr>
          </w:p>
        </w:tc>
      </w:tr>
      <w:tr w:rsidR="005627EA" w14:paraId="62F445C7" w14:textId="77777777" w:rsidTr="00EA2EC7">
        <w:tc>
          <w:tcPr>
            <w:tcW w:w="2088" w:type="dxa"/>
          </w:tcPr>
          <w:p w14:paraId="1CD4501D" w14:textId="77777777" w:rsidR="005627EA" w:rsidRDefault="005627EA" w:rsidP="00EA2EC7">
            <w:r>
              <w:t>Alternative Flows</w:t>
            </w:r>
          </w:p>
        </w:tc>
        <w:tc>
          <w:tcPr>
            <w:tcW w:w="7488" w:type="dxa"/>
          </w:tcPr>
          <w:p w14:paraId="18122C7F" w14:textId="77777777" w:rsidR="005627EA" w:rsidRDefault="005627EA" w:rsidP="00EA2EC7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Seller check their posts by finding on the ‘search’ field</w:t>
            </w:r>
          </w:p>
          <w:p w14:paraId="0C41D450" w14:textId="77777777" w:rsidR="005627EA" w:rsidRPr="007A581A" w:rsidRDefault="005627EA" w:rsidP="005627EA">
            <w:pPr>
              <w:pStyle w:val="ListParagraph"/>
              <w:numPr>
                <w:ilvl w:val="0"/>
                <w:numId w:val="33"/>
              </w:numPr>
            </w:pPr>
            <w:r w:rsidRPr="007A581A">
              <w:t>Seller enters the name of the posts that they want to check on ‘search’ field and use Searching feature to find it out.</w:t>
            </w:r>
          </w:p>
          <w:p w14:paraId="547AC22D" w14:textId="77777777" w:rsidR="005627EA" w:rsidRPr="007A581A" w:rsidRDefault="005627EA" w:rsidP="005627EA">
            <w:pPr>
              <w:pStyle w:val="ListParagraph"/>
              <w:numPr>
                <w:ilvl w:val="0"/>
                <w:numId w:val="33"/>
              </w:numPr>
            </w:pPr>
            <w:r w:rsidRPr="007A581A">
              <w:t>System shows posts found</w:t>
            </w:r>
          </w:p>
          <w:p w14:paraId="04780C45" w14:textId="77777777" w:rsidR="005627EA" w:rsidRPr="007A581A" w:rsidRDefault="005627EA" w:rsidP="005627EA">
            <w:pPr>
              <w:pStyle w:val="ListParagraph"/>
              <w:numPr>
                <w:ilvl w:val="0"/>
                <w:numId w:val="33"/>
              </w:numPr>
            </w:pPr>
            <w:r w:rsidRPr="007A581A">
              <w:t>Seller click on their post name.</w:t>
            </w:r>
          </w:p>
          <w:p w14:paraId="0C7B7754" w14:textId="77777777" w:rsidR="005627EA" w:rsidRDefault="005627EA" w:rsidP="005627EA">
            <w:pPr>
              <w:pStyle w:val="ListParagraph"/>
              <w:numPr>
                <w:ilvl w:val="0"/>
                <w:numId w:val="33"/>
              </w:numPr>
            </w:pPr>
            <w:r w:rsidRPr="007A581A">
              <w:t>System shows the detail of the post.</w:t>
            </w:r>
          </w:p>
          <w:p w14:paraId="73BE5684" w14:textId="12F766A9" w:rsidR="005627EA" w:rsidRPr="00CC2FF1" w:rsidRDefault="005627EA" w:rsidP="00CC2FF1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Seller</w:t>
            </w:r>
            <w:r>
              <w:rPr>
                <w:lang w:val="vi-VN"/>
              </w:rPr>
              <w:t xml:space="preserve"> clicks on ‘</w:t>
            </w:r>
            <w:r w:rsidR="00CC2FF1">
              <w:rPr>
                <w:lang w:val="vi-VN"/>
              </w:rPr>
              <w:t>Delete</w:t>
            </w:r>
            <w:r>
              <w:rPr>
                <w:lang w:val="vi-VN"/>
              </w:rPr>
              <w:t>’ butto</w:t>
            </w:r>
            <w:r w:rsidR="00CC2FF1">
              <w:t>n to delete the post.</w:t>
            </w:r>
          </w:p>
          <w:p w14:paraId="680A01CF" w14:textId="77777777" w:rsidR="005627EA" w:rsidRDefault="005627EA" w:rsidP="00EA2EC7">
            <w:r>
              <w:t xml:space="preserve">   </w:t>
            </w:r>
          </w:p>
        </w:tc>
      </w:tr>
      <w:tr w:rsidR="005627EA" w14:paraId="34D8F228" w14:textId="77777777" w:rsidTr="00EA2EC7">
        <w:tc>
          <w:tcPr>
            <w:tcW w:w="2088" w:type="dxa"/>
          </w:tcPr>
          <w:p w14:paraId="5025CC7E" w14:textId="77777777" w:rsidR="005627EA" w:rsidRDefault="005627EA" w:rsidP="00EA2EC7">
            <w:r>
              <w:t>Pre-conditions</w:t>
            </w:r>
          </w:p>
        </w:tc>
        <w:tc>
          <w:tcPr>
            <w:tcW w:w="7488" w:type="dxa"/>
          </w:tcPr>
          <w:p w14:paraId="5522D883" w14:textId="77777777" w:rsidR="005627EA" w:rsidRPr="00451133" w:rsidRDefault="005627EA" w:rsidP="00EA2EC7">
            <w:r>
              <w:t xml:space="preserve">User goes to homepage at </w:t>
            </w:r>
            <w:hyperlink r:id="rId18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451133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5627EA" w14:paraId="7030994D" w14:textId="77777777" w:rsidTr="00EA2EC7">
        <w:tc>
          <w:tcPr>
            <w:tcW w:w="2088" w:type="dxa"/>
          </w:tcPr>
          <w:p w14:paraId="01CEB6D6" w14:textId="77777777" w:rsidR="005627EA" w:rsidRDefault="005627EA" w:rsidP="00EA2EC7">
            <w:r>
              <w:t>Post-conditions</w:t>
            </w:r>
          </w:p>
        </w:tc>
        <w:tc>
          <w:tcPr>
            <w:tcW w:w="7488" w:type="dxa"/>
          </w:tcPr>
          <w:p w14:paraId="7248DC19" w14:textId="180FBA97" w:rsidR="005627EA" w:rsidRDefault="005627EA" w:rsidP="00EA2EC7">
            <w:r w:rsidRPr="004D14DB">
              <w:t xml:space="preserve">The user successfully </w:t>
            </w:r>
            <w:r w:rsidR="004F079F">
              <w:t>deletes</w:t>
            </w:r>
            <w:r>
              <w:t xml:space="preserve"> available posts of their shop.</w:t>
            </w:r>
          </w:p>
        </w:tc>
      </w:tr>
    </w:tbl>
    <w:p w14:paraId="5F99409C" w14:textId="77777777" w:rsidR="005627EA" w:rsidRPr="002C788A" w:rsidRDefault="005627EA" w:rsidP="002C788A">
      <w:pPr>
        <w:rPr>
          <w:lang w:val="vi-VN"/>
        </w:rPr>
      </w:pPr>
    </w:p>
    <w:sectPr w:rsidR="005627EA" w:rsidRPr="002C788A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E5EC7" w14:textId="77777777" w:rsidR="00E2548E" w:rsidRDefault="00E2548E">
      <w:pPr>
        <w:spacing w:line="240" w:lineRule="auto"/>
      </w:pPr>
      <w:r>
        <w:separator/>
      </w:r>
    </w:p>
  </w:endnote>
  <w:endnote w:type="continuationSeparator" w:id="0">
    <w:p w14:paraId="54DF7974" w14:textId="77777777" w:rsidR="00E2548E" w:rsidRDefault="00E25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18616" w14:textId="77777777" w:rsidR="0036636C" w:rsidRDefault="00366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D05AD" w14:textId="77777777" w:rsidR="0036636C" w:rsidRDefault="003663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78985" w14:textId="77777777" w:rsidR="0036636C" w:rsidRDefault="0036636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6EFCBFF1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2548E">
            <w:fldChar w:fldCharType="begin"/>
          </w:r>
          <w:r w:rsidR="00E2548E">
            <w:instrText xml:space="preserve"> DOCPROPERTY "Company"  \* MERGEFORMAT </w:instrText>
          </w:r>
          <w:r w:rsidR="00E2548E">
            <w:fldChar w:fldCharType="separate"/>
          </w:r>
          <w:r w:rsidR="00512FAF">
            <w:t>&lt;Company Name&gt;</w:t>
          </w:r>
          <w:r w:rsidR="00E2548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6627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347E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C57D3" w14:textId="77777777" w:rsidR="00E2548E" w:rsidRDefault="00E2548E">
      <w:pPr>
        <w:spacing w:line="240" w:lineRule="auto"/>
      </w:pPr>
      <w:r>
        <w:separator/>
      </w:r>
    </w:p>
  </w:footnote>
  <w:footnote w:type="continuationSeparator" w:id="0">
    <w:p w14:paraId="0269F696" w14:textId="77777777" w:rsidR="00E2548E" w:rsidRDefault="00E25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68D08" w14:textId="77777777" w:rsidR="0036636C" w:rsidRDefault="003663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084789C6" w14:textId="3B7D339E" w:rsidR="00304295" w:rsidRDefault="00304295" w:rsidP="00304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Bitmap</w:t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520A" w14:textId="77777777" w:rsidR="0036636C" w:rsidRDefault="0036636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6969DBA4" w:rsidR="009C307A" w:rsidRDefault="00304295">
          <w:r>
            <w:t>Comnhalam.com</w:t>
          </w:r>
        </w:p>
      </w:tc>
      <w:tc>
        <w:tcPr>
          <w:tcW w:w="3179" w:type="dxa"/>
        </w:tcPr>
        <w:p w14:paraId="4CDBD65B" w14:textId="3AC013AB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304295">
            <w:t>1.0</w:t>
          </w:r>
        </w:p>
      </w:tc>
    </w:tr>
    <w:tr w:rsidR="009C307A" w14:paraId="489C52E7" w14:textId="77777777">
      <w:tc>
        <w:tcPr>
          <w:tcW w:w="6379" w:type="dxa"/>
        </w:tcPr>
        <w:p w14:paraId="31DADAB6" w14:textId="7F00E8B0" w:rsidR="009C307A" w:rsidRDefault="00E2548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 xml:space="preserve">Use-Case Specification: </w:t>
          </w:r>
          <w:r w:rsidR="00304295">
            <w:t>Seller</w:t>
          </w:r>
          <w:r>
            <w:fldChar w:fldCharType="end"/>
          </w:r>
        </w:p>
      </w:tc>
      <w:tc>
        <w:tcPr>
          <w:tcW w:w="3179" w:type="dxa"/>
        </w:tcPr>
        <w:p w14:paraId="34054106" w14:textId="580B322C" w:rsidR="009C307A" w:rsidRDefault="00630073">
          <w:r>
            <w:t xml:space="preserve">  Date:  </w:t>
          </w:r>
          <w:r w:rsidR="00304295">
            <w:t>November 7, 2018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1B32E91F" w:rsidR="009C307A" w:rsidRPr="0036636C" w:rsidRDefault="0036636C">
          <w:pPr>
            <w:rPr>
              <w:lang w:val="vi-VN"/>
            </w:rPr>
          </w:pPr>
          <w:r>
            <w:rPr>
              <w:lang w:val="vi-VN"/>
            </w:rPr>
            <w:t>CTT502-0416CLC1</w:t>
          </w:r>
          <w:bookmarkStart w:id="4" w:name="_GoBack"/>
          <w:bookmarkEnd w:id="4"/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4322A"/>
    <w:multiLevelType w:val="hybridMultilevel"/>
    <w:tmpl w:val="60144EE2"/>
    <w:lvl w:ilvl="0" w:tplc="23A49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55420"/>
    <w:multiLevelType w:val="hybridMultilevel"/>
    <w:tmpl w:val="0A3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E80D9C"/>
    <w:multiLevelType w:val="hybridMultilevel"/>
    <w:tmpl w:val="92BC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AD75BEB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67110F"/>
    <w:multiLevelType w:val="hybridMultilevel"/>
    <w:tmpl w:val="51D0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A7C7037"/>
    <w:multiLevelType w:val="hybridMultilevel"/>
    <w:tmpl w:val="8E107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EA30C9E"/>
    <w:multiLevelType w:val="hybridMultilevel"/>
    <w:tmpl w:val="42E0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4"/>
  </w:num>
  <w:num w:numId="11">
    <w:abstractNumId w:val="16"/>
  </w:num>
  <w:num w:numId="12">
    <w:abstractNumId w:val="13"/>
  </w:num>
  <w:num w:numId="13">
    <w:abstractNumId w:val="28"/>
  </w:num>
  <w:num w:numId="14">
    <w:abstractNumId w:val="12"/>
  </w:num>
  <w:num w:numId="15">
    <w:abstractNumId w:val="5"/>
  </w:num>
  <w:num w:numId="16">
    <w:abstractNumId w:val="27"/>
  </w:num>
  <w:num w:numId="17">
    <w:abstractNumId w:val="18"/>
  </w:num>
  <w:num w:numId="18">
    <w:abstractNumId w:val="9"/>
  </w:num>
  <w:num w:numId="19">
    <w:abstractNumId w:val="17"/>
  </w:num>
  <w:num w:numId="20">
    <w:abstractNumId w:val="11"/>
  </w:num>
  <w:num w:numId="21">
    <w:abstractNumId w:val="26"/>
  </w:num>
  <w:num w:numId="22">
    <w:abstractNumId w:val="23"/>
  </w:num>
  <w:num w:numId="23">
    <w:abstractNumId w:val="7"/>
  </w:num>
  <w:num w:numId="24">
    <w:abstractNumId w:val="6"/>
  </w:num>
  <w:num w:numId="25">
    <w:abstractNumId w:val="15"/>
  </w:num>
  <w:num w:numId="26">
    <w:abstractNumId w:val="24"/>
  </w:num>
  <w:num w:numId="27">
    <w:abstractNumId w:val="19"/>
  </w:num>
  <w:num w:numId="28">
    <w:abstractNumId w:val="3"/>
  </w:num>
  <w:num w:numId="29">
    <w:abstractNumId w:val="8"/>
  </w:num>
  <w:num w:numId="30">
    <w:abstractNumId w:val="31"/>
  </w:num>
  <w:num w:numId="31">
    <w:abstractNumId w:val="10"/>
  </w:num>
  <w:num w:numId="32">
    <w:abstractNumId w:val="2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37A7"/>
    <w:rsid w:val="00145797"/>
    <w:rsid w:val="001926FD"/>
    <w:rsid w:val="001C1F0A"/>
    <w:rsid w:val="001C21FD"/>
    <w:rsid w:val="001E597A"/>
    <w:rsid w:val="001E5E15"/>
    <w:rsid w:val="001F7DF6"/>
    <w:rsid w:val="00203A10"/>
    <w:rsid w:val="0023281A"/>
    <w:rsid w:val="00240CB1"/>
    <w:rsid w:val="00241189"/>
    <w:rsid w:val="00253488"/>
    <w:rsid w:val="00255B17"/>
    <w:rsid w:val="00261EE2"/>
    <w:rsid w:val="00286BF7"/>
    <w:rsid w:val="00297415"/>
    <w:rsid w:val="002B37D6"/>
    <w:rsid w:val="002C788A"/>
    <w:rsid w:val="002C7CB2"/>
    <w:rsid w:val="00303B75"/>
    <w:rsid w:val="00304295"/>
    <w:rsid w:val="00335673"/>
    <w:rsid w:val="0034779E"/>
    <w:rsid w:val="00352442"/>
    <w:rsid w:val="0036636C"/>
    <w:rsid w:val="00366692"/>
    <w:rsid w:val="003912F0"/>
    <w:rsid w:val="003B55A1"/>
    <w:rsid w:val="003D081E"/>
    <w:rsid w:val="003F741E"/>
    <w:rsid w:val="004078A2"/>
    <w:rsid w:val="00414816"/>
    <w:rsid w:val="00451133"/>
    <w:rsid w:val="004A45AE"/>
    <w:rsid w:val="004A46CA"/>
    <w:rsid w:val="004D146C"/>
    <w:rsid w:val="004D14DB"/>
    <w:rsid w:val="004E3DCC"/>
    <w:rsid w:val="004F079F"/>
    <w:rsid w:val="00512D5C"/>
    <w:rsid w:val="00512FAF"/>
    <w:rsid w:val="00514326"/>
    <w:rsid w:val="005627EA"/>
    <w:rsid w:val="005835BF"/>
    <w:rsid w:val="00591379"/>
    <w:rsid w:val="005B2D99"/>
    <w:rsid w:val="005B6CA7"/>
    <w:rsid w:val="00601B2E"/>
    <w:rsid w:val="00621BED"/>
    <w:rsid w:val="00630073"/>
    <w:rsid w:val="00661C90"/>
    <w:rsid w:val="006846ED"/>
    <w:rsid w:val="006D0A9A"/>
    <w:rsid w:val="00705E25"/>
    <w:rsid w:val="007201F3"/>
    <w:rsid w:val="00722628"/>
    <w:rsid w:val="00727D12"/>
    <w:rsid w:val="00735E6A"/>
    <w:rsid w:val="007A581A"/>
    <w:rsid w:val="007C150D"/>
    <w:rsid w:val="00804E89"/>
    <w:rsid w:val="00810936"/>
    <w:rsid w:val="00876F9C"/>
    <w:rsid w:val="008A0730"/>
    <w:rsid w:val="008A7F64"/>
    <w:rsid w:val="008C235D"/>
    <w:rsid w:val="00930E23"/>
    <w:rsid w:val="00941ADF"/>
    <w:rsid w:val="00952E28"/>
    <w:rsid w:val="00962FFB"/>
    <w:rsid w:val="0096627B"/>
    <w:rsid w:val="00970592"/>
    <w:rsid w:val="0099736E"/>
    <w:rsid w:val="009B420A"/>
    <w:rsid w:val="009C307A"/>
    <w:rsid w:val="009D00EE"/>
    <w:rsid w:val="009D033E"/>
    <w:rsid w:val="009D2A37"/>
    <w:rsid w:val="009F55EC"/>
    <w:rsid w:val="00A013D1"/>
    <w:rsid w:val="00A149F1"/>
    <w:rsid w:val="00A347E9"/>
    <w:rsid w:val="00A43CFC"/>
    <w:rsid w:val="00A5675A"/>
    <w:rsid w:val="00A62AF2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60946"/>
    <w:rsid w:val="00B808A1"/>
    <w:rsid w:val="00B836E0"/>
    <w:rsid w:val="00B84F54"/>
    <w:rsid w:val="00BA460E"/>
    <w:rsid w:val="00BF2D2B"/>
    <w:rsid w:val="00BF554F"/>
    <w:rsid w:val="00C40F96"/>
    <w:rsid w:val="00C442E7"/>
    <w:rsid w:val="00C55CA7"/>
    <w:rsid w:val="00C63672"/>
    <w:rsid w:val="00C71211"/>
    <w:rsid w:val="00C940E9"/>
    <w:rsid w:val="00C95372"/>
    <w:rsid w:val="00C975CC"/>
    <w:rsid w:val="00CC1AB1"/>
    <w:rsid w:val="00CC2FF1"/>
    <w:rsid w:val="00CC554D"/>
    <w:rsid w:val="00CD4E74"/>
    <w:rsid w:val="00CE05C2"/>
    <w:rsid w:val="00CF47BE"/>
    <w:rsid w:val="00D075C7"/>
    <w:rsid w:val="00D35282"/>
    <w:rsid w:val="00D4008C"/>
    <w:rsid w:val="00D63EB7"/>
    <w:rsid w:val="00D8281D"/>
    <w:rsid w:val="00D931B6"/>
    <w:rsid w:val="00D95CAB"/>
    <w:rsid w:val="00DC44DD"/>
    <w:rsid w:val="00DC7170"/>
    <w:rsid w:val="00DE2F23"/>
    <w:rsid w:val="00E03F5B"/>
    <w:rsid w:val="00E06BE7"/>
    <w:rsid w:val="00E170AA"/>
    <w:rsid w:val="00E20D0A"/>
    <w:rsid w:val="00E2548E"/>
    <w:rsid w:val="00E27CBE"/>
    <w:rsid w:val="00E46B3F"/>
    <w:rsid w:val="00E9175C"/>
    <w:rsid w:val="00EB51BF"/>
    <w:rsid w:val="00EC00CE"/>
    <w:rsid w:val="00EC45E3"/>
    <w:rsid w:val="00F02F9F"/>
    <w:rsid w:val="00F25C41"/>
    <w:rsid w:val="00F54DC2"/>
    <w:rsid w:val="00F77891"/>
    <w:rsid w:val="00F92264"/>
    <w:rsid w:val="00F94CDD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451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://www.comnhalam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comnhalam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nhalam.com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comnhalam.com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comnhalam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C:\Users\Huy\Desktop\rup_ucspec.dot</Template>
  <TotalTime>2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TRÌNH ĐẠI PHÚC</cp:lastModifiedBy>
  <cp:revision>5</cp:revision>
  <cp:lastPrinted>1900-12-31T16:59:20Z</cp:lastPrinted>
  <dcterms:created xsi:type="dcterms:W3CDTF">2018-11-08T13:41:00Z</dcterms:created>
  <dcterms:modified xsi:type="dcterms:W3CDTF">2018-11-08T16:15:00Z</dcterms:modified>
</cp:coreProperties>
</file>