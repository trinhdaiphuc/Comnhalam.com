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2CE24" w14:textId="513910CE" w:rsidR="009C307A" w:rsidRDefault="00EC4366">
      <w:pPr>
        <w:pStyle w:val="Title"/>
        <w:jc w:val="right"/>
      </w:pPr>
      <w:r>
        <w:t>Comnhalam.com</w:t>
      </w:r>
    </w:p>
    <w:p w14:paraId="10DB093B" w14:textId="0A17757D" w:rsidR="009C307A" w:rsidRDefault="00796836">
      <w:pPr>
        <w:pStyle w:val="Title"/>
        <w:jc w:val="right"/>
      </w:pPr>
      <w:fldSimple w:instr="title  \* Mergeformat ">
        <w:r w:rsidR="00512FAF">
          <w:t xml:space="preserve">Use-Case Specification: </w:t>
        </w:r>
        <w:r w:rsidR="00A73BBE">
          <w:t>User</w:t>
        </w:r>
      </w:fldSimple>
    </w:p>
    <w:p w14:paraId="3DFDE138" w14:textId="77777777" w:rsidR="009C307A" w:rsidRDefault="009C307A">
      <w:pPr>
        <w:pStyle w:val="Title"/>
        <w:jc w:val="right"/>
      </w:pPr>
    </w:p>
    <w:p w14:paraId="4FB5F171" w14:textId="5482E480" w:rsidR="009C307A" w:rsidRPr="00273DE7" w:rsidRDefault="00630073">
      <w:pPr>
        <w:pStyle w:val="Title"/>
        <w:jc w:val="right"/>
        <w:rPr>
          <w:sz w:val="28"/>
          <w:lang w:val="vi-VN"/>
        </w:rPr>
      </w:pPr>
      <w:r>
        <w:rPr>
          <w:sz w:val="28"/>
        </w:rPr>
        <w:t xml:space="preserve">Version </w:t>
      </w:r>
      <w:r w:rsidR="00273DE7">
        <w:rPr>
          <w:sz w:val="28"/>
          <w:lang w:val="vi-VN"/>
        </w:rPr>
        <w:t>1.0</w:t>
      </w:r>
    </w:p>
    <w:p w14:paraId="73A8EB19" w14:textId="77777777" w:rsidR="009C307A" w:rsidRDefault="009C307A"/>
    <w:p w14:paraId="325009AE" w14:textId="77777777" w:rsidR="009C307A" w:rsidRDefault="009C307A">
      <w:pPr>
        <w:pStyle w:val="BodyText"/>
      </w:pPr>
    </w:p>
    <w:p w14:paraId="43902BC2" w14:textId="77777777" w:rsidR="009C307A" w:rsidRDefault="009C307A">
      <w:pPr>
        <w:pStyle w:val="BodyText"/>
      </w:pPr>
    </w:p>
    <w:p w14:paraId="0CEB7943" w14:textId="77777777" w:rsidR="009C307A" w:rsidRDefault="009C307A">
      <w:pPr>
        <w:sectPr w:rsidR="009C307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bookmarkStart w:id="0" w:name="_GoBack"/>
      <w:bookmarkEnd w:id="0"/>
    </w:p>
    <w:p w14:paraId="4097B344" w14:textId="77777777" w:rsidR="009C307A" w:rsidRDefault="00630073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14:paraId="5E918DEE" w14:textId="77777777">
        <w:tc>
          <w:tcPr>
            <w:tcW w:w="2304" w:type="dxa"/>
          </w:tcPr>
          <w:p w14:paraId="16C50CD3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089BB51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EE3E2E6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7846E8A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C307A" w14:paraId="57E41B98" w14:textId="77777777">
        <w:tc>
          <w:tcPr>
            <w:tcW w:w="2304" w:type="dxa"/>
          </w:tcPr>
          <w:p w14:paraId="10FECF96" w14:textId="659B0F6A" w:rsidR="009C307A" w:rsidRDefault="00EC4366">
            <w:pPr>
              <w:pStyle w:val="Tabletext"/>
            </w:pPr>
            <w:r>
              <w:t xml:space="preserve">November </w:t>
            </w:r>
            <w:r w:rsidR="00B30003">
              <w:rPr>
                <w:lang w:val="vi-VN"/>
              </w:rPr>
              <w:t>7</w:t>
            </w:r>
            <w:r>
              <w:t>, 2018</w:t>
            </w:r>
          </w:p>
        </w:tc>
        <w:tc>
          <w:tcPr>
            <w:tcW w:w="1152" w:type="dxa"/>
          </w:tcPr>
          <w:p w14:paraId="1A6E6517" w14:textId="65F1E34B" w:rsidR="009C307A" w:rsidRDefault="00EC436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828F4A8" w14:textId="59377FA0" w:rsidR="009C307A" w:rsidRPr="00464816" w:rsidRDefault="00EC4366">
            <w:pPr>
              <w:pStyle w:val="Tabletext"/>
            </w:pPr>
            <w:r>
              <w:t>Initial use</w:t>
            </w:r>
            <w:r w:rsidR="004E41B0">
              <w:rPr>
                <w:lang w:val="vi-VN"/>
              </w:rPr>
              <w:t>-</w:t>
            </w:r>
            <w:r>
              <w:t>case specification</w:t>
            </w:r>
            <w:r w:rsidR="004E41B0">
              <w:rPr>
                <w:lang w:val="vi-VN"/>
              </w:rPr>
              <w:t xml:space="preserve"> for </w:t>
            </w:r>
            <w:r w:rsidR="00464816">
              <w:t>all users</w:t>
            </w:r>
          </w:p>
        </w:tc>
        <w:tc>
          <w:tcPr>
            <w:tcW w:w="2304" w:type="dxa"/>
          </w:tcPr>
          <w:p w14:paraId="763E8793" w14:textId="52793703" w:rsidR="009C307A" w:rsidRPr="005A5BBA" w:rsidRDefault="005A5BBA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Trần Hải Phong</w:t>
            </w:r>
          </w:p>
        </w:tc>
      </w:tr>
      <w:tr w:rsidR="009C307A" w14:paraId="301536A5" w14:textId="77777777">
        <w:tc>
          <w:tcPr>
            <w:tcW w:w="2304" w:type="dxa"/>
          </w:tcPr>
          <w:p w14:paraId="65038689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534D1A53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4FF7B2D9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6C9520B8" w14:textId="77777777" w:rsidR="009C307A" w:rsidRDefault="009C307A">
            <w:pPr>
              <w:pStyle w:val="Tabletext"/>
            </w:pPr>
          </w:p>
        </w:tc>
      </w:tr>
      <w:tr w:rsidR="009C307A" w14:paraId="4A6E69FE" w14:textId="77777777">
        <w:tc>
          <w:tcPr>
            <w:tcW w:w="2304" w:type="dxa"/>
          </w:tcPr>
          <w:p w14:paraId="38DE1EE6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3C5437EB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05F20E76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32218169" w14:textId="77777777" w:rsidR="009C307A" w:rsidRDefault="009C307A">
            <w:pPr>
              <w:pStyle w:val="Tabletext"/>
            </w:pPr>
          </w:p>
        </w:tc>
      </w:tr>
      <w:tr w:rsidR="009C307A" w14:paraId="15661B88" w14:textId="77777777">
        <w:tc>
          <w:tcPr>
            <w:tcW w:w="2304" w:type="dxa"/>
          </w:tcPr>
          <w:p w14:paraId="08E50EBE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56733DDA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1E18C231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36DE9E27" w14:textId="77777777" w:rsidR="009C307A" w:rsidRDefault="009C307A">
            <w:pPr>
              <w:pStyle w:val="Tabletext"/>
            </w:pPr>
          </w:p>
        </w:tc>
      </w:tr>
    </w:tbl>
    <w:p w14:paraId="093AF053" w14:textId="77777777" w:rsidR="009C307A" w:rsidRDefault="009C307A"/>
    <w:p w14:paraId="3522514E" w14:textId="77777777" w:rsidR="009C307A" w:rsidRDefault="00630073">
      <w:pPr>
        <w:pStyle w:val="Title"/>
      </w:pPr>
      <w:r>
        <w:br w:type="page"/>
      </w:r>
      <w:r>
        <w:lastRenderedPageBreak/>
        <w:t>Table of Contents</w:t>
      </w:r>
    </w:p>
    <w:p w14:paraId="0095FD2C" w14:textId="77777777" w:rsidR="006D0A9A" w:rsidRDefault="006300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D0A9A">
        <w:rPr>
          <w:noProof/>
        </w:rPr>
        <w:t>1.</w:t>
      </w:r>
      <w:r w:rsidR="006D0A9A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D0A9A">
        <w:rPr>
          <w:noProof/>
        </w:rPr>
        <w:t>Use-case Model</w:t>
      </w:r>
      <w:r w:rsidR="006D0A9A">
        <w:rPr>
          <w:noProof/>
        </w:rPr>
        <w:tab/>
      </w:r>
      <w:r w:rsidR="006D0A9A">
        <w:rPr>
          <w:noProof/>
        </w:rPr>
        <w:fldChar w:fldCharType="begin"/>
      </w:r>
      <w:r w:rsidR="006D0A9A">
        <w:rPr>
          <w:noProof/>
        </w:rPr>
        <w:instrText xml:space="preserve"> PAGEREF _Toc416105490 \h </w:instrText>
      </w:r>
      <w:r w:rsidR="006D0A9A">
        <w:rPr>
          <w:noProof/>
        </w:rPr>
      </w:r>
      <w:r w:rsidR="006D0A9A">
        <w:rPr>
          <w:noProof/>
        </w:rPr>
        <w:fldChar w:fldCharType="separate"/>
      </w:r>
      <w:r w:rsidR="006D0A9A">
        <w:rPr>
          <w:noProof/>
        </w:rPr>
        <w:t>4</w:t>
      </w:r>
      <w:r w:rsidR="006D0A9A">
        <w:rPr>
          <w:noProof/>
        </w:rPr>
        <w:fldChar w:fldCharType="end"/>
      </w:r>
    </w:p>
    <w:p w14:paraId="151E40AD" w14:textId="77777777" w:rsidR="006D0A9A" w:rsidRDefault="006D0A9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A3EF76" w14:textId="1A99B8F6" w:rsidR="006D0A9A" w:rsidRDefault="006D0A9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 xml:space="preserve">Use-case: </w:t>
      </w:r>
      <w:r w:rsidR="00C64450">
        <w:t>Register an account</w:t>
      </w:r>
      <w:r>
        <w:rPr>
          <w:noProof/>
        </w:rPr>
        <w:tab/>
      </w:r>
      <w:r w:rsidR="00C64450">
        <w:rPr>
          <w:noProof/>
        </w:rPr>
        <w:t>4</w:t>
      </w:r>
    </w:p>
    <w:p w14:paraId="60265333" w14:textId="00376B36" w:rsidR="006D0A9A" w:rsidRDefault="006D0A9A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 xml:space="preserve">Use-case: </w:t>
      </w:r>
      <w:r w:rsidR="00C64450">
        <w:t>Change account password</w:t>
      </w:r>
      <w:r>
        <w:rPr>
          <w:noProof/>
        </w:rPr>
        <w:tab/>
      </w:r>
      <w:r w:rsidR="00C64450">
        <w:rPr>
          <w:noProof/>
        </w:rPr>
        <w:t>4</w:t>
      </w:r>
    </w:p>
    <w:p w14:paraId="401B8B55" w14:textId="1C0AAEDD" w:rsidR="00C64450" w:rsidRDefault="00C64450" w:rsidP="00C644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 xml:space="preserve">Use-case: </w:t>
      </w:r>
      <w:r>
        <w:t>Edit profile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F33651" w14:textId="3E7DAB17" w:rsidR="00C64450" w:rsidRDefault="00C64450" w:rsidP="00C644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 xml:space="preserve">Use-case: </w:t>
      </w:r>
      <w:r>
        <w:t>View a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0778A68" w14:textId="4B231892" w:rsidR="00C64450" w:rsidRDefault="00C64450" w:rsidP="00C644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View info</w:t>
      </w:r>
      <w:r>
        <w:rPr>
          <w:noProof/>
        </w:rPr>
        <w:tab/>
        <w:t>6</w:t>
      </w:r>
    </w:p>
    <w:p w14:paraId="495795D3" w14:textId="7BBD00E2" w:rsidR="00C64450" w:rsidRDefault="00C64450" w:rsidP="00C64450">
      <w:pPr>
        <w:rPr>
          <w:rFonts w:eastAsiaTheme="minorEastAsia"/>
        </w:rPr>
      </w:pPr>
    </w:p>
    <w:p w14:paraId="59C63156" w14:textId="2301DC26" w:rsidR="00C64450" w:rsidRDefault="00C64450">
      <w:pPr>
        <w:widowControl/>
        <w:spacing w:line="240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9675EC5" w14:textId="2301DC26" w:rsidR="00C64450" w:rsidRPr="00C64450" w:rsidRDefault="00C64450" w:rsidP="00C64450">
      <w:pPr>
        <w:rPr>
          <w:rFonts w:eastAsiaTheme="minorEastAsia"/>
        </w:rPr>
      </w:pPr>
    </w:p>
    <w:p w14:paraId="3952BF11" w14:textId="4ECA8569" w:rsidR="004E3DCC" w:rsidRDefault="00630073" w:rsidP="004E3DCC">
      <w:r>
        <w:fldChar w:fldCharType="end"/>
      </w:r>
    </w:p>
    <w:p w14:paraId="3678CC76" w14:textId="27A04663" w:rsidR="004E3DCC" w:rsidRDefault="004E3DCC" w:rsidP="00876F9C">
      <w:pPr>
        <w:pStyle w:val="Heading1"/>
      </w:pPr>
      <w:bookmarkStart w:id="1" w:name="_Toc416105490"/>
      <w:r>
        <w:t>Use-case Model</w:t>
      </w:r>
      <w:bookmarkEnd w:id="1"/>
    </w:p>
    <w:p w14:paraId="4AB91423" w14:textId="77777777" w:rsidR="00464816" w:rsidRPr="00464816" w:rsidRDefault="00464816" w:rsidP="00464816"/>
    <w:p w14:paraId="5348AA2D" w14:textId="10B24F63" w:rsidR="00E06BE7" w:rsidRPr="00E06BE7" w:rsidRDefault="00464816" w:rsidP="00E06BE7">
      <w:pPr>
        <w:rPr>
          <w:color w:val="2207E9"/>
        </w:rPr>
      </w:pPr>
      <w:r>
        <w:rPr>
          <w:noProof/>
        </w:rPr>
        <w:drawing>
          <wp:inline distT="0" distB="0" distL="0" distR="0" wp14:anchorId="239C3FE4" wp14:editId="5990EB50">
            <wp:extent cx="5943600" cy="2734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-case-update-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5BFD" w14:textId="4128061A" w:rsidR="004E3DCC" w:rsidRDefault="004E3DCC" w:rsidP="004078A2">
      <w:pPr>
        <w:jc w:val="center"/>
      </w:pPr>
    </w:p>
    <w:p w14:paraId="3996B202" w14:textId="77777777" w:rsidR="004E3DCC" w:rsidRDefault="004E3DCC" w:rsidP="004E3DCC"/>
    <w:p w14:paraId="6537B9EF" w14:textId="77777777" w:rsidR="004E3DCC" w:rsidRDefault="00591379" w:rsidP="00876F9C">
      <w:pPr>
        <w:pStyle w:val="Heading1"/>
      </w:pPr>
      <w:bookmarkStart w:id="2" w:name="_Toc416105491"/>
      <w:r>
        <w:t xml:space="preserve">Use-case </w:t>
      </w:r>
      <w:r w:rsidR="00016409">
        <w:t>Specifications</w:t>
      </w:r>
      <w:bookmarkEnd w:id="2"/>
    </w:p>
    <w:p w14:paraId="25E50368" w14:textId="06B20988" w:rsidR="004E3DCC" w:rsidRDefault="00B84F54" w:rsidP="00876F9C">
      <w:pPr>
        <w:pStyle w:val="Heading2"/>
      </w:pPr>
      <w:bookmarkStart w:id="3" w:name="_Toc416105492"/>
      <w:r>
        <w:t xml:space="preserve">Use-case: </w:t>
      </w:r>
      <w:bookmarkEnd w:id="3"/>
      <w:r w:rsidR="006B7F0B">
        <w:t>Register an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7294"/>
      </w:tblGrid>
      <w:tr w:rsidR="004E3DCC" w14:paraId="58B1DAA4" w14:textId="77777777" w:rsidTr="00644A23">
        <w:tc>
          <w:tcPr>
            <w:tcW w:w="2088" w:type="dxa"/>
          </w:tcPr>
          <w:p w14:paraId="5DC070BD" w14:textId="77777777" w:rsidR="004E3DCC" w:rsidRDefault="004E3DCC" w:rsidP="00644A23">
            <w:r>
              <w:t>Use case Name</w:t>
            </w:r>
          </w:p>
        </w:tc>
        <w:tc>
          <w:tcPr>
            <w:tcW w:w="7488" w:type="dxa"/>
          </w:tcPr>
          <w:p w14:paraId="3AB1F933" w14:textId="60B7CFF6" w:rsidR="004E3DCC" w:rsidRDefault="006B7F0B" w:rsidP="007201F3">
            <w:r>
              <w:t>Register an account</w:t>
            </w:r>
          </w:p>
        </w:tc>
      </w:tr>
      <w:tr w:rsidR="004E3DCC" w14:paraId="55E30986" w14:textId="77777777" w:rsidTr="00644A23">
        <w:tc>
          <w:tcPr>
            <w:tcW w:w="2088" w:type="dxa"/>
          </w:tcPr>
          <w:p w14:paraId="3A1D9980" w14:textId="77777777" w:rsidR="004E3DCC" w:rsidRDefault="004E3DCC" w:rsidP="00644A23">
            <w:r>
              <w:t>Brief description</w:t>
            </w:r>
          </w:p>
        </w:tc>
        <w:tc>
          <w:tcPr>
            <w:tcW w:w="7488" w:type="dxa"/>
          </w:tcPr>
          <w:p w14:paraId="1C9687C3" w14:textId="0829DB41" w:rsidR="004E3DCC" w:rsidRDefault="00253488" w:rsidP="00D8281D">
            <w:r w:rsidRPr="00253488">
              <w:t>This use case describes how the</w:t>
            </w:r>
            <w:r w:rsidR="00D8281D">
              <w:t xml:space="preserve"> </w:t>
            </w:r>
            <w:r w:rsidR="006B7F0B">
              <w:t>user</w:t>
            </w:r>
            <w:r w:rsidRPr="00253488">
              <w:t xml:space="preserve"> can </w:t>
            </w:r>
            <w:r w:rsidR="006B7F0B">
              <w:t>register</w:t>
            </w:r>
            <w:r w:rsidRPr="00253488">
              <w:t xml:space="preserve"> </w:t>
            </w:r>
            <w:r w:rsidR="00A013D1">
              <w:t>a</w:t>
            </w:r>
            <w:r w:rsidR="006B7F0B">
              <w:t>n</w:t>
            </w:r>
            <w:r w:rsidR="00A013D1">
              <w:t xml:space="preserve"> </w:t>
            </w:r>
            <w:r w:rsidR="006B7F0B">
              <w:t>account</w:t>
            </w:r>
          </w:p>
        </w:tc>
      </w:tr>
      <w:tr w:rsidR="004E3DCC" w14:paraId="1A067976" w14:textId="77777777" w:rsidTr="00644A23">
        <w:tc>
          <w:tcPr>
            <w:tcW w:w="2088" w:type="dxa"/>
          </w:tcPr>
          <w:p w14:paraId="01F130AD" w14:textId="77777777" w:rsidR="004E3DCC" w:rsidRDefault="004E3DCC" w:rsidP="00644A23">
            <w:r>
              <w:t>Actors</w:t>
            </w:r>
          </w:p>
        </w:tc>
        <w:tc>
          <w:tcPr>
            <w:tcW w:w="7488" w:type="dxa"/>
          </w:tcPr>
          <w:p w14:paraId="1CE50BE8" w14:textId="1BADB6CD" w:rsidR="004E3DCC" w:rsidRDefault="004F4F20" w:rsidP="00644A23">
            <w:r>
              <w:t>User</w:t>
            </w:r>
          </w:p>
        </w:tc>
      </w:tr>
      <w:tr w:rsidR="004E3DCC" w14:paraId="7F3EABEA" w14:textId="77777777" w:rsidTr="00644A23">
        <w:tc>
          <w:tcPr>
            <w:tcW w:w="2088" w:type="dxa"/>
          </w:tcPr>
          <w:p w14:paraId="056E5480" w14:textId="77777777" w:rsidR="004E3DCC" w:rsidRDefault="004E3DCC" w:rsidP="00644A23">
            <w:r>
              <w:t>Basic Flow</w:t>
            </w:r>
          </w:p>
        </w:tc>
        <w:tc>
          <w:tcPr>
            <w:tcW w:w="7488" w:type="dxa"/>
          </w:tcPr>
          <w:p w14:paraId="74AC618D" w14:textId="02055B80" w:rsidR="00804E89" w:rsidRDefault="00BA460E" w:rsidP="00644A23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At the </w:t>
            </w:r>
            <w:r w:rsidR="00CB1A19">
              <w:t>logging page</w:t>
            </w:r>
            <w:r>
              <w:t xml:space="preserve">, </w:t>
            </w:r>
            <w:r w:rsidR="00CB1A19">
              <w:t>user clicks on</w:t>
            </w:r>
            <w:r w:rsidR="002C7CB2">
              <w:t xml:space="preserve"> </w:t>
            </w:r>
            <w:r w:rsidR="00CB1A19">
              <w:t>‘Register’ button</w:t>
            </w:r>
          </w:p>
          <w:p w14:paraId="14276120" w14:textId="5C2F8721" w:rsidR="004E3DCC" w:rsidRPr="002C7CB2" w:rsidRDefault="00CB1A19" w:rsidP="00644A23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System goes to </w:t>
            </w:r>
            <w:r w:rsidR="00E11AC1">
              <w:t>registration</w:t>
            </w:r>
            <w:r>
              <w:t xml:space="preserve"> page</w:t>
            </w:r>
          </w:p>
          <w:p w14:paraId="45C5C8B0" w14:textId="522A6AB1" w:rsidR="004E3DCC" w:rsidRDefault="00CB1A19" w:rsidP="001C5212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User provides all of necessary information to register their account</w:t>
            </w:r>
          </w:p>
          <w:p w14:paraId="4FB0ED64" w14:textId="38B036E6" w:rsidR="00F02F9F" w:rsidRDefault="00CB1A19" w:rsidP="00F02F9F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System receive </w:t>
            </w:r>
            <w:r w:rsidR="00E11AC1">
              <w:t>the</w:t>
            </w:r>
            <w:r>
              <w:t xml:space="preserve"> information and create a new account.</w:t>
            </w:r>
          </w:p>
          <w:p w14:paraId="1980DA2D" w14:textId="437D51B0" w:rsidR="00176C0C" w:rsidRPr="00F02F9F" w:rsidRDefault="00176C0C" w:rsidP="00CB1A19">
            <w:pPr>
              <w:pStyle w:val="ListParagraph"/>
              <w:spacing w:after="0" w:line="240" w:lineRule="auto"/>
            </w:pPr>
          </w:p>
        </w:tc>
      </w:tr>
      <w:tr w:rsidR="004E3DCC" w14:paraId="0F5AE111" w14:textId="77777777" w:rsidTr="00644A23">
        <w:tc>
          <w:tcPr>
            <w:tcW w:w="2088" w:type="dxa"/>
          </w:tcPr>
          <w:p w14:paraId="2256195C" w14:textId="77777777" w:rsidR="004E3DCC" w:rsidRDefault="004E3DCC" w:rsidP="00644A23">
            <w:r>
              <w:t>Alternative Flows</w:t>
            </w:r>
          </w:p>
        </w:tc>
        <w:tc>
          <w:tcPr>
            <w:tcW w:w="7488" w:type="dxa"/>
          </w:tcPr>
          <w:p w14:paraId="57811DA3" w14:textId="28293387" w:rsidR="00366692" w:rsidRPr="00D279F0" w:rsidRDefault="00366692" w:rsidP="00D32D0B">
            <w:pPr>
              <w:spacing w:line="240" w:lineRule="auto"/>
            </w:pPr>
          </w:p>
        </w:tc>
      </w:tr>
      <w:tr w:rsidR="004E3DCC" w14:paraId="25B359E7" w14:textId="77777777" w:rsidTr="00644A23">
        <w:tc>
          <w:tcPr>
            <w:tcW w:w="2088" w:type="dxa"/>
          </w:tcPr>
          <w:p w14:paraId="2C78FD67" w14:textId="77777777" w:rsidR="004E3DCC" w:rsidRDefault="004E3DCC" w:rsidP="00644A23">
            <w:r>
              <w:t>Pre-conditions</w:t>
            </w:r>
          </w:p>
        </w:tc>
        <w:tc>
          <w:tcPr>
            <w:tcW w:w="7488" w:type="dxa"/>
          </w:tcPr>
          <w:p w14:paraId="389E230C" w14:textId="2A340CD1" w:rsidR="004E3DCC" w:rsidRPr="00066C79" w:rsidRDefault="00066C79" w:rsidP="00644A23">
            <w:pPr>
              <w:rPr>
                <w:color w:val="000000" w:themeColor="text1"/>
              </w:rPr>
            </w:pPr>
            <w:r>
              <w:t>A</w:t>
            </w:r>
            <w:r w:rsidR="002E0BCE">
              <w:t>dministrator</w:t>
            </w:r>
            <w:r w:rsidR="004E3DCC">
              <w:t xml:space="preserve"> goes to homepage at </w:t>
            </w:r>
            <w:hyperlink r:id="rId14" w:history="1">
              <w:r w:rsidRPr="00745308">
                <w:rPr>
                  <w:rStyle w:val="Hyperlink"/>
                </w:rPr>
                <w:t>www.comnhalam.com</w:t>
              </w:r>
            </w:hyperlink>
            <w:r>
              <w:rPr>
                <w:rStyle w:val="Hyperlink"/>
              </w:rPr>
              <w:t xml:space="preserve"> </w:t>
            </w:r>
          </w:p>
        </w:tc>
      </w:tr>
      <w:tr w:rsidR="004E3DCC" w14:paraId="57691CC0" w14:textId="77777777" w:rsidTr="00644A23">
        <w:tc>
          <w:tcPr>
            <w:tcW w:w="2088" w:type="dxa"/>
          </w:tcPr>
          <w:p w14:paraId="6C8CC4E3" w14:textId="77777777" w:rsidR="004E3DCC" w:rsidRDefault="004E3DCC" w:rsidP="00644A23">
            <w:r>
              <w:t>Post-conditions</w:t>
            </w:r>
          </w:p>
        </w:tc>
        <w:tc>
          <w:tcPr>
            <w:tcW w:w="7488" w:type="dxa"/>
          </w:tcPr>
          <w:p w14:paraId="6F6A2DBA" w14:textId="755D9C64" w:rsidR="004E3DCC" w:rsidRPr="00561167" w:rsidRDefault="004D14DB" w:rsidP="000A0E7B">
            <w:r w:rsidRPr="004D14DB">
              <w:t xml:space="preserve">The </w:t>
            </w:r>
            <w:r w:rsidR="00D32D0B">
              <w:t xml:space="preserve">user </w:t>
            </w:r>
            <w:r w:rsidRPr="004D14DB">
              <w:t xml:space="preserve">successfully </w:t>
            </w:r>
            <w:r w:rsidR="00D96D5B">
              <w:t>registers</w:t>
            </w:r>
            <w:r w:rsidR="00561167">
              <w:t xml:space="preserve"> </w:t>
            </w:r>
            <w:r w:rsidR="007B1E5D">
              <w:t>a</w:t>
            </w:r>
            <w:r w:rsidR="00D32D0B">
              <w:t xml:space="preserve"> new account.</w:t>
            </w:r>
          </w:p>
        </w:tc>
      </w:tr>
    </w:tbl>
    <w:p w14:paraId="7680C60B" w14:textId="535C8E03" w:rsidR="004E3DCC" w:rsidRDefault="004E3DCC" w:rsidP="004E3DCC"/>
    <w:p w14:paraId="20C0FD28" w14:textId="77777777" w:rsidR="00EC0092" w:rsidRDefault="00EC0092" w:rsidP="004E3DCC"/>
    <w:p w14:paraId="453A7B19" w14:textId="69902DDD" w:rsidR="00512FAF" w:rsidRDefault="00F25C41" w:rsidP="00F25C41">
      <w:pPr>
        <w:pStyle w:val="Heading2"/>
      </w:pPr>
      <w:bookmarkStart w:id="4" w:name="_Toc416105493"/>
      <w:r>
        <w:t xml:space="preserve">Use-case: </w:t>
      </w:r>
      <w:bookmarkEnd w:id="4"/>
      <w:r w:rsidR="00D96D5B">
        <w:t>Change account password</w:t>
      </w:r>
    </w:p>
    <w:p w14:paraId="1F3AA599" w14:textId="77777777" w:rsidR="00EC0092" w:rsidRPr="00EC0092" w:rsidRDefault="00EC0092" w:rsidP="00EC00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7294"/>
      </w:tblGrid>
      <w:tr w:rsidR="00EC0092" w14:paraId="03180B54" w14:textId="77777777" w:rsidTr="00EA2EC7">
        <w:tc>
          <w:tcPr>
            <w:tcW w:w="2088" w:type="dxa"/>
          </w:tcPr>
          <w:p w14:paraId="1E42D43F" w14:textId="77777777" w:rsidR="00EC0092" w:rsidRDefault="00EC0092" w:rsidP="00EA2EC7">
            <w:r>
              <w:t>Use case Name</w:t>
            </w:r>
          </w:p>
        </w:tc>
        <w:tc>
          <w:tcPr>
            <w:tcW w:w="7488" w:type="dxa"/>
          </w:tcPr>
          <w:p w14:paraId="04D539D3" w14:textId="44107292" w:rsidR="00EC0092" w:rsidRDefault="00D96D5B" w:rsidP="00EA2EC7">
            <w:r>
              <w:t>Change account password</w:t>
            </w:r>
          </w:p>
        </w:tc>
      </w:tr>
      <w:tr w:rsidR="00EC0092" w14:paraId="501BC99A" w14:textId="77777777" w:rsidTr="00EA2EC7">
        <w:tc>
          <w:tcPr>
            <w:tcW w:w="2088" w:type="dxa"/>
          </w:tcPr>
          <w:p w14:paraId="4C77476B" w14:textId="77777777" w:rsidR="00EC0092" w:rsidRDefault="00EC0092" w:rsidP="00EA2EC7">
            <w:r>
              <w:t>Brief description</w:t>
            </w:r>
          </w:p>
        </w:tc>
        <w:tc>
          <w:tcPr>
            <w:tcW w:w="7488" w:type="dxa"/>
          </w:tcPr>
          <w:p w14:paraId="16FBACAB" w14:textId="5B06F1C1" w:rsidR="00EC0092" w:rsidRDefault="00EC0092" w:rsidP="00EA2EC7">
            <w:r w:rsidRPr="00253488">
              <w:t>This use case describes how the</w:t>
            </w:r>
            <w:r>
              <w:t xml:space="preserve"> </w:t>
            </w:r>
            <w:r w:rsidR="00D96D5B">
              <w:t>user</w:t>
            </w:r>
            <w:r w:rsidRPr="00253488">
              <w:t xml:space="preserve"> can</w:t>
            </w:r>
            <w:r>
              <w:t xml:space="preserve"> </w:t>
            </w:r>
            <w:r w:rsidR="00D96D5B">
              <w:t>change password of their account.</w:t>
            </w:r>
          </w:p>
        </w:tc>
      </w:tr>
      <w:tr w:rsidR="00EC0092" w14:paraId="6029C15E" w14:textId="77777777" w:rsidTr="00EA2EC7">
        <w:tc>
          <w:tcPr>
            <w:tcW w:w="2088" w:type="dxa"/>
          </w:tcPr>
          <w:p w14:paraId="5511FC99" w14:textId="77777777" w:rsidR="00EC0092" w:rsidRDefault="00EC0092" w:rsidP="00EA2EC7">
            <w:r>
              <w:t>Actors</w:t>
            </w:r>
          </w:p>
        </w:tc>
        <w:tc>
          <w:tcPr>
            <w:tcW w:w="7488" w:type="dxa"/>
          </w:tcPr>
          <w:p w14:paraId="2E1469C0" w14:textId="7D5E69CF" w:rsidR="00EC0092" w:rsidRDefault="00D96D5B" w:rsidP="00EA2EC7">
            <w:r>
              <w:t>User</w:t>
            </w:r>
          </w:p>
        </w:tc>
      </w:tr>
      <w:tr w:rsidR="00EC0092" w14:paraId="6C0EA1F6" w14:textId="77777777" w:rsidTr="00EA2EC7">
        <w:tc>
          <w:tcPr>
            <w:tcW w:w="2088" w:type="dxa"/>
          </w:tcPr>
          <w:p w14:paraId="3CEC0C17" w14:textId="77777777" w:rsidR="00EC0092" w:rsidRDefault="00EC0092" w:rsidP="00EA2EC7">
            <w:r>
              <w:t>Basic Flow</w:t>
            </w:r>
          </w:p>
        </w:tc>
        <w:tc>
          <w:tcPr>
            <w:tcW w:w="7488" w:type="dxa"/>
          </w:tcPr>
          <w:p w14:paraId="76C0E9AB" w14:textId="21B54376" w:rsidR="00DA0C1F" w:rsidRDefault="00DA0C1F" w:rsidP="00DA0C1F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>
              <w:t xml:space="preserve">At the homepage, the </w:t>
            </w:r>
            <w:r w:rsidR="00D96D5B">
              <w:t>user clicks on ‘My account’ button</w:t>
            </w:r>
          </w:p>
          <w:p w14:paraId="31A5B232" w14:textId="0D0E6491" w:rsidR="00DA0C1F" w:rsidRDefault="00D96D5B" w:rsidP="00DA0C1F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>
              <w:t>System goes to profile page</w:t>
            </w:r>
          </w:p>
          <w:p w14:paraId="3CB2085F" w14:textId="43046244" w:rsidR="00DA0C1F" w:rsidRDefault="00D96D5B" w:rsidP="00DA0C1F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>
              <w:t>User clicks on ‘Change password’ button at profile page.</w:t>
            </w:r>
          </w:p>
          <w:p w14:paraId="0A33055E" w14:textId="302FF70D" w:rsidR="00DA0C1F" w:rsidRDefault="00D96D5B" w:rsidP="00DA0C1F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>
              <w:lastRenderedPageBreak/>
              <w:t xml:space="preserve">System goes </w:t>
            </w:r>
            <w:r w:rsidR="002E6A29">
              <w:t>to chang</w:t>
            </w:r>
            <w:r w:rsidR="00C436CC">
              <w:t>e</w:t>
            </w:r>
            <w:r w:rsidR="002E6A29">
              <w:t xml:space="preserve"> password page</w:t>
            </w:r>
          </w:p>
          <w:p w14:paraId="33B414B5" w14:textId="0E815A13" w:rsidR="002E6A29" w:rsidRDefault="002E6A29" w:rsidP="00DA0C1F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>
              <w:t>User enters old password and new password</w:t>
            </w:r>
          </w:p>
          <w:p w14:paraId="136949C5" w14:textId="6A01B91C" w:rsidR="002E6A29" w:rsidRDefault="002E6A29" w:rsidP="00DA0C1F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>
              <w:t xml:space="preserve">User clicks on ‘Save’ button to save </w:t>
            </w:r>
            <w:r w:rsidR="00DE68FF">
              <w:t xml:space="preserve">the </w:t>
            </w:r>
            <w:r>
              <w:t>change</w:t>
            </w:r>
            <w:r w:rsidR="00DE68FF">
              <w:t>.</w:t>
            </w:r>
          </w:p>
          <w:p w14:paraId="30133615" w14:textId="77777777" w:rsidR="00EC0092" w:rsidRPr="00F02F9F" w:rsidRDefault="00EC0092" w:rsidP="00DA0C1F">
            <w:pPr>
              <w:spacing w:line="240" w:lineRule="auto"/>
            </w:pPr>
          </w:p>
        </w:tc>
      </w:tr>
      <w:tr w:rsidR="00EC0092" w14:paraId="32917E62" w14:textId="77777777" w:rsidTr="00EA2EC7">
        <w:tc>
          <w:tcPr>
            <w:tcW w:w="2088" w:type="dxa"/>
          </w:tcPr>
          <w:p w14:paraId="08684E83" w14:textId="77777777" w:rsidR="00EC0092" w:rsidRDefault="00EC0092" w:rsidP="00EA2EC7">
            <w:r>
              <w:lastRenderedPageBreak/>
              <w:t>Alternative Flows</w:t>
            </w:r>
          </w:p>
        </w:tc>
        <w:tc>
          <w:tcPr>
            <w:tcW w:w="7488" w:type="dxa"/>
          </w:tcPr>
          <w:p w14:paraId="2AC06939" w14:textId="1ABAAD9D" w:rsidR="00E906A0" w:rsidRPr="00D279F0" w:rsidRDefault="00E906A0" w:rsidP="00825AC5">
            <w:pPr>
              <w:pStyle w:val="ListParagraph"/>
              <w:spacing w:after="0" w:line="240" w:lineRule="auto"/>
            </w:pPr>
          </w:p>
        </w:tc>
      </w:tr>
      <w:tr w:rsidR="00EC0092" w14:paraId="09739D20" w14:textId="77777777" w:rsidTr="00EA2EC7">
        <w:tc>
          <w:tcPr>
            <w:tcW w:w="2088" w:type="dxa"/>
          </w:tcPr>
          <w:p w14:paraId="12AA44CE" w14:textId="77777777" w:rsidR="00EC0092" w:rsidRDefault="00EC0092" w:rsidP="00EA2EC7">
            <w:r>
              <w:t>Pre-conditions</w:t>
            </w:r>
          </w:p>
        </w:tc>
        <w:tc>
          <w:tcPr>
            <w:tcW w:w="7488" w:type="dxa"/>
          </w:tcPr>
          <w:p w14:paraId="291E4617" w14:textId="77777777" w:rsidR="00EC0092" w:rsidRPr="00066C79" w:rsidRDefault="00EC0092" w:rsidP="00EA2EC7">
            <w:pPr>
              <w:rPr>
                <w:color w:val="000000" w:themeColor="text1"/>
              </w:rPr>
            </w:pPr>
            <w:r>
              <w:t xml:space="preserve">Administrator goes to homepage at </w:t>
            </w:r>
            <w:hyperlink r:id="rId15" w:history="1">
              <w:r w:rsidRPr="00745308">
                <w:rPr>
                  <w:rStyle w:val="Hyperlink"/>
                </w:rPr>
                <w:t>www.comnhalam.com</w:t>
              </w:r>
            </w:hyperlink>
            <w:r>
              <w:rPr>
                <w:rStyle w:val="Hyperlink"/>
              </w:rPr>
              <w:t xml:space="preserve"> </w:t>
            </w:r>
            <w:r w:rsidRPr="002E0BCE">
              <w:rPr>
                <w:rStyle w:val="Hyperlink"/>
                <w:color w:val="000000" w:themeColor="text1"/>
                <w:u w:val="none"/>
              </w:rPr>
              <w:t>and logs into their account.</w:t>
            </w:r>
          </w:p>
        </w:tc>
      </w:tr>
      <w:tr w:rsidR="00EC0092" w14:paraId="3E735FE7" w14:textId="77777777" w:rsidTr="00211795">
        <w:trPr>
          <w:trHeight w:val="512"/>
        </w:trPr>
        <w:tc>
          <w:tcPr>
            <w:tcW w:w="2088" w:type="dxa"/>
          </w:tcPr>
          <w:p w14:paraId="335F9404" w14:textId="77777777" w:rsidR="00EC0092" w:rsidRDefault="00EC0092" w:rsidP="00EA2EC7">
            <w:r>
              <w:t>Post-conditions</w:t>
            </w:r>
          </w:p>
        </w:tc>
        <w:tc>
          <w:tcPr>
            <w:tcW w:w="7488" w:type="dxa"/>
          </w:tcPr>
          <w:p w14:paraId="74BE2A8D" w14:textId="0FE01344" w:rsidR="00EC0092" w:rsidRPr="00211795" w:rsidRDefault="00EC0092" w:rsidP="00EA2EC7">
            <w:r w:rsidRPr="004D14DB">
              <w:t xml:space="preserve">The </w:t>
            </w:r>
            <w:r w:rsidR="001C75DB">
              <w:t>user</w:t>
            </w:r>
            <w:r w:rsidRPr="004D14DB">
              <w:t xml:space="preserve"> successfully </w:t>
            </w:r>
            <w:r w:rsidR="001C75DB">
              <w:t>change</w:t>
            </w:r>
            <w:r w:rsidR="007E7552">
              <w:t>s</w:t>
            </w:r>
            <w:r w:rsidR="001C75DB">
              <w:t xml:space="preserve"> the password of their account.</w:t>
            </w:r>
          </w:p>
        </w:tc>
      </w:tr>
    </w:tbl>
    <w:p w14:paraId="6F914585" w14:textId="58D789FA" w:rsidR="002C788A" w:rsidRDefault="002C788A" w:rsidP="002C788A">
      <w:pPr>
        <w:rPr>
          <w:lang w:val="vi-VN"/>
        </w:rPr>
      </w:pPr>
    </w:p>
    <w:p w14:paraId="17DD8238" w14:textId="6BEEB3EE" w:rsidR="00451C5F" w:rsidRDefault="00451C5F" w:rsidP="00451C5F">
      <w:pPr>
        <w:pStyle w:val="Heading2"/>
      </w:pPr>
      <w:r>
        <w:t xml:space="preserve">Use-case: </w:t>
      </w:r>
      <w:r w:rsidR="0065427E">
        <w:t>Edit profile</w:t>
      </w:r>
    </w:p>
    <w:p w14:paraId="27D95485" w14:textId="77777777" w:rsidR="00451C5F" w:rsidRPr="00EC0092" w:rsidRDefault="00451C5F" w:rsidP="00451C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7294"/>
      </w:tblGrid>
      <w:tr w:rsidR="00451C5F" w14:paraId="24292C01" w14:textId="77777777" w:rsidTr="00EA2EC7">
        <w:tc>
          <w:tcPr>
            <w:tcW w:w="2088" w:type="dxa"/>
          </w:tcPr>
          <w:p w14:paraId="578C324E" w14:textId="77777777" w:rsidR="00451C5F" w:rsidRDefault="00451C5F" w:rsidP="00EA2EC7">
            <w:r>
              <w:t>Use case Name</w:t>
            </w:r>
          </w:p>
        </w:tc>
        <w:tc>
          <w:tcPr>
            <w:tcW w:w="7488" w:type="dxa"/>
          </w:tcPr>
          <w:p w14:paraId="3872B8D2" w14:textId="339D8240" w:rsidR="00451C5F" w:rsidRDefault="0065427E" w:rsidP="00EA2EC7">
            <w:r>
              <w:t>Edit profile</w:t>
            </w:r>
          </w:p>
        </w:tc>
      </w:tr>
      <w:tr w:rsidR="00451C5F" w14:paraId="4B8BAB50" w14:textId="77777777" w:rsidTr="00EA2EC7">
        <w:tc>
          <w:tcPr>
            <w:tcW w:w="2088" w:type="dxa"/>
          </w:tcPr>
          <w:p w14:paraId="5A89E26D" w14:textId="77777777" w:rsidR="00451C5F" w:rsidRDefault="00451C5F" w:rsidP="00EA2EC7">
            <w:r>
              <w:t>Brief description</w:t>
            </w:r>
          </w:p>
        </w:tc>
        <w:tc>
          <w:tcPr>
            <w:tcW w:w="7488" w:type="dxa"/>
          </w:tcPr>
          <w:p w14:paraId="76C0550C" w14:textId="7543CB51" w:rsidR="00451C5F" w:rsidRDefault="00451C5F" w:rsidP="00EA2EC7">
            <w:r w:rsidRPr="00253488">
              <w:t>This use case describes how the</w:t>
            </w:r>
            <w:r>
              <w:t xml:space="preserve"> </w:t>
            </w:r>
            <w:r w:rsidR="0065427E">
              <w:t xml:space="preserve">user </w:t>
            </w:r>
            <w:r w:rsidRPr="00253488">
              <w:t>can</w:t>
            </w:r>
            <w:r>
              <w:t xml:space="preserve"> </w:t>
            </w:r>
            <w:r w:rsidR="0065427E">
              <w:t>edit their profile.</w:t>
            </w:r>
          </w:p>
        </w:tc>
      </w:tr>
      <w:tr w:rsidR="00451C5F" w14:paraId="48852338" w14:textId="77777777" w:rsidTr="00EA2EC7">
        <w:tc>
          <w:tcPr>
            <w:tcW w:w="2088" w:type="dxa"/>
          </w:tcPr>
          <w:p w14:paraId="483802F0" w14:textId="77777777" w:rsidR="00451C5F" w:rsidRDefault="00451C5F" w:rsidP="00EA2EC7">
            <w:r>
              <w:t>Actors</w:t>
            </w:r>
          </w:p>
        </w:tc>
        <w:tc>
          <w:tcPr>
            <w:tcW w:w="7488" w:type="dxa"/>
          </w:tcPr>
          <w:p w14:paraId="27D59A17" w14:textId="7D25AF57" w:rsidR="00451C5F" w:rsidRDefault="0065427E" w:rsidP="00EA2EC7">
            <w:r>
              <w:t>User</w:t>
            </w:r>
          </w:p>
        </w:tc>
      </w:tr>
      <w:tr w:rsidR="00451C5F" w14:paraId="3E1C5064" w14:textId="77777777" w:rsidTr="00EA2EC7">
        <w:tc>
          <w:tcPr>
            <w:tcW w:w="2088" w:type="dxa"/>
          </w:tcPr>
          <w:p w14:paraId="36A50465" w14:textId="77777777" w:rsidR="00451C5F" w:rsidRDefault="00451C5F" w:rsidP="00EA2EC7">
            <w:r>
              <w:t>Basic Flow</w:t>
            </w:r>
          </w:p>
        </w:tc>
        <w:tc>
          <w:tcPr>
            <w:tcW w:w="7488" w:type="dxa"/>
          </w:tcPr>
          <w:p w14:paraId="2A453581" w14:textId="77777777" w:rsidR="0065427E" w:rsidRDefault="0065427E" w:rsidP="0065427E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At the homepage, the user clicks on ‘My account’ button</w:t>
            </w:r>
          </w:p>
          <w:p w14:paraId="3C225075" w14:textId="77777777" w:rsidR="0065427E" w:rsidRDefault="0065427E" w:rsidP="0065427E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System goes to profile page</w:t>
            </w:r>
          </w:p>
          <w:p w14:paraId="33EFA8CC" w14:textId="1FF05E01" w:rsidR="0065427E" w:rsidRDefault="0065427E" w:rsidP="0065427E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 xml:space="preserve">System just </w:t>
            </w:r>
            <w:r w:rsidR="00A1177E">
              <w:t>enable</w:t>
            </w:r>
            <w:r>
              <w:t xml:space="preserve"> ‘Edit’ button for the information that have a permit</w:t>
            </w:r>
            <w:r w:rsidR="00A1177E">
              <w:t xml:space="preserve"> that the user could change.</w:t>
            </w:r>
          </w:p>
          <w:p w14:paraId="63530B14" w14:textId="16A9ADC3" w:rsidR="00A1177E" w:rsidRDefault="00A1177E" w:rsidP="0065427E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User clicks on ‘Edit’ button of the information that they want to change.</w:t>
            </w:r>
          </w:p>
          <w:p w14:paraId="611001A7" w14:textId="18059C2D" w:rsidR="00451C5F" w:rsidRPr="00F02F9F" w:rsidRDefault="00451C5F" w:rsidP="00EA2EC7">
            <w:pPr>
              <w:spacing w:line="240" w:lineRule="auto"/>
            </w:pPr>
          </w:p>
        </w:tc>
      </w:tr>
      <w:tr w:rsidR="00451C5F" w14:paraId="6385D0DD" w14:textId="77777777" w:rsidTr="00EA2EC7">
        <w:tc>
          <w:tcPr>
            <w:tcW w:w="2088" w:type="dxa"/>
          </w:tcPr>
          <w:p w14:paraId="5F44D54F" w14:textId="77777777" w:rsidR="00451C5F" w:rsidRDefault="00451C5F" w:rsidP="00EA2EC7">
            <w:r>
              <w:t>Alternative Flows</w:t>
            </w:r>
          </w:p>
        </w:tc>
        <w:tc>
          <w:tcPr>
            <w:tcW w:w="7488" w:type="dxa"/>
          </w:tcPr>
          <w:p w14:paraId="2FB23AC8" w14:textId="6AD1DB89" w:rsidR="00451C5F" w:rsidRPr="00D279F0" w:rsidRDefault="00451C5F" w:rsidP="0022234F">
            <w:pPr>
              <w:spacing w:line="240" w:lineRule="auto"/>
            </w:pPr>
          </w:p>
        </w:tc>
      </w:tr>
      <w:tr w:rsidR="00451C5F" w14:paraId="4AE0D4F5" w14:textId="77777777" w:rsidTr="00EA2EC7">
        <w:tc>
          <w:tcPr>
            <w:tcW w:w="2088" w:type="dxa"/>
          </w:tcPr>
          <w:p w14:paraId="1FAA8FB2" w14:textId="77777777" w:rsidR="00451C5F" w:rsidRDefault="00451C5F" w:rsidP="00EA2EC7">
            <w:r>
              <w:t>Pre-conditions</w:t>
            </w:r>
          </w:p>
        </w:tc>
        <w:tc>
          <w:tcPr>
            <w:tcW w:w="7488" w:type="dxa"/>
          </w:tcPr>
          <w:p w14:paraId="6D57583C" w14:textId="77777777" w:rsidR="00451C5F" w:rsidRPr="00066C79" w:rsidRDefault="00451C5F" w:rsidP="00EA2EC7">
            <w:pPr>
              <w:rPr>
                <w:color w:val="000000" w:themeColor="text1"/>
              </w:rPr>
            </w:pPr>
            <w:r>
              <w:t xml:space="preserve">Administrator goes to homepage at </w:t>
            </w:r>
            <w:hyperlink r:id="rId16" w:history="1">
              <w:r w:rsidRPr="00745308">
                <w:rPr>
                  <w:rStyle w:val="Hyperlink"/>
                </w:rPr>
                <w:t>www.comnhalam.com</w:t>
              </w:r>
            </w:hyperlink>
            <w:r>
              <w:rPr>
                <w:rStyle w:val="Hyperlink"/>
              </w:rPr>
              <w:t xml:space="preserve"> </w:t>
            </w:r>
            <w:r w:rsidRPr="002E0BCE">
              <w:rPr>
                <w:rStyle w:val="Hyperlink"/>
                <w:color w:val="000000" w:themeColor="text1"/>
                <w:u w:val="none"/>
              </w:rPr>
              <w:t>and logs into their account.</w:t>
            </w:r>
          </w:p>
        </w:tc>
      </w:tr>
      <w:tr w:rsidR="00451C5F" w14:paraId="7CD8B3F5" w14:textId="77777777" w:rsidTr="00EA2EC7">
        <w:trPr>
          <w:trHeight w:val="512"/>
        </w:trPr>
        <w:tc>
          <w:tcPr>
            <w:tcW w:w="2088" w:type="dxa"/>
          </w:tcPr>
          <w:p w14:paraId="2E5688DB" w14:textId="77777777" w:rsidR="00451C5F" w:rsidRDefault="00451C5F" w:rsidP="00EA2EC7">
            <w:r>
              <w:t>Post-conditions</w:t>
            </w:r>
          </w:p>
        </w:tc>
        <w:tc>
          <w:tcPr>
            <w:tcW w:w="7488" w:type="dxa"/>
          </w:tcPr>
          <w:p w14:paraId="48CD08D5" w14:textId="4FBCBB36" w:rsidR="00451C5F" w:rsidRPr="00211795" w:rsidRDefault="007E7552" w:rsidP="00EA2EC7">
            <w:r w:rsidRPr="004D14DB">
              <w:t xml:space="preserve">The </w:t>
            </w:r>
            <w:r>
              <w:t>user</w:t>
            </w:r>
            <w:r w:rsidRPr="004D14DB">
              <w:t xml:space="preserve"> successfully </w:t>
            </w:r>
            <w:r>
              <w:t xml:space="preserve">changes some necessary information </w:t>
            </w:r>
          </w:p>
        </w:tc>
      </w:tr>
    </w:tbl>
    <w:p w14:paraId="207CC361" w14:textId="77777777" w:rsidR="00451C5F" w:rsidRDefault="00451C5F" w:rsidP="00451C5F">
      <w:pPr>
        <w:rPr>
          <w:lang w:val="vi-VN"/>
        </w:rPr>
      </w:pPr>
    </w:p>
    <w:p w14:paraId="6D602000" w14:textId="77777777" w:rsidR="00451C5F" w:rsidRPr="002C788A" w:rsidRDefault="00451C5F" w:rsidP="00451C5F">
      <w:pPr>
        <w:rPr>
          <w:lang w:val="vi-VN"/>
        </w:rPr>
      </w:pPr>
    </w:p>
    <w:p w14:paraId="63295288" w14:textId="1C1CD3CA" w:rsidR="005660AC" w:rsidRDefault="005660AC" w:rsidP="005660AC">
      <w:pPr>
        <w:pStyle w:val="Heading2"/>
      </w:pPr>
      <w:r>
        <w:t>Use-case: View a product</w:t>
      </w:r>
    </w:p>
    <w:p w14:paraId="435017AE" w14:textId="77777777" w:rsidR="005660AC" w:rsidRPr="00EC0092" w:rsidRDefault="005660AC" w:rsidP="005660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7294"/>
      </w:tblGrid>
      <w:tr w:rsidR="005660AC" w14:paraId="1D189FCA" w14:textId="77777777" w:rsidTr="00EA2EC7">
        <w:tc>
          <w:tcPr>
            <w:tcW w:w="2088" w:type="dxa"/>
          </w:tcPr>
          <w:p w14:paraId="72A933BE" w14:textId="77777777" w:rsidR="005660AC" w:rsidRDefault="005660AC" w:rsidP="00EA2EC7">
            <w:r>
              <w:t>Use case Name</w:t>
            </w:r>
          </w:p>
        </w:tc>
        <w:tc>
          <w:tcPr>
            <w:tcW w:w="7488" w:type="dxa"/>
          </w:tcPr>
          <w:p w14:paraId="6032EF71" w14:textId="24725088" w:rsidR="005660AC" w:rsidRDefault="005660AC" w:rsidP="00EA2EC7">
            <w:r>
              <w:t>View a product</w:t>
            </w:r>
          </w:p>
        </w:tc>
      </w:tr>
      <w:tr w:rsidR="005660AC" w14:paraId="79DEB198" w14:textId="77777777" w:rsidTr="00EA2EC7">
        <w:tc>
          <w:tcPr>
            <w:tcW w:w="2088" w:type="dxa"/>
          </w:tcPr>
          <w:p w14:paraId="54B6C4C6" w14:textId="77777777" w:rsidR="005660AC" w:rsidRDefault="005660AC" w:rsidP="00EA2EC7">
            <w:r>
              <w:t>Brief description</w:t>
            </w:r>
          </w:p>
        </w:tc>
        <w:tc>
          <w:tcPr>
            <w:tcW w:w="7488" w:type="dxa"/>
          </w:tcPr>
          <w:p w14:paraId="02A7C935" w14:textId="78D253C5" w:rsidR="005660AC" w:rsidRDefault="005660AC" w:rsidP="00EA2EC7">
            <w:r w:rsidRPr="00253488">
              <w:t>This use case describes how the</w:t>
            </w:r>
            <w:r>
              <w:t xml:space="preserve"> user </w:t>
            </w:r>
            <w:r w:rsidRPr="00253488">
              <w:t>can</w:t>
            </w:r>
            <w:r>
              <w:t xml:space="preserve"> view the detail of a product</w:t>
            </w:r>
          </w:p>
        </w:tc>
      </w:tr>
      <w:tr w:rsidR="005660AC" w14:paraId="330101EA" w14:textId="77777777" w:rsidTr="00EA2EC7">
        <w:tc>
          <w:tcPr>
            <w:tcW w:w="2088" w:type="dxa"/>
          </w:tcPr>
          <w:p w14:paraId="6F500F07" w14:textId="77777777" w:rsidR="005660AC" w:rsidRDefault="005660AC" w:rsidP="00EA2EC7">
            <w:r>
              <w:t>Actors</w:t>
            </w:r>
          </w:p>
        </w:tc>
        <w:tc>
          <w:tcPr>
            <w:tcW w:w="7488" w:type="dxa"/>
          </w:tcPr>
          <w:p w14:paraId="6D5D6538" w14:textId="77777777" w:rsidR="005660AC" w:rsidRDefault="005660AC" w:rsidP="00EA2EC7">
            <w:r>
              <w:t>User</w:t>
            </w:r>
          </w:p>
        </w:tc>
      </w:tr>
      <w:tr w:rsidR="005660AC" w14:paraId="39B6EC32" w14:textId="77777777" w:rsidTr="00EA2EC7">
        <w:tc>
          <w:tcPr>
            <w:tcW w:w="2088" w:type="dxa"/>
          </w:tcPr>
          <w:p w14:paraId="48B34F7D" w14:textId="77777777" w:rsidR="005660AC" w:rsidRDefault="005660AC" w:rsidP="00EA2EC7">
            <w:r>
              <w:t>Basic Flow</w:t>
            </w:r>
          </w:p>
        </w:tc>
        <w:tc>
          <w:tcPr>
            <w:tcW w:w="7488" w:type="dxa"/>
          </w:tcPr>
          <w:p w14:paraId="0A6F5021" w14:textId="77777777" w:rsidR="005660AC" w:rsidRDefault="005660AC" w:rsidP="005660AC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>At the homepage, user clicks on the name of a product</w:t>
            </w:r>
          </w:p>
          <w:p w14:paraId="61525107" w14:textId="766E510A" w:rsidR="005660AC" w:rsidRDefault="005660AC" w:rsidP="005660AC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 xml:space="preserve">System goes to product </w:t>
            </w:r>
            <w:r w:rsidR="00BB2258">
              <w:t>detail</w:t>
            </w:r>
            <w:r w:rsidR="00BB2258">
              <w:rPr>
                <w:lang w:val="vi-VN"/>
              </w:rPr>
              <w:t xml:space="preserve"> </w:t>
            </w:r>
            <w:r>
              <w:t>page to show all information of the product was clicked.</w:t>
            </w:r>
          </w:p>
          <w:p w14:paraId="1B557D5C" w14:textId="34955E60" w:rsidR="005660AC" w:rsidRPr="005660AC" w:rsidRDefault="005660AC" w:rsidP="005660AC">
            <w:pPr>
              <w:spacing w:line="240" w:lineRule="auto"/>
            </w:pPr>
          </w:p>
        </w:tc>
      </w:tr>
      <w:tr w:rsidR="005660AC" w14:paraId="68C72521" w14:textId="77777777" w:rsidTr="00EA2EC7">
        <w:tc>
          <w:tcPr>
            <w:tcW w:w="2088" w:type="dxa"/>
          </w:tcPr>
          <w:p w14:paraId="398FFDC0" w14:textId="77777777" w:rsidR="005660AC" w:rsidRDefault="005660AC" w:rsidP="00EA2EC7">
            <w:r>
              <w:t>Alternative Flows</w:t>
            </w:r>
          </w:p>
        </w:tc>
        <w:tc>
          <w:tcPr>
            <w:tcW w:w="7488" w:type="dxa"/>
          </w:tcPr>
          <w:p w14:paraId="30B885E0" w14:textId="5AD16BDA" w:rsidR="005660AC" w:rsidRPr="00BB2258" w:rsidRDefault="005660AC" w:rsidP="00EA2EC7">
            <w:pPr>
              <w:spacing w:line="240" w:lineRule="auto"/>
              <w:rPr>
                <w:b/>
                <w:lang w:val="vi-VN"/>
              </w:rPr>
            </w:pPr>
            <w:r w:rsidRPr="005660AC">
              <w:rPr>
                <w:b/>
              </w:rPr>
              <w:t>Alternative flow 1:</w:t>
            </w:r>
            <w:r w:rsidR="00BB2258">
              <w:rPr>
                <w:b/>
                <w:lang w:val="vi-VN"/>
              </w:rPr>
              <w:t xml:space="preserve"> See detail of a product after searching </w:t>
            </w:r>
          </w:p>
          <w:p w14:paraId="1491FF68" w14:textId="4364F21C" w:rsidR="005660AC" w:rsidRPr="005660AC" w:rsidRDefault="005660AC" w:rsidP="00BB2258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b/>
              </w:rPr>
            </w:pPr>
            <w:r>
              <w:t>At the homepage, user enters keywords (name, tag) on ‘search’ field</w:t>
            </w:r>
          </w:p>
          <w:p w14:paraId="60E7B92A" w14:textId="0BCB5E4D" w:rsidR="00BB2258" w:rsidRPr="002C7CB2" w:rsidRDefault="00BB2258" w:rsidP="00BB2258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r>
              <w:t xml:space="preserve">User </w:t>
            </w:r>
            <w:r w:rsidRPr="002C7CB2">
              <w:t xml:space="preserve">clicks on </w:t>
            </w:r>
            <w:r>
              <w:t>‘</w:t>
            </w:r>
            <w:r w:rsidRPr="002C7CB2">
              <w:t>Search</w:t>
            </w:r>
            <w:r>
              <w:t>’</w:t>
            </w:r>
            <w:r w:rsidRPr="002C7CB2">
              <w:t xml:space="preserve"> button to start searching </w:t>
            </w:r>
            <w:r>
              <w:t>the product</w:t>
            </w:r>
          </w:p>
          <w:p w14:paraId="12A8F2A4" w14:textId="496269B0" w:rsidR="005660AC" w:rsidRPr="00BB2258" w:rsidRDefault="00BB2258" w:rsidP="00BB2258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 w:rsidRPr="00BB2258">
              <w:t>Continue</w:t>
            </w:r>
            <w:r w:rsidRPr="00BB2258">
              <w:rPr>
                <w:lang w:val="vi-VN"/>
              </w:rPr>
              <w:t xml:space="preserve"> #2 </w:t>
            </w:r>
            <w:r w:rsidRPr="00BB2258">
              <w:t>of</w:t>
            </w:r>
            <w:r w:rsidRPr="00BB2258">
              <w:rPr>
                <w:lang w:val="vi-VN"/>
              </w:rPr>
              <w:t xml:space="preserve"> basic flow.</w:t>
            </w:r>
          </w:p>
          <w:p w14:paraId="5F7D7002" w14:textId="34568E86" w:rsidR="00BB2258" w:rsidRPr="00BB2258" w:rsidRDefault="00BB2258" w:rsidP="00BB2258">
            <w:pPr>
              <w:spacing w:line="240" w:lineRule="auto"/>
              <w:rPr>
                <w:b/>
              </w:rPr>
            </w:pPr>
            <w:r w:rsidRPr="00BB2258">
              <w:rPr>
                <w:b/>
              </w:rPr>
              <w:t>Alternative flow 2: See detail of a product when checking currently order</w:t>
            </w:r>
          </w:p>
          <w:p w14:paraId="3EF767D1" w14:textId="46C3C2E5" w:rsidR="00BB2258" w:rsidRDefault="00BB2258" w:rsidP="00BB2258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>
              <w:t>At the viewing order page, user clicks on the name of a product</w:t>
            </w:r>
          </w:p>
          <w:p w14:paraId="5F18984B" w14:textId="6A3A42FD" w:rsidR="00BB2258" w:rsidRPr="00BB2258" w:rsidRDefault="00BB2258" w:rsidP="00BB2258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>
              <w:lastRenderedPageBreak/>
              <w:t>Continue #2 of basic flow.</w:t>
            </w:r>
          </w:p>
          <w:p w14:paraId="64068271" w14:textId="0CD3B44C" w:rsidR="005660AC" w:rsidRPr="00D279F0" w:rsidRDefault="005660AC" w:rsidP="00EA2EC7">
            <w:pPr>
              <w:spacing w:line="240" w:lineRule="auto"/>
            </w:pPr>
          </w:p>
        </w:tc>
      </w:tr>
      <w:tr w:rsidR="005660AC" w14:paraId="517996B7" w14:textId="77777777" w:rsidTr="00EA2EC7">
        <w:tc>
          <w:tcPr>
            <w:tcW w:w="2088" w:type="dxa"/>
          </w:tcPr>
          <w:p w14:paraId="3AE85B66" w14:textId="77777777" w:rsidR="005660AC" w:rsidRDefault="005660AC" w:rsidP="00EA2EC7">
            <w:r>
              <w:lastRenderedPageBreak/>
              <w:t>Pre-conditions</w:t>
            </w:r>
          </w:p>
        </w:tc>
        <w:tc>
          <w:tcPr>
            <w:tcW w:w="7488" w:type="dxa"/>
          </w:tcPr>
          <w:p w14:paraId="7F072DEB" w14:textId="77777777" w:rsidR="005660AC" w:rsidRPr="00066C79" w:rsidRDefault="005660AC" w:rsidP="00EA2EC7">
            <w:pPr>
              <w:rPr>
                <w:color w:val="000000" w:themeColor="text1"/>
              </w:rPr>
            </w:pPr>
            <w:r>
              <w:t xml:space="preserve">Administrator goes to homepage at </w:t>
            </w:r>
            <w:hyperlink r:id="rId17" w:history="1">
              <w:r w:rsidRPr="00745308">
                <w:rPr>
                  <w:rStyle w:val="Hyperlink"/>
                </w:rPr>
                <w:t>www.comnhalam.com</w:t>
              </w:r>
            </w:hyperlink>
            <w:r>
              <w:rPr>
                <w:rStyle w:val="Hyperlink"/>
              </w:rPr>
              <w:t xml:space="preserve"> </w:t>
            </w:r>
            <w:r w:rsidRPr="002E0BCE">
              <w:rPr>
                <w:rStyle w:val="Hyperlink"/>
                <w:color w:val="000000" w:themeColor="text1"/>
                <w:u w:val="none"/>
              </w:rPr>
              <w:t>and logs into their account.</w:t>
            </w:r>
          </w:p>
        </w:tc>
      </w:tr>
      <w:tr w:rsidR="005660AC" w14:paraId="706100FC" w14:textId="77777777" w:rsidTr="00EA2EC7">
        <w:trPr>
          <w:trHeight w:val="512"/>
        </w:trPr>
        <w:tc>
          <w:tcPr>
            <w:tcW w:w="2088" w:type="dxa"/>
          </w:tcPr>
          <w:p w14:paraId="4097DE8B" w14:textId="77777777" w:rsidR="005660AC" w:rsidRDefault="005660AC" w:rsidP="00EA2EC7">
            <w:r>
              <w:t>Post-conditions</w:t>
            </w:r>
          </w:p>
        </w:tc>
        <w:tc>
          <w:tcPr>
            <w:tcW w:w="7488" w:type="dxa"/>
          </w:tcPr>
          <w:p w14:paraId="1D416233" w14:textId="55CA1A6B" w:rsidR="005660AC" w:rsidRPr="00211795" w:rsidRDefault="005660AC" w:rsidP="00EA2EC7">
            <w:r w:rsidRPr="004D14DB">
              <w:t xml:space="preserve">The </w:t>
            </w:r>
            <w:r>
              <w:t>user</w:t>
            </w:r>
            <w:r w:rsidRPr="004D14DB">
              <w:t xml:space="preserve"> successfully </w:t>
            </w:r>
            <w:r w:rsidR="00297893">
              <w:t xml:space="preserve">see detail of a product </w:t>
            </w:r>
          </w:p>
        </w:tc>
      </w:tr>
    </w:tbl>
    <w:p w14:paraId="5FD52FCF" w14:textId="7F47C2C4" w:rsidR="00451C5F" w:rsidRDefault="00451C5F" w:rsidP="002C788A">
      <w:pPr>
        <w:rPr>
          <w:lang w:val="vi-VN"/>
        </w:rPr>
      </w:pPr>
    </w:p>
    <w:p w14:paraId="0857AA42" w14:textId="7C1A2487" w:rsidR="009073F3" w:rsidRDefault="009073F3" w:rsidP="009073F3">
      <w:pPr>
        <w:pStyle w:val="Heading2"/>
      </w:pPr>
      <w:r>
        <w:t>Use-case: View info (profile of user)</w:t>
      </w:r>
    </w:p>
    <w:p w14:paraId="262B5C4D" w14:textId="77777777" w:rsidR="009073F3" w:rsidRPr="00EC0092" w:rsidRDefault="009073F3" w:rsidP="009073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7294"/>
      </w:tblGrid>
      <w:tr w:rsidR="009073F3" w14:paraId="1AD88293" w14:textId="77777777" w:rsidTr="00EA2EC7">
        <w:tc>
          <w:tcPr>
            <w:tcW w:w="2088" w:type="dxa"/>
          </w:tcPr>
          <w:p w14:paraId="6880C3E5" w14:textId="77777777" w:rsidR="009073F3" w:rsidRDefault="009073F3" w:rsidP="00EA2EC7">
            <w:r>
              <w:t>Use case Name</w:t>
            </w:r>
          </w:p>
        </w:tc>
        <w:tc>
          <w:tcPr>
            <w:tcW w:w="7488" w:type="dxa"/>
          </w:tcPr>
          <w:p w14:paraId="2EE824CC" w14:textId="2689905E" w:rsidR="009073F3" w:rsidRDefault="009073F3" w:rsidP="00EA2EC7">
            <w:r>
              <w:t>View info</w:t>
            </w:r>
          </w:p>
        </w:tc>
      </w:tr>
      <w:tr w:rsidR="009073F3" w14:paraId="4D158A71" w14:textId="77777777" w:rsidTr="00EA2EC7">
        <w:tc>
          <w:tcPr>
            <w:tcW w:w="2088" w:type="dxa"/>
          </w:tcPr>
          <w:p w14:paraId="7F15FA6B" w14:textId="77777777" w:rsidR="009073F3" w:rsidRDefault="009073F3" w:rsidP="00EA2EC7">
            <w:r>
              <w:t>Brief description</w:t>
            </w:r>
          </w:p>
        </w:tc>
        <w:tc>
          <w:tcPr>
            <w:tcW w:w="7488" w:type="dxa"/>
          </w:tcPr>
          <w:p w14:paraId="0934E3D8" w14:textId="3D8EB383" w:rsidR="009073F3" w:rsidRDefault="009073F3" w:rsidP="00EA2EC7">
            <w:r w:rsidRPr="00253488">
              <w:t>This use case describes how the</w:t>
            </w:r>
            <w:r>
              <w:t xml:space="preserve"> user can see the profile of other users.</w:t>
            </w:r>
          </w:p>
        </w:tc>
      </w:tr>
      <w:tr w:rsidR="009073F3" w14:paraId="24023C62" w14:textId="77777777" w:rsidTr="00EA2EC7">
        <w:tc>
          <w:tcPr>
            <w:tcW w:w="2088" w:type="dxa"/>
          </w:tcPr>
          <w:p w14:paraId="4E6CFB00" w14:textId="77777777" w:rsidR="009073F3" w:rsidRDefault="009073F3" w:rsidP="00EA2EC7">
            <w:r>
              <w:t>Actors</w:t>
            </w:r>
          </w:p>
        </w:tc>
        <w:tc>
          <w:tcPr>
            <w:tcW w:w="7488" w:type="dxa"/>
          </w:tcPr>
          <w:p w14:paraId="45E602B2" w14:textId="77777777" w:rsidR="009073F3" w:rsidRDefault="009073F3" w:rsidP="00EA2EC7">
            <w:r>
              <w:t>User</w:t>
            </w:r>
          </w:p>
        </w:tc>
      </w:tr>
      <w:tr w:rsidR="009073F3" w14:paraId="49292038" w14:textId="77777777" w:rsidTr="00EA2EC7">
        <w:tc>
          <w:tcPr>
            <w:tcW w:w="2088" w:type="dxa"/>
          </w:tcPr>
          <w:p w14:paraId="04D34DA7" w14:textId="77777777" w:rsidR="009073F3" w:rsidRDefault="009073F3" w:rsidP="00EA2EC7">
            <w:r>
              <w:t>Basic Flow</w:t>
            </w:r>
          </w:p>
        </w:tc>
        <w:tc>
          <w:tcPr>
            <w:tcW w:w="7488" w:type="dxa"/>
          </w:tcPr>
          <w:p w14:paraId="136ED589" w14:textId="46A89872" w:rsidR="009073F3" w:rsidRDefault="009073F3" w:rsidP="009073F3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>At the homepage, the user enters keywords (email) on the ‘Search’ field</w:t>
            </w:r>
          </w:p>
          <w:p w14:paraId="1E02A876" w14:textId="77777777" w:rsidR="009073F3" w:rsidRPr="002C7CB2" w:rsidRDefault="009073F3" w:rsidP="009073F3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 xml:space="preserve">Users </w:t>
            </w:r>
            <w:r w:rsidRPr="002C7CB2">
              <w:t xml:space="preserve">clicks on </w:t>
            </w:r>
            <w:r>
              <w:t>‘</w:t>
            </w:r>
            <w:r w:rsidRPr="002C7CB2">
              <w:t>Search</w:t>
            </w:r>
            <w:r>
              <w:t>’</w:t>
            </w:r>
            <w:r w:rsidRPr="002C7CB2">
              <w:t xml:space="preserve"> button to start searching a product</w:t>
            </w:r>
          </w:p>
          <w:p w14:paraId="6705797A" w14:textId="40F3609E" w:rsidR="009073F3" w:rsidRDefault="009073F3" w:rsidP="009073F3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>System displays the user found</w:t>
            </w:r>
          </w:p>
          <w:p w14:paraId="58122984" w14:textId="3C1158CE" w:rsidR="009073F3" w:rsidRDefault="009073F3" w:rsidP="009073F3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>User clicks on the name of user that they want to see profile</w:t>
            </w:r>
          </w:p>
          <w:p w14:paraId="4BCF91E2" w14:textId="767117F1" w:rsidR="009073F3" w:rsidRDefault="009073F3" w:rsidP="009073F3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>System goes to profile page of the user that was clicked (Just see some public information)</w:t>
            </w:r>
          </w:p>
          <w:p w14:paraId="6203DC59" w14:textId="19A9D0B5" w:rsidR="009073F3" w:rsidRPr="00F02F9F" w:rsidRDefault="009073F3" w:rsidP="009073F3">
            <w:pPr>
              <w:spacing w:line="240" w:lineRule="auto"/>
            </w:pPr>
          </w:p>
        </w:tc>
      </w:tr>
      <w:tr w:rsidR="009073F3" w14:paraId="5C5A1368" w14:textId="77777777" w:rsidTr="00EA2EC7">
        <w:tc>
          <w:tcPr>
            <w:tcW w:w="2088" w:type="dxa"/>
          </w:tcPr>
          <w:p w14:paraId="49C5CEAC" w14:textId="77777777" w:rsidR="009073F3" w:rsidRDefault="009073F3" w:rsidP="00EA2EC7">
            <w:r>
              <w:t>Alternative Flows</w:t>
            </w:r>
          </w:p>
        </w:tc>
        <w:tc>
          <w:tcPr>
            <w:tcW w:w="7488" w:type="dxa"/>
          </w:tcPr>
          <w:p w14:paraId="44967D84" w14:textId="77777777" w:rsidR="009073F3" w:rsidRPr="00D279F0" w:rsidRDefault="009073F3" w:rsidP="00EA2EC7">
            <w:pPr>
              <w:spacing w:line="240" w:lineRule="auto"/>
            </w:pPr>
          </w:p>
        </w:tc>
      </w:tr>
      <w:tr w:rsidR="009073F3" w14:paraId="60F710E2" w14:textId="77777777" w:rsidTr="00EA2EC7">
        <w:tc>
          <w:tcPr>
            <w:tcW w:w="2088" w:type="dxa"/>
          </w:tcPr>
          <w:p w14:paraId="06A7708D" w14:textId="77777777" w:rsidR="009073F3" w:rsidRDefault="009073F3" w:rsidP="00EA2EC7">
            <w:r>
              <w:t>Pre-conditions</w:t>
            </w:r>
          </w:p>
        </w:tc>
        <w:tc>
          <w:tcPr>
            <w:tcW w:w="7488" w:type="dxa"/>
          </w:tcPr>
          <w:p w14:paraId="609576AF" w14:textId="77777777" w:rsidR="009073F3" w:rsidRPr="00066C79" w:rsidRDefault="009073F3" w:rsidP="00EA2EC7">
            <w:pPr>
              <w:rPr>
                <w:color w:val="000000" w:themeColor="text1"/>
              </w:rPr>
            </w:pPr>
            <w:r>
              <w:t xml:space="preserve">Administrator goes to homepage at </w:t>
            </w:r>
            <w:hyperlink r:id="rId18" w:history="1">
              <w:r w:rsidRPr="00745308">
                <w:rPr>
                  <w:rStyle w:val="Hyperlink"/>
                </w:rPr>
                <w:t>www.comnhalam.com</w:t>
              </w:r>
            </w:hyperlink>
            <w:r>
              <w:rPr>
                <w:rStyle w:val="Hyperlink"/>
              </w:rPr>
              <w:t xml:space="preserve"> </w:t>
            </w:r>
            <w:r w:rsidRPr="002E0BCE">
              <w:rPr>
                <w:rStyle w:val="Hyperlink"/>
                <w:color w:val="000000" w:themeColor="text1"/>
                <w:u w:val="none"/>
              </w:rPr>
              <w:t>and logs into their account.</w:t>
            </w:r>
          </w:p>
        </w:tc>
      </w:tr>
      <w:tr w:rsidR="009073F3" w14:paraId="032C57D6" w14:textId="77777777" w:rsidTr="00EA2EC7">
        <w:trPr>
          <w:trHeight w:val="512"/>
        </w:trPr>
        <w:tc>
          <w:tcPr>
            <w:tcW w:w="2088" w:type="dxa"/>
          </w:tcPr>
          <w:p w14:paraId="014F8ADE" w14:textId="77777777" w:rsidR="009073F3" w:rsidRDefault="009073F3" w:rsidP="00EA2EC7">
            <w:r>
              <w:t>Post-conditions</w:t>
            </w:r>
          </w:p>
        </w:tc>
        <w:tc>
          <w:tcPr>
            <w:tcW w:w="7488" w:type="dxa"/>
          </w:tcPr>
          <w:p w14:paraId="638F152D" w14:textId="6918107B" w:rsidR="009073F3" w:rsidRPr="00211795" w:rsidRDefault="009073F3" w:rsidP="00EA2EC7">
            <w:r w:rsidRPr="004D14DB">
              <w:t xml:space="preserve">The </w:t>
            </w:r>
            <w:r>
              <w:t>user</w:t>
            </w:r>
            <w:r w:rsidRPr="004D14DB">
              <w:t xml:space="preserve"> successfully </w:t>
            </w:r>
            <w:r w:rsidR="00344A73">
              <w:t>see profile of others.</w:t>
            </w:r>
          </w:p>
        </w:tc>
      </w:tr>
    </w:tbl>
    <w:p w14:paraId="7F07C4B9" w14:textId="77777777" w:rsidR="009073F3" w:rsidRPr="002C788A" w:rsidRDefault="009073F3" w:rsidP="002C788A">
      <w:pPr>
        <w:rPr>
          <w:lang w:val="vi-VN"/>
        </w:rPr>
      </w:pPr>
    </w:p>
    <w:sectPr w:rsidR="009073F3" w:rsidRPr="002C788A">
      <w:headerReference w:type="default" r:id="rId19"/>
      <w:footerReference w:type="default" r:id="rId2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73589" w14:textId="77777777" w:rsidR="00A63A2B" w:rsidRDefault="00A63A2B">
      <w:pPr>
        <w:spacing w:line="240" w:lineRule="auto"/>
      </w:pPr>
      <w:r>
        <w:separator/>
      </w:r>
    </w:p>
  </w:endnote>
  <w:endnote w:type="continuationSeparator" w:id="0">
    <w:p w14:paraId="1D349321" w14:textId="77777777" w:rsidR="00A63A2B" w:rsidRDefault="00A63A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B0CFE" w14:textId="77777777" w:rsidR="0071169B" w:rsidRDefault="007116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5F263" w14:textId="77777777" w:rsidR="0071169B" w:rsidRDefault="007116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FECA4" w14:textId="77777777" w:rsidR="0071169B" w:rsidRDefault="0071169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C307A" w14:paraId="0DE3B7C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E67644" w14:textId="77777777" w:rsidR="009C307A" w:rsidRDefault="00630073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53D8F5" w14:textId="605A37EB" w:rsidR="009C307A" w:rsidRDefault="00630073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512FAF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73BBE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B70911" w14:textId="77777777" w:rsidR="009C307A" w:rsidRDefault="0063007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A347E9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740D3423" w14:textId="77777777" w:rsidR="009C307A" w:rsidRDefault="009C3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A5B38" w14:textId="77777777" w:rsidR="00A63A2B" w:rsidRDefault="00A63A2B">
      <w:pPr>
        <w:spacing w:line="240" w:lineRule="auto"/>
      </w:pPr>
      <w:r>
        <w:separator/>
      </w:r>
    </w:p>
  </w:footnote>
  <w:footnote w:type="continuationSeparator" w:id="0">
    <w:p w14:paraId="6642EB87" w14:textId="77777777" w:rsidR="00A63A2B" w:rsidRDefault="00A63A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0BA8E" w14:textId="77777777" w:rsidR="0071169B" w:rsidRDefault="007116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24E62" w14:textId="77777777" w:rsidR="009C307A" w:rsidRDefault="009C307A">
    <w:pPr>
      <w:rPr>
        <w:sz w:val="24"/>
      </w:rPr>
    </w:pPr>
  </w:p>
  <w:p w14:paraId="6B05F8DF" w14:textId="77777777" w:rsidR="009C307A" w:rsidRDefault="009C307A">
    <w:pPr>
      <w:pBdr>
        <w:top w:val="single" w:sz="6" w:space="1" w:color="auto"/>
      </w:pBdr>
      <w:rPr>
        <w:sz w:val="24"/>
      </w:rPr>
    </w:pPr>
  </w:p>
  <w:p w14:paraId="5F2979D9" w14:textId="516DCF5F" w:rsidR="009C307A" w:rsidRDefault="00EC436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Bitmap</w:t>
    </w:r>
  </w:p>
  <w:p w14:paraId="553456F8" w14:textId="77777777" w:rsidR="009C307A" w:rsidRDefault="009C307A">
    <w:pPr>
      <w:pBdr>
        <w:bottom w:val="single" w:sz="6" w:space="1" w:color="auto"/>
      </w:pBdr>
      <w:jc w:val="right"/>
      <w:rPr>
        <w:sz w:val="24"/>
      </w:rPr>
    </w:pPr>
  </w:p>
  <w:p w14:paraId="53F93977" w14:textId="77777777" w:rsidR="009C307A" w:rsidRDefault="009C30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C5B4B" w14:textId="77777777" w:rsidR="0071169B" w:rsidRDefault="0071169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C307A" w14:paraId="28BB3B33" w14:textId="77777777">
      <w:tc>
        <w:tcPr>
          <w:tcW w:w="6379" w:type="dxa"/>
        </w:tcPr>
        <w:p w14:paraId="797306E1" w14:textId="11E71A93" w:rsidR="009C307A" w:rsidRDefault="00EC4366">
          <w:r>
            <w:t>Comnhalam.com</w:t>
          </w:r>
        </w:p>
      </w:tc>
      <w:tc>
        <w:tcPr>
          <w:tcW w:w="3179" w:type="dxa"/>
        </w:tcPr>
        <w:p w14:paraId="4CDBD65B" w14:textId="5BE1F588" w:rsidR="009C307A" w:rsidRDefault="0063007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EC4366">
            <w:t>1.0</w:t>
          </w:r>
        </w:p>
      </w:tc>
    </w:tr>
    <w:tr w:rsidR="009C307A" w14:paraId="489C52E7" w14:textId="77777777">
      <w:tc>
        <w:tcPr>
          <w:tcW w:w="6379" w:type="dxa"/>
        </w:tcPr>
        <w:p w14:paraId="31DADAB6" w14:textId="1A0D3498" w:rsidR="009C307A" w:rsidRDefault="004F5B78">
          <w:fldSimple w:instr="title  \* Mergeformat ">
            <w:r w:rsidR="00512FAF">
              <w:t xml:space="preserve">Use-Case Specification: </w:t>
            </w:r>
            <w:r w:rsidR="00F5733D">
              <w:t>Administrator</w:t>
            </w:r>
          </w:fldSimple>
        </w:p>
      </w:tc>
      <w:tc>
        <w:tcPr>
          <w:tcW w:w="3179" w:type="dxa"/>
        </w:tcPr>
        <w:p w14:paraId="34054106" w14:textId="47D7A8DD" w:rsidR="009C307A" w:rsidRDefault="00630073">
          <w:r>
            <w:t xml:space="preserve">  Date:  </w:t>
          </w:r>
          <w:r w:rsidR="00EC4366">
            <w:t xml:space="preserve">November </w:t>
          </w:r>
          <w:r w:rsidR="00F905E1">
            <w:t>7</w:t>
          </w:r>
          <w:r w:rsidR="00EC4366">
            <w:t>, 2018</w:t>
          </w:r>
        </w:p>
      </w:tc>
    </w:tr>
    <w:tr w:rsidR="009C307A" w14:paraId="21DF6F90" w14:textId="77777777">
      <w:tc>
        <w:tcPr>
          <w:tcW w:w="9558" w:type="dxa"/>
          <w:gridSpan w:val="2"/>
        </w:tcPr>
        <w:p w14:paraId="30254BF3" w14:textId="1FE60A6F" w:rsidR="009C307A" w:rsidRDefault="0071169B">
          <w:r>
            <w:rPr>
              <w:lang w:val="vi-VN"/>
            </w:rPr>
            <w:t>CTT502-0416CLC1</w:t>
          </w:r>
        </w:p>
      </w:tc>
    </w:tr>
  </w:tbl>
  <w:p w14:paraId="13C7A954" w14:textId="77777777" w:rsidR="009C307A" w:rsidRDefault="009C30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6743251"/>
    <w:multiLevelType w:val="hybridMultilevel"/>
    <w:tmpl w:val="25BC1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2B77E3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94380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A2252E8"/>
    <w:multiLevelType w:val="hybridMultilevel"/>
    <w:tmpl w:val="26388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673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3B042DF"/>
    <w:multiLevelType w:val="hybridMultilevel"/>
    <w:tmpl w:val="360A7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2608E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FFF58AF"/>
    <w:multiLevelType w:val="hybridMultilevel"/>
    <w:tmpl w:val="9FA4DF88"/>
    <w:lvl w:ilvl="0" w:tplc="24EE0D02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8ED535F"/>
    <w:multiLevelType w:val="hybridMultilevel"/>
    <w:tmpl w:val="B51C8354"/>
    <w:lvl w:ilvl="0" w:tplc="E34A3250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4" w15:restartNumberingAfterBreak="0">
    <w:nsid w:val="5B7277F7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F416F3D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76410D7"/>
    <w:multiLevelType w:val="hybridMultilevel"/>
    <w:tmpl w:val="83DC2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3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4"/>
  </w:num>
  <w:num w:numId="11">
    <w:abstractNumId w:val="17"/>
  </w:num>
  <w:num w:numId="12">
    <w:abstractNumId w:val="14"/>
  </w:num>
  <w:num w:numId="13">
    <w:abstractNumId w:val="30"/>
  </w:num>
  <w:num w:numId="14">
    <w:abstractNumId w:val="13"/>
  </w:num>
  <w:num w:numId="15">
    <w:abstractNumId w:val="7"/>
  </w:num>
  <w:num w:numId="16">
    <w:abstractNumId w:val="29"/>
  </w:num>
  <w:num w:numId="17">
    <w:abstractNumId w:val="20"/>
  </w:num>
  <w:num w:numId="18">
    <w:abstractNumId w:val="10"/>
  </w:num>
  <w:num w:numId="19">
    <w:abstractNumId w:val="19"/>
  </w:num>
  <w:num w:numId="20">
    <w:abstractNumId w:val="12"/>
  </w:num>
  <w:num w:numId="21">
    <w:abstractNumId w:val="27"/>
  </w:num>
  <w:num w:numId="22">
    <w:abstractNumId w:val="25"/>
  </w:num>
  <w:num w:numId="23">
    <w:abstractNumId w:val="9"/>
  </w:num>
  <w:num w:numId="24">
    <w:abstractNumId w:val="8"/>
  </w:num>
  <w:num w:numId="25">
    <w:abstractNumId w:val="16"/>
  </w:num>
  <w:num w:numId="26">
    <w:abstractNumId w:val="26"/>
  </w:num>
  <w:num w:numId="27">
    <w:abstractNumId w:val="32"/>
  </w:num>
  <w:num w:numId="28">
    <w:abstractNumId w:val="28"/>
  </w:num>
  <w:num w:numId="29">
    <w:abstractNumId w:val="6"/>
  </w:num>
  <w:num w:numId="30">
    <w:abstractNumId w:val="5"/>
  </w:num>
  <w:num w:numId="31">
    <w:abstractNumId w:val="11"/>
  </w:num>
  <w:num w:numId="32">
    <w:abstractNumId w:val="18"/>
  </w:num>
  <w:num w:numId="33">
    <w:abstractNumId w:val="23"/>
  </w:num>
  <w:num w:numId="34">
    <w:abstractNumId w:val="3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AF"/>
    <w:rsid w:val="000102B7"/>
    <w:rsid w:val="00016409"/>
    <w:rsid w:val="000266C1"/>
    <w:rsid w:val="000379FC"/>
    <w:rsid w:val="0005448B"/>
    <w:rsid w:val="00066C79"/>
    <w:rsid w:val="000A0E7B"/>
    <w:rsid w:val="000A4D5C"/>
    <w:rsid w:val="000C0AE6"/>
    <w:rsid w:val="000C5EAE"/>
    <w:rsid w:val="000C7E2A"/>
    <w:rsid w:val="000D02B5"/>
    <w:rsid w:val="000F6A6F"/>
    <w:rsid w:val="00145797"/>
    <w:rsid w:val="00176C0C"/>
    <w:rsid w:val="001926FD"/>
    <w:rsid w:val="001C1F0A"/>
    <w:rsid w:val="001C21FD"/>
    <w:rsid w:val="001C75DB"/>
    <w:rsid w:val="001E597A"/>
    <w:rsid w:val="001E5E15"/>
    <w:rsid w:val="001E6BA1"/>
    <w:rsid w:val="001F7DF6"/>
    <w:rsid w:val="00203A10"/>
    <w:rsid w:val="00211795"/>
    <w:rsid w:val="0022234F"/>
    <w:rsid w:val="00240CB1"/>
    <w:rsid w:val="00241189"/>
    <w:rsid w:val="00253488"/>
    <w:rsid w:val="00255B17"/>
    <w:rsid w:val="00261EE2"/>
    <w:rsid w:val="00273DE7"/>
    <w:rsid w:val="00286BF7"/>
    <w:rsid w:val="00297893"/>
    <w:rsid w:val="002A6332"/>
    <w:rsid w:val="002B37D6"/>
    <w:rsid w:val="002C218B"/>
    <w:rsid w:val="002C788A"/>
    <w:rsid w:val="002C7CB2"/>
    <w:rsid w:val="002E0BCE"/>
    <w:rsid w:val="002E6A29"/>
    <w:rsid w:val="00303B75"/>
    <w:rsid w:val="00304927"/>
    <w:rsid w:val="00344A73"/>
    <w:rsid w:val="0034779E"/>
    <w:rsid w:val="00366692"/>
    <w:rsid w:val="003912F0"/>
    <w:rsid w:val="003B55A1"/>
    <w:rsid w:val="003D081E"/>
    <w:rsid w:val="003F741E"/>
    <w:rsid w:val="004078A2"/>
    <w:rsid w:val="00451C5F"/>
    <w:rsid w:val="00463EC6"/>
    <w:rsid w:val="00464816"/>
    <w:rsid w:val="0047366D"/>
    <w:rsid w:val="004A46CA"/>
    <w:rsid w:val="004D146C"/>
    <w:rsid w:val="004D14DB"/>
    <w:rsid w:val="004E3DCC"/>
    <w:rsid w:val="004E41B0"/>
    <w:rsid w:val="004F4F20"/>
    <w:rsid w:val="004F5B78"/>
    <w:rsid w:val="00512D5C"/>
    <w:rsid w:val="00512FAF"/>
    <w:rsid w:val="00544F78"/>
    <w:rsid w:val="00561167"/>
    <w:rsid w:val="005660AC"/>
    <w:rsid w:val="00577B99"/>
    <w:rsid w:val="00577F2A"/>
    <w:rsid w:val="005835BF"/>
    <w:rsid w:val="00591379"/>
    <w:rsid w:val="005A5BBA"/>
    <w:rsid w:val="005B2D99"/>
    <w:rsid w:val="005B385D"/>
    <w:rsid w:val="005B6CA7"/>
    <w:rsid w:val="00621BED"/>
    <w:rsid w:val="00630073"/>
    <w:rsid w:val="006466C1"/>
    <w:rsid w:val="0065427E"/>
    <w:rsid w:val="00661C90"/>
    <w:rsid w:val="006B7F0B"/>
    <w:rsid w:val="006D0A9A"/>
    <w:rsid w:val="00705E25"/>
    <w:rsid w:val="0071169B"/>
    <w:rsid w:val="007201F3"/>
    <w:rsid w:val="00722628"/>
    <w:rsid w:val="00727D12"/>
    <w:rsid w:val="00735E6A"/>
    <w:rsid w:val="00796836"/>
    <w:rsid w:val="007B1E5D"/>
    <w:rsid w:val="007C150D"/>
    <w:rsid w:val="007E7552"/>
    <w:rsid w:val="007F3E28"/>
    <w:rsid w:val="00804E89"/>
    <w:rsid w:val="00810936"/>
    <w:rsid w:val="00825AC5"/>
    <w:rsid w:val="00876F9C"/>
    <w:rsid w:val="008A0730"/>
    <w:rsid w:val="008A7F64"/>
    <w:rsid w:val="008C235D"/>
    <w:rsid w:val="00902C31"/>
    <w:rsid w:val="009073F3"/>
    <w:rsid w:val="00930E23"/>
    <w:rsid w:val="00941ADF"/>
    <w:rsid w:val="00952E28"/>
    <w:rsid w:val="00962FFB"/>
    <w:rsid w:val="00970592"/>
    <w:rsid w:val="0099736E"/>
    <w:rsid w:val="009B420A"/>
    <w:rsid w:val="009C307A"/>
    <w:rsid w:val="009D00EE"/>
    <w:rsid w:val="009D033E"/>
    <w:rsid w:val="009F55EC"/>
    <w:rsid w:val="00A013D1"/>
    <w:rsid w:val="00A1177E"/>
    <w:rsid w:val="00A149F1"/>
    <w:rsid w:val="00A347E9"/>
    <w:rsid w:val="00A43CFC"/>
    <w:rsid w:val="00A5675A"/>
    <w:rsid w:val="00A6373E"/>
    <w:rsid w:val="00A63A2B"/>
    <w:rsid w:val="00A734D9"/>
    <w:rsid w:val="00A73BBE"/>
    <w:rsid w:val="00A83A76"/>
    <w:rsid w:val="00A9740D"/>
    <w:rsid w:val="00AA2DFE"/>
    <w:rsid w:val="00AA7C3B"/>
    <w:rsid w:val="00AF16D5"/>
    <w:rsid w:val="00AF7300"/>
    <w:rsid w:val="00B27476"/>
    <w:rsid w:val="00B30003"/>
    <w:rsid w:val="00B305DC"/>
    <w:rsid w:val="00B50DB6"/>
    <w:rsid w:val="00B808A1"/>
    <w:rsid w:val="00B84F54"/>
    <w:rsid w:val="00BA460E"/>
    <w:rsid w:val="00BB2258"/>
    <w:rsid w:val="00BF2D2B"/>
    <w:rsid w:val="00BF554F"/>
    <w:rsid w:val="00C436CC"/>
    <w:rsid w:val="00C55CA7"/>
    <w:rsid w:val="00C63672"/>
    <w:rsid w:val="00C64450"/>
    <w:rsid w:val="00C71211"/>
    <w:rsid w:val="00C940E9"/>
    <w:rsid w:val="00C95372"/>
    <w:rsid w:val="00C975CC"/>
    <w:rsid w:val="00CB1A19"/>
    <w:rsid w:val="00CC1AB1"/>
    <w:rsid w:val="00CC554D"/>
    <w:rsid w:val="00CD4E74"/>
    <w:rsid w:val="00CE05C2"/>
    <w:rsid w:val="00CF47BE"/>
    <w:rsid w:val="00D279F0"/>
    <w:rsid w:val="00D32D0B"/>
    <w:rsid w:val="00D35282"/>
    <w:rsid w:val="00D4008C"/>
    <w:rsid w:val="00D8281D"/>
    <w:rsid w:val="00D931B6"/>
    <w:rsid w:val="00D95CAB"/>
    <w:rsid w:val="00D96D5B"/>
    <w:rsid w:val="00DA0C1F"/>
    <w:rsid w:val="00DB32CA"/>
    <w:rsid w:val="00DC44DD"/>
    <w:rsid w:val="00DE2F23"/>
    <w:rsid w:val="00DE68FF"/>
    <w:rsid w:val="00E03F5B"/>
    <w:rsid w:val="00E06BE7"/>
    <w:rsid w:val="00E11AC1"/>
    <w:rsid w:val="00E12492"/>
    <w:rsid w:val="00E12BAE"/>
    <w:rsid w:val="00E170AA"/>
    <w:rsid w:val="00E27CBE"/>
    <w:rsid w:val="00E46B3F"/>
    <w:rsid w:val="00E906A0"/>
    <w:rsid w:val="00E9175C"/>
    <w:rsid w:val="00EC0092"/>
    <w:rsid w:val="00EC00CE"/>
    <w:rsid w:val="00EC4366"/>
    <w:rsid w:val="00EC45E3"/>
    <w:rsid w:val="00F02F9F"/>
    <w:rsid w:val="00F25C41"/>
    <w:rsid w:val="00F32E2A"/>
    <w:rsid w:val="00F54DC2"/>
    <w:rsid w:val="00F5733D"/>
    <w:rsid w:val="00F77891"/>
    <w:rsid w:val="00F905E1"/>
    <w:rsid w:val="00F92264"/>
    <w:rsid w:val="00F94CDD"/>
    <w:rsid w:val="00FD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9F0F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rsid w:val="00066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yperlink" Target="http://www.comnhalam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://www.comnhalam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omnhalam.com" TargetMode="External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www.comnhalam.com" TargetMode="External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comnhalam.com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C:\Users\Huy\Desktop\rup_ucspec.dot</Template>
  <TotalTime>0</TotalTime>
  <Pages>6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TRÌNH ĐẠI PHÚC</cp:lastModifiedBy>
  <cp:revision>4</cp:revision>
  <cp:lastPrinted>1900-12-31T16:59:20Z</cp:lastPrinted>
  <dcterms:created xsi:type="dcterms:W3CDTF">2018-11-08T16:12:00Z</dcterms:created>
  <dcterms:modified xsi:type="dcterms:W3CDTF">2018-12-02T07:34:00Z</dcterms:modified>
</cp:coreProperties>
</file>