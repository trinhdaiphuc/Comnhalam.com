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EA85" w14:textId="3CCE5F0D" w:rsidR="007C47A5" w:rsidRDefault="00E33E7A">
      <w:pPr>
        <w:pStyle w:val="Title"/>
        <w:jc w:val="right"/>
      </w:pPr>
      <w:r>
        <w:t>Comnhalam</w:t>
      </w:r>
      <w:r>
        <w:rPr>
          <w:lang w:val="vi-VN"/>
        </w:rPr>
        <w:t>.com</w:t>
      </w:r>
      <w:r w:rsidR="00A0236E">
        <w:fldChar w:fldCharType="begin"/>
      </w:r>
      <w:r w:rsidR="00A0236E">
        <w:instrText xml:space="preserve"> SUBJECT  \* MERGEFORMAT </w:instrText>
      </w:r>
      <w:r w:rsidR="00A0236E">
        <w:fldChar w:fldCharType="end"/>
      </w:r>
    </w:p>
    <w:p w14:paraId="755DCB5A" w14:textId="77777777" w:rsidR="007C47A5" w:rsidRDefault="000E2CE2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2A4F3023" w14:textId="3939A578" w:rsidR="007C47A5" w:rsidRPr="00C1760E" w:rsidRDefault="007C47A5">
      <w:pPr>
        <w:pStyle w:val="Title"/>
        <w:jc w:val="right"/>
        <w:rPr>
          <w:sz w:val="28"/>
          <w:lang w:val="vi-VN"/>
        </w:rPr>
      </w:pPr>
      <w:r>
        <w:rPr>
          <w:sz w:val="28"/>
        </w:rPr>
        <w:t>Vers</w:t>
      </w:r>
      <w:r w:rsidR="00E33E7A">
        <w:rPr>
          <w:sz w:val="28"/>
        </w:rPr>
        <w:t>ion</w:t>
      </w:r>
      <w:r w:rsidR="00E33E7A">
        <w:rPr>
          <w:sz w:val="28"/>
          <w:lang w:val="vi-VN"/>
        </w:rPr>
        <w:t xml:space="preserve"> </w:t>
      </w:r>
      <w:r>
        <w:rPr>
          <w:sz w:val="28"/>
        </w:rPr>
        <w:t>1.0</w:t>
      </w:r>
      <w:r w:rsidR="00C1760E">
        <w:rPr>
          <w:sz w:val="28"/>
          <w:lang w:val="vi-VN"/>
        </w:rPr>
        <w:t>.1</w:t>
      </w:r>
    </w:p>
    <w:p w14:paraId="3AF66CAE" w14:textId="77777777" w:rsidR="007C47A5" w:rsidRDefault="007C47A5">
      <w:pPr>
        <w:pStyle w:val="Title"/>
        <w:rPr>
          <w:sz w:val="28"/>
        </w:rPr>
      </w:pPr>
    </w:p>
    <w:p w14:paraId="1AB4315F" w14:textId="77777777" w:rsidR="007C47A5" w:rsidRDefault="007C47A5"/>
    <w:p w14:paraId="7B91F75C" w14:textId="77777777" w:rsidR="007C47A5" w:rsidRDefault="007C47A5">
      <w:pPr>
        <w:pStyle w:val="BodyText"/>
      </w:pPr>
    </w:p>
    <w:p w14:paraId="29CB6F46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C789BBB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18894EC7" w14:textId="77777777">
        <w:tc>
          <w:tcPr>
            <w:tcW w:w="2304" w:type="dxa"/>
          </w:tcPr>
          <w:p w14:paraId="39FB43D4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765EF4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C98AF9D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95DE99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20F8AD42" w14:textId="77777777">
        <w:tc>
          <w:tcPr>
            <w:tcW w:w="2304" w:type="dxa"/>
          </w:tcPr>
          <w:p w14:paraId="669FEECC" w14:textId="0AB1E97B" w:rsidR="007C47A5" w:rsidRPr="00C22D15" w:rsidRDefault="00C22D15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October 31, 2018</w:t>
            </w:r>
          </w:p>
        </w:tc>
        <w:tc>
          <w:tcPr>
            <w:tcW w:w="1152" w:type="dxa"/>
          </w:tcPr>
          <w:p w14:paraId="20990564" w14:textId="1EDA7AD4" w:rsidR="007C47A5" w:rsidRPr="00C22D15" w:rsidRDefault="00C22D15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  <w:r w:rsidR="00C1760E"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29709BC8" w14:textId="0E07218B" w:rsidR="007C47A5" w:rsidRPr="00C22D15" w:rsidRDefault="00C22D15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Initial version</w:t>
            </w:r>
          </w:p>
        </w:tc>
        <w:tc>
          <w:tcPr>
            <w:tcW w:w="2304" w:type="dxa"/>
          </w:tcPr>
          <w:p w14:paraId="601501F3" w14:textId="49157C77" w:rsidR="007C47A5" w:rsidRPr="005E4DFF" w:rsidRDefault="005E4DFF">
            <w:pPr>
              <w:pStyle w:val="Tabletext"/>
            </w:pPr>
            <w:r>
              <w:rPr>
                <w:lang w:val="vi-VN"/>
              </w:rPr>
              <w:t>Trần Hải Phong</w:t>
            </w:r>
          </w:p>
        </w:tc>
      </w:tr>
      <w:tr w:rsidR="007C47A5" w14:paraId="593BE683" w14:textId="77777777">
        <w:tc>
          <w:tcPr>
            <w:tcW w:w="2304" w:type="dxa"/>
          </w:tcPr>
          <w:p w14:paraId="7F1B789E" w14:textId="36AD7AFA" w:rsidR="007C47A5" w:rsidRPr="00616202" w:rsidRDefault="0061620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November 8, 2018</w:t>
            </w:r>
          </w:p>
        </w:tc>
        <w:tc>
          <w:tcPr>
            <w:tcW w:w="1152" w:type="dxa"/>
          </w:tcPr>
          <w:p w14:paraId="5BEF35B7" w14:textId="3DAEA023" w:rsidR="007C47A5" w:rsidRPr="00616202" w:rsidRDefault="0061620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</w:t>
            </w:r>
            <w:r w:rsidR="00C1760E">
              <w:rPr>
                <w:lang w:val="vi-VN"/>
              </w:rPr>
              <w:t>0.1</w:t>
            </w:r>
          </w:p>
        </w:tc>
        <w:tc>
          <w:tcPr>
            <w:tcW w:w="3744" w:type="dxa"/>
          </w:tcPr>
          <w:p w14:paraId="02EC921D" w14:textId="627872C1" w:rsidR="007C47A5" w:rsidRPr="00616202" w:rsidRDefault="0061620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Detail for schedule and project plan</w:t>
            </w:r>
          </w:p>
        </w:tc>
        <w:tc>
          <w:tcPr>
            <w:tcW w:w="2304" w:type="dxa"/>
          </w:tcPr>
          <w:p w14:paraId="48AE13D6" w14:textId="06BE67A1" w:rsidR="007C47A5" w:rsidRPr="00616202" w:rsidRDefault="0061620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Trần Hải Phong</w:t>
            </w:r>
          </w:p>
        </w:tc>
      </w:tr>
      <w:tr w:rsidR="007C47A5" w14:paraId="0BCD2058" w14:textId="77777777">
        <w:tc>
          <w:tcPr>
            <w:tcW w:w="2304" w:type="dxa"/>
          </w:tcPr>
          <w:p w14:paraId="6A072467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2F0C6414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812E2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78A923BE" w14:textId="77777777" w:rsidR="007C47A5" w:rsidRDefault="007C47A5">
            <w:pPr>
              <w:pStyle w:val="Tabletext"/>
            </w:pPr>
          </w:p>
        </w:tc>
      </w:tr>
      <w:tr w:rsidR="007C47A5" w14:paraId="0D19A1E8" w14:textId="77777777">
        <w:tc>
          <w:tcPr>
            <w:tcW w:w="2304" w:type="dxa"/>
          </w:tcPr>
          <w:p w14:paraId="575E8E3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1836B7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BE7BA4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6B99FA06" w14:textId="77777777" w:rsidR="007C47A5" w:rsidRDefault="007C47A5">
            <w:pPr>
              <w:pStyle w:val="Tabletext"/>
            </w:pPr>
          </w:p>
        </w:tc>
      </w:tr>
    </w:tbl>
    <w:p w14:paraId="2B650026" w14:textId="77777777" w:rsidR="007C47A5" w:rsidRDefault="007C47A5"/>
    <w:p w14:paraId="5CC3747D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43626628" w14:textId="76E607F2" w:rsidR="0056323D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528870571" w:history="1">
        <w:r w:rsidR="0056323D" w:rsidRPr="006C281B">
          <w:rPr>
            <w:rStyle w:val="Hyperlink"/>
            <w:noProof/>
          </w:rPr>
          <w:t>1.</w:t>
        </w:r>
        <w:r w:rsidR="0056323D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Introduction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_Toc528870571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30F5E326" w14:textId="3A2C3946" w:rsidR="0056323D" w:rsidRDefault="0004711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528870572" w:history="1">
        <w:r w:rsidR="0056323D" w:rsidRPr="006C281B">
          <w:rPr>
            <w:rStyle w:val="Hyperlink"/>
            <w:noProof/>
          </w:rPr>
          <w:t>2.</w:t>
        </w:r>
        <w:r w:rsidR="0056323D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Overview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_Toc528870572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641801BE" w14:textId="70D5372C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73" w:history="1">
        <w:r w:rsidR="0056323D" w:rsidRPr="006C281B">
          <w:rPr>
            <w:rStyle w:val="Hyperlink"/>
            <w:noProof/>
          </w:rPr>
          <w:t>2.1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Purpose, Scope, and Objectives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_Toc528870573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0807C72B" w14:textId="5B89CC23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74" w:history="1">
        <w:r w:rsidR="0056323D" w:rsidRPr="006C281B">
          <w:rPr>
            <w:rStyle w:val="Hyperlink"/>
            <w:noProof/>
          </w:rPr>
          <w:t>2.2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Assumptions and Constraints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_Toc528870574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2D707ABD" w14:textId="0C0699B1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75" w:history="1">
        <w:r w:rsidR="0056323D" w:rsidRPr="006C281B">
          <w:rPr>
            <w:rStyle w:val="Hyperlink"/>
            <w:noProof/>
          </w:rPr>
          <w:t>2.3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Deliverables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_Toc528870575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4F216E64" w14:textId="3DBD173E" w:rsidR="0056323D" w:rsidRDefault="0004711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528870576" w:history="1">
        <w:r w:rsidR="0056323D" w:rsidRPr="006C281B">
          <w:rPr>
            <w:rStyle w:val="Hyperlink"/>
            <w:noProof/>
          </w:rPr>
          <w:t>3.</w:t>
        </w:r>
        <w:r w:rsidR="0056323D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Organization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_Toc528870576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5094C1FA" w14:textId="0FD9F9FB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77" w:history="1">
        <w:r w:rsidR="0056323D" w:rsidRPr="006C281B">
          <w:rPr>
            <w:rStyle w:val="Hyperlink"/>
            <w:noProof/>
          </w:rPr>
          <w:t>3.1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Organizational Structure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_Toc528870577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75E270E1" w14:textId="4B35FEEB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78" w:history="1">
        <w:r w:rsidR="0056323D" w:rsidRPr="006C281B">
          <w:rPr>
            <w:rStyle w:val="Hyperlink"/>
            <w:noProof/>
          </w:rPr>
          <w:t>3.2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Roles and Re</w:t>
        </w:r>
        <w:r w:rsidR="0056323D" w:rsidRPr="006C281B">
          <w:rPr>
            <w:rStyle w:val="Hyperlink"/>
            <w:noProof/>
          </w:rPr>
          <w:t>s</w:t>
        </w:r>
        <w:r w:rsidR="0056323D" w:rsidRPr="006C281B">
          <w:rPr>
            <w:rStyle w:val="Hyperlink"/>
            <w:noProof/>
          </w:rPr>
          <w:t>ponsibilities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_Toc528870578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4</w:t>
        </w:r>
        <w:r w:rsidR="0056323D">
          <w:rPr>
            <w:noProof/>
            <w:webHidden/>
          </w:rPr>
          <w:fldChar w:fldCharType="end"/>
        </w:r>
      </w:hyperlink>
    </w:p>
    <w:p w14:paraId="0B115882" w14:textId="1F4548F1" w:rsidR="0056323D" w:rsidRDefault="0004711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528870579" w:history="1">
        <w:r w:rsidR="0056323D" w:rsidRPr="006C281B">
          <w:rPr>
            <w:rStyle w:val="Hyperlink"/>
            <w:noProof/>
          </w:rPr>
          <w:t>4.</w:t>
        </w:r>
        <w:r w:rsidR="0056323D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Management Process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_Toc528870579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337D34F1" w14:textId="48C66AEB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80" w:history="1">
        <w:r w:rsidR="0056323D" w:rsidRPr="006C281B">
          <w:rPr>
            <w:rStyle w:val="Hyperlink"/>
            <w:noProof/>
          </w:rPr>
          <w:t>4.1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Estimates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_Toc528870580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6564C07D" w14:textId="436BB9F6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81" w:history="1">
        <w:r w:rsidR="0056323D" w:rsidRPr="006C281B">
          <w:rPr>
            <w:rStyle w:val="Hyperlink"/>
            <w:noProof/>
          </w:rPr>
          <w:t>4.2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Plan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_Toc528870581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65396B6D" w14:textId="13151AD4" w:rsidR="0056323D" w:rsidRDefault="0004711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28870582" w:history="1">
        <w:r w:rsidR="0056323D" w:rsidRPr="006C281B">
          <w:rPr>
            <w:rStyle w:val="Hyperlink"/>
            <w:noProof/>
          </w:rPr>
          <w:t>4.2.1</w:t>
        </w:r>
        <w:r w:rsidR="005632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Phase and Iteration Plan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_Toc528870582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66DB23A4" w14:textId="0DAE3DB6" w:rsidR="0056323D" w:rsidRDefault="0004711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28870583" w:history="1">
        <w:r w:rsidR="0056323D" w:rsidRPr="006C281B">
          <w:rPr>
            <w:rStyle w:val="Hyperlink"/>
            <w:noProof/>
          </w:rPr>
          <w:t>4.2.2</w:t>
        </w:r>
        <w:r w:rsidR="005632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Releases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_Toc528870583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7FF32BC2" w14:textId="58B1EDC6" w:rsidR="0056323D" w:rsidRDefault="0004711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28870584" w:history="1">
        <w:r w:rsidR="0056323D" w:rsidRPr="006C281B">
          <w:rPr>
            <w:rStyle w:val="Hyperlink"/>
            <w:noProof/>
          </w:rPr>
          <w:t>4.2.3</w:t>
        </w:r>
        <w:r w:rsidR="005632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Schedule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_Toc528870584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2EE2A1DF" w14:textId="4382D00D" w:rsidR="0056323D" w:rsidRDefault="0004711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28870585" w:history="1">
        <w:r w:rsidR="0056323D" w:rsidRPr="006C281B">
          <w:rPr>
            <w:rStyle w:val="Hyperlink"/>
            <w:noProof/>
          </w:rPr>
          <w:t>4.3</w:t>
        </w:r>
        <w:r w:rsidR="0056323D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Project Monitoring and Control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_Toc528870585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4768AD2C" w14:textId="04B515CE" w:rsidR="0056323D" w:rsidRDefault="0004711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28870586" w:history="1">
        <w:r w:rsidR="0056323D" w:rsidRPr="006C281B">
          <w:rPr>
            <w:rStyle w:val="Hyperlink"/>
            <w:noProof/>
          </w:rPr>
          <w:t>4.3.1</w:t>
        </w:r>
        <w:r w:rsidR="005632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Reporting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_Toc528870586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5</w:t>
        </w:r>
        <w:r w:rsidR="0056323D">
          <w:rPr>
            <w:noProof/>
            <w:webHidden/>
          </w:rPr>
          <w:fldChar w:fldCharType="end"/>
        </w:r>
      </w:hyperlink>
    </w:p>
    <w:p w14:paraId="15C83D90" w14:textId="5765528D" w:rsidR="0056323D" w:rsidRDefault="0004711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28870587" w:history="1">
        <w:r w:rsidR="0056323D" w:rsidRPr="006C281B">
          <w:rPr>
            <w:rStyle w:val="Hyperlink"/>
            <w:noProof/>
          </w:rPr>
          <w:t>4.3.2</w:t>
        </w:r>
        <w:r w:rsidR="005632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Risk Management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_Toc528870587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6</w:t>
        </w:r>
        <w:r w:rsidR="0056323D">
          <w:rPr>
            <w:noProof/>
            <w:webHidden/>
          </w:rPr>
          <w:fldChar w:fldCharType="end"/>
        </w:r>
      </w:hyperlink>
    </w:p>
    <w:p w14:paraId="3DEE8937" w14:textId="56381AA8" w:rsidR="0056323D" w:rsidRDefault="0004711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28870588" w:history="1">
        <w:r w:rsidR="0056323D" w:rsidRPr="006C281B">
          <w:rPr>
            <w:rStyle w:val="Hyperlink"/>
            <w:noProof/>
          </w:rPr>
          <w:t>4.3.3</w:t>
        </w:r>
        <w:r w:rsidR="005632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56323D" w:rsidRPr="006C281B">
          <w:rPr>
            <w:rStyle w:val="Hyperlink"/>
            <w:noProof/>
          </w:rPr>
          <w:t>Configuration Management</w:t>
        </w:r>
        <w:r w:rsidR="0056323D">
          <w:rPr>
            <w:noProof/>
            <w:webHidden/>
          </w:rPr>
          <w:tab/>
        </w:r>
        <w:r w:rsidR="0056323D">
          <w:rPr>
            <w:noProof/>
            <w:webHidden/>
          </w:rPr>
          <w:fldChar w:fldCharType="begin"/>
        </w:r>
        <w:r w:rsidR="0056323D">
          <w:rPr>
            <w:noProof/>
            <w:webHidden/>
          </w:rPr>
          <w:instrText xml:space="preserve"> PAGEREF _Toc528870588 \h </w:instrText>
        </w:r>
        <w:r w:rsidR="0056323D">
          <w:rPr>
            <w:noProof/>
            <w:webHidden/>
          </w:rPr>
        </w:r>
        <w:r w:rsidR="0056323D">
          <w:rPr>
            <w:noProof/>
            <w:webHidden/>
          </w:rPr>
          <w:fldChar w:fldCharType="separate"/>
        </w:r>
        <w:r w:rsidR="0056323D">
          <w:rPr>
            <w:noProof/>
            <w:webHidden/>
          </w:rPr>
          <w:t>6</w:t>
        </w:r>
        <w:r w:rsidR="0056323D">
          <w:rPr>
            <w:noProof/>
            <w:webHidden/>
          </w:rPr>
          <w:fldChar w:fldCharType="end"/>
        </w:r>
      </w:hyperlink>
    </w:p>
    <w:p w14:paraId="5D11718A" w14:textId="1B025422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013DA2B0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3496EE77" w14:textId="77777777" w:rsidR="007C47A5" w:rsidRDefault="007C47A5">
      <w:pPr>
        <w:pStyle w:val="Heading1"/>
      </w:pPr>
      <w:bookmarkStart w:id="1" w:name="_Toc524312826"/>
      <w:bookmarkStart w:id="2" w:name="_Toc307271011"/>
      <w:bookmarkStart w:id="3" w:name="_Toc528870571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D470B5F" w14:textId="2053B42B" w:rsidR="007C47A5" w:rsidRDefault="0056323D" w:rsidP="0056323D">
      <w:pPr>
        <w:pStyle w:val="InfoBlue"/>
        <w:numPr>
          <w:ilvl w:val="1"/>
          <w:numId w:val="6"/>
        </w:numPr>
        <w:rPr>
          <w:rFonts w:asciiTheme="minorHAnsi" w:hAnsiTheme="minorHAnsi" w:cstheme="minorHAnsi"/>
          <w:b/>
          <w:i w:val="0"/>
          <w:color w:val="000000" w:themeColor="text1"/>
          <w:lang w:val="vi-VN"/>
        </w:rPr>
      </w:pPr>
      <w:r w:rsidRPr="0056323D">
        <w:rPr>
          <w:rFonts w:asciiTheme="minorHAnsi" w:hAnsiTheme="minorHAnsi" w:cstheme="minorHAnsi"/>
          <w:b/>
          <w:i w:val="0"/>
          <w:color w:val="000000" w:themeColor="text1"/>
          <w:lang w:val="vi-VN"/>
        </w:rPr>
        <w:t xml:space="preserve"> Purpose</w:t>
      </w:r>
    </w:p>
    <w:p w14:paraId="4633A5CB" w14:textId="3787C320" w:rsidR="0056323D" w:rsidRDefault="0056323D" w:rsidP="00AF4EE4">
      <w:pPr>
        <w:pStyle w:val="BodyText"/>
        <w:jc w:val="both"/>
      </w:pPr>
      <w:r>
        <w:rPr>
          <w:lang w:val="vi-VN"/>
        </w:rPr>
        <w:t xml:space="preserve">The purpose </w:t>
      </w:r>
      <w:r>
        <w:t xml:space="preserve">of the </w:t>
      </w:r>
      <w:r w:rsidRPr="0056323D">
        <w:rPr>
          <w:i/>
        </w:rPr>
        <w:t>Software Development Plan</w:t>
      </w:r>
      <w:r w:rsidR="00AF4EE4">
        <w:t xml:space="preserve"> is to manage all information necessary to control the project. It describes and analyzes the approach to the development of the software in the top-level generated and used by manager to direct the development effort.</w:t>
      </w:r>
    </w:p>
    <w:p w14:paraId="1557E6E5" w14:textId="24B12333" w:rsidR="00AF4EE4" w:rsidRDefault="00AF4EE4" w:rsidP="00B03EA0">
      <w:pPr>
        <w:pStyle w:val="BodyText"/>
        <w:spacing w:line="360" w:lineRule="auto"/>
        <w:contextualSpacing/>
        <w:jc w:val="both"/>
        <w:rPr>
          <w:i/>
        </w:rPr>
      </w:pPr>
      <w:r>
        <w:t xml:space="preserve">The following people use the </w:t>
      </w:r>
      <w:r w:rsidRPr="0056323D">
        <w:rPr>
          <w:i/>
        </w:rPr>
        <w:t>Software Development Plan</w:t>
      </w:r>
      <w:r>
        <w:rPr>
          <w:i/>
        </w:rPr>
        <w:t>:</w:t>
      </w:r>
    </w:p>
    <w:p w14:paraId="3AA02AE1" w14:textId="7A9BFF44" w:rsidR="00AF4EE4" w:rsidRDefault="00AF4EE4" w:rsidP="00B03EA0">
      <w:pPr>
        <w:pStyle w:val="BodyText"/>
        <w:numPr>
          <w:ilvl w:val="0"/>
          <w:numId w:val="7"/>
        </w:numPr>
        <w:spacing w:line="360" w:lineRule="auto"/>
        <w:contextualSpacing/>
        <w:jc w:val="both"/>
      </w:pPr>
      <w:r>
        <w:t>The project manager: use</w:t>
      </w:r>
      <w:r w:rsidR="00B03EA0">
        <w:t>s</w:t>
      </w:r>
      <w:r>
        <w:t xml:space="preserve"> it to plan the project schedule and resource nee</w:t>
      </w:r>
      <w:r w:rsidR="00B03EA0">
        <w:t>d, and to track the progress against the schedule.</w:t>
      </w:r>
    </w:p>
    <w:p w14:paraId="405BE786" w14:textId="5DB78705" w:rsidR="00AF4EE4" w:rsidRDefault="00B03EA0" w:rsidP="00B03EA0">
      <w:pPr>
        <w:pStyle w:val="BodyText"/>
        <w:numPr>
          <w:ilvl w:val="0"/>
          <w:numId w:val="7"/>
        </w:numPr>
        <w:contextualSpacing/>
        <w:jc w:val="both"/>
      </w:pPr>
      <w:r>
        <w:t>The project members: use it to understand what they need to do</w:t>
      </w:r>
      <w:r w:rsidR="00221145">
        <w:t xml:space="preserve"> exactly</w:t>
      </w:r>
      <w:r>
        <w:t>, when they need to do it and what other activities that they are dependent on.</w:t>
      </w:r>
    </w:p>
    <w:p w14:paraId="04C0FDCD" w14:textId="77777777" w:rsidR="00B03EA0" w:rsidRPr="00AF4EE4" w:rsidRDefault="00B03EA0" w:rsidP="00B03EA0">
      <w:pPr>
        <w:pStyle w:val="BodyText"/>
        <w:ind w:left="1440"/>
        <w:contextualSpacing/>
        <w:jc w:val="both"/>
      </w:pPr>
    </w:p>
    <w:p w14:paraId="22859EFB" w14:textId="6622305E" w:rsidR="0056323D" w:rsidRDefault="0056323D" w:rsidP="0056323D">
      <w:pPr>
        <w:pStyle w:val="BodyText"/>
        <w:ind w:left="0"/>
        <w:rPr>
          <w:rFonts w:asciiTheme="minorHAnsi" w:hAnsiTheme="minorHAnsi" w:cstheme="minorHAnsi"/>
          <w:b/>
          <w:lang w:val="vi-VN"/>
        </w:rPr>
      </w:pPr>
      <w:r w:rsidRPr="0056323D">
        <w:rPr>
          <w:rFonts w:asciiTheme="minorHAnsi" w:hAnsiTheme="minorHAnsi" w:cstheme="minorHAnsi"/>
          <w:b/>
          <w:lang w:val="vi-VN"/>
        </w:rPr>
        <w:t>1.2  Scope</w:t>
      </w:r>
    </w:p>
    <w:p w14:paraId="4FF01E22" w14:textId="61A90ED5" w:rsidR="002A2E52" w:rsidRPr="0087333D" w:rsidRDefault="00B03EA0" w:rsidP="00B2601B">
      <w:pPr>
        <w:pStyle w:val="BodyText"/>
        <w:rPr>
          <w:rFonts w:asciiTheme="majorHAnsi" w:hAnsiTheme="majorHAnsi" w:cstheme="majorHAnsi"/>
          <w:lang w:val="vi-VN"/>
        </w:rPr>
      </w:pPr>
      <w:r w:rsidRPr="002A2E52">
        <w:rPr>
          <w:rFonts w:asciiTheme="majorHAnsi" w:hAnsiTheme="majorHAnsi" w:cstheme="majorHAnsi"/>
        </w:rPr>
        <w:t xml:space="preserve">This </w:t>
      </w:r>
      <w:r w:rsidRPr="002A2E52">
        <w:rPr>
          <w:rFonts w:asciiTheme="majorHAnsi" w:hAnsiTheme="majorHAnsi" w:cstheme="majorHAnsi"/>
          <w:i/>
        </w:rPr>
        <w:t xml:space="preserve">Software Development Plan </w:t>
      </w:r>
      <w:r w:rsidRPr="002A2E52">
        <w:rPr>
          <w:rFonts w:asciiTheme="majorHAnsi" w:hAnsiTheme="majorHAnsi" w:cstheme="majorHAnsi"/>
        </w:rPr>
        <w:t>describes the overall plan to be used by the comnhalam.com project</w:t>
      </w:r>
      <w:r w:rsidR="002A2E52" w:rsidRPr="002A2E52">
        <w:rPr>
          <w:rFonts w:asciiTheme="majorHAnsi" w:hAnsiTheme="majorHAnsi" w:cstheme="majorHAnsi"/>
        </w:rPr>
        <w:t xml:space="preserve"> including the development of the product</w:t>
      </w:r>
      <w:r w:rsidR="002A2E52">
        <w:rPr>
          <w:rFonts w:asciiTheme="majorHAnsi" w:hAnsiTheme="majorHAnsi" w:cstheme="majorHAnsi"/>
        </w:rPr>
        <w:t xml:space="preserve">. </w:t>
      </w:r>
      <w:r w:rsidR="0087333D">
        <w:rPr>
          <w:rFonts w:asciiTheme="majorHAnsi" w:hAnsiTheme="majorHAnsi" w:cstheme="majorHAnsi"/>
        </w:rPr>
        <w:t>It</w:t>
      </w:r>
      <w:r w:rsidR="0087333D">
        <w:rPr>
          <w:rFonts w:asciiTheme="majorHAnsi" w:hAnsiTheme="majorHAnsi" w:cstheme="majorHAnsi"/>
          <w:lang w:val="vi-VN"/>
        </w:rPr>
        <w:t xml:space="preserve"> helps the manager to control and estimate the time that this project could take. </w:t>
      </w:r>
    </w:p>
    <w:p w14:paraId="47A52A6D" w14:textId="77777777" w:rsidR="00EB7AAA" w:rsidRDefault="00EB7AAA" w:rsidP="00B2601B">
      <w:pPr>
        <w:pStyle w:val="BodyText"/>
        <w:rPr>
          <w:rFonts w:asciiTheme="majorHAnsi" w:hAnsiTheme="majorHAnsi" w:cstheme="majorHAnsi"/>
        </w:rPr>
      </w:pPr>
    </w:p>
    <w:p w14:paraId="153583AB" w14:textId="754C1261" w:rsidR="002A2E52" w:rsidRDefault="002A2E52" w:rsidP="002A2E52">
      <w:pPr>
        <w:pStyle w:val="BodyText"/>
        <w:ind w:left="0"/>
        <w:rPr>
          <w:rFonts w:asciiTheme="minorHAnsi" w:hAnsiTheme="minorHAnsi" w:cstheme="minorHAnsi"/>
          <w:b/>
        </w:rPr>
      </w:pPr>
      <w:r w:rsidRPr="002A2E52">
        <w:rPr>
          <w:rFonts w:asciiTheme="minorHAnsi" w:hAnsiTheme="minorHAnsi" w:cstheme="minorHAnsi"/>
          <w:b/>
        </w:rPr>
        <w:t>1.3 Overview</w:t>
      </w:r>
    </w:p>
    <w:p w14:paraId="2C7579D5" w14:textId="38F75F78" w:rsidR="002A2E52" w:rsidRDefault="002A2E52" w:rsidP="002A2E52">
      <w:pPr>
        <w:pStyle w:val="BodyText"/>
        <w:ind w:left="0"/>
      </w:pPr>
      <w:r>
        <w:rPr>
          <w:rFonts w:asciiTheme="minorHAnsi" w:hAnsiTheme="minorHAnsi" w:cstheme="minorHAnsi"/>
          <w:b/>
        </w:rPr>
        <w:tab/>
      </w:r>
      <w:r>
        <w:rPr>
          <w:rFonts w:asciiTheme="majorHAnsi" w:hAnsiTheme="majorHAnsi" w:cstheme="majorHAnsi"/>
        </w:rPr>
        <w:t xml:space="preserve">This </w:t>
      </w:r>
      <w:r w:rsidRPr="0056323D">
        <w:rPr>
          <w:i/>
        </w:rPr>
        <w:t>Software Development Plan</w:t>
      </w:r>
      <w:r>
        <w:rPr>
          <w:i/>
        </w:rPr>
        <w:t xml:space="preserve"> </w:t>
      </w:r>
      <w:r>
        <w:t>contains the following information:</w:t>
      </w:r>
    </w:p>
    <w:p w14:paraId="05164FBF" w14:textId="7E7978E2" w:rsidR="002A2E52" w:rsidRDefault="002A2E52" w:rsidP="002A2E52">
      <w:pPr>
        <w:pStyle w:val="BodyText"/>
        <w:numPr>
          <w:ilvl w:val="0"/>
          <w:numId w:val="8"/>
        </w:numPr>
      </w:pPr>
      <w:r>
        <w:t xml:space="preserve">Project </w:t>
      </w:r>
      <w:r w:rsidR="00BE74F2">
        <w:t>O</w:t>
      </w:r>
      <w:r>
        <w:t>verview</w:t>
      </w:r>
      <w:r w:rsidR="00BE74F2">
        <w:t xml:space="preserve"> - </w:t>
      </w:r>
      <w:r>
        <w:t xml:space="preserve">provides a description of </w:t>
      </w:r>
      <w:r w:rsidR="00BE74F2">
        <w:t>the</w:t>
      </w:r>
      <w:r>
        <w:t xml:space="preserve"> project</w:t>
      </w:r>
      <w:r w:rsidR="00BE74F2">
        <w:t>: purpose, scope and objective. It also defines the deliverables that the project is expected to deliver.</w:t>
      </w:r>
    </w:p>
    <w:p w14:paraId="7FCF123F" w14:textId="00C148FB" w:rsidR="00BE74F2" w:rsidRDefault="00BE74F2" w:rsidP="002A2E52">
      <w:pPr>
        <w:pStyle w:val="BodyText"/>
        <w:numPr>
          <w:ilvl w:val="0"/>
          <w:numId w:val="8"/>
        </w:numPr>
      </w:pPr>
      <w:r>
        <w:t>Project Organization – describes the organizational structure</w:t>
      </w:r>
      <w:r w:rsidR="00221145">
        <w:t>, role and responsibilities</w:t>
      </w:r>
      <w:r>
        <w:t xml:space="preserve"> of the project team.</w:t>
      </w:r>
    </w:p>
    <w:p w14:paraId="407C4367" w14:textId="227ADBC1" w:rsidR="00BE74F2" w:rsidRDefault="00BE74F2" w:rsidP="00BE74F2">
      <w:pPr>
        <w:pStyle w:val="BodyText"/>
        <w:numPr>
          <w:ilvl w:val="0"/>
          <w:numId w:val="8"/>
        </w:numPr>
      </w:pPr>
      <w:r>
        <w:t>Management Process – provides the estimated cost and schedule for the project, as well as the basis for those estimates, and the points and circumstances in the project when re-estimation will occur.</w:t>
      </w:r>
    </w:p>
    <w:p w14:paraId="2C1BF21D" w14:textId="77777777" w:rsidR="002A2E52" w:rsidRPr="002A2E52" w:rsidRDefault="002A2E52" w:rsidP="002A2E52">
      <w:pPr>
        <w:pStyle w:val="BodyText"/>
        <w:ind w:left="0"/>
        <w:rPr>
          <w:rFonts w:asciiTheme="majorHAnsi" w:hAnsiTheme="majorHAnsi" w:cstheme="majorHAnsi"/>
        </w:rPr>
      </w:pPr>
    </w:p>
    <w:p w14:paraId="498C0D12" w14:textId="126F4F21" w:rsidR="007C47A5" w:rsidRDefault="007C47A5">
      <w:pPr>
        <w:pStyle w:val="Heading1"/>
      </w:pPr>
      <w:bookmarkStart w:id="6" w:name="_Toc524312832"/>
      <w:bookmarkStart w:id="7" w:name="_Toc307271015"/>
      <w:bookmarkStart w:id="8" w:name="_Toc528870572"/>
      <w:r>
        <w:t>Project Overview</w:t>
      </w:r>
      <w:bookmarkEnd w:id="6"/>
      <w:bookmarkEnd w:id="7"/>
      <w:bookmarkEnd w:id="8"/>
    </w:p>
    <w:p w14:paraId="17560D96" w14:textId="12AFDFD2" w:rsidR="007C47A5" w:rsidRDefault="007C47A5" w:rsidP="00221145">
      <w:pPr>
        <w:pStyle w:val="Heading2"/>
      </w:pPr>
      <w:bookmarkStart w:id="9" w:name="_Toc524312833"/>
      <w:bookmarkStart w:id="10" w:name="_Toc307271016"/>
      <w:bookmarkStart w:id="11" w:name="_Toc528870573"/>
      <w:r w:rsidRPr="00221145">
        <w:t>Project Purpose, Scope, and Objectives</w:t>
      </w:r>
      <w:bookmarkEnd w:id="9"/>
      <w:bookmarkEnd w:id="10"/>
      <w:bookmarkEnd w:id="11"/>
    </w:p>
    <w:p w14:paraId="002A3536" w14:textId="41683BCD" w:rsidR="00221145" w:rsidRDefault="00221145" w:rsidP="00221145">
      <w:pPr>
        <w:pStyle w:val="Heading3"/>
        <w:rPr>
          <w:b/>
          <w:i w:val="0"/>
        </w:rPr>
      </w:pPr>
      <w:r w:rsidRPr="00221145">
        <w:rPr>
          <w:b/>
          <w:i w:val="0"/>
        </w:rPr>
        <w:t>Purpose</w:t>
      </w:r>
    </w:p>
    <w:p w14:paraId="6622F651" w14:textId="5438A6BC" w:rsidR="006B3728" w:rsidRDefault="007E0AB3" w:rsidP="008F5112">
      <w:pPr>
        <w:spacing w:line="240" w:lineRule="auto"/>
        <w:ind w:left="720"/>
        <w:jc w:val="both"/>
      </w:pPr>
      <w:r>
        <w:t xml:space="preserve">The main purpose of this project is to create a selling food website where any citizen can use to sell or order meals. </w:t>
      </w:r>
    </w:p>
    <w:p w14:paraId="51A70997" w14:textId="1BFAFF61" w:rsidR="007E0AB3" w:rsidRDefault="007E0AB3" w:rsidP="006B3728">
      <w:pPr>
        <w:ind w:left="720"/>
        <w:jc w:val="both"/>
        <w:rPr>
          <w:lang w:val="vi-VN"/>
        </w:rPr>
      </w:pPr>
      <w:r>
        <w:t>The sellers can be housewives, people who do not have health enough to get a job or also people who have a passion for cooking</w:t>
      </w:r>
      <w:r w:rsidR="006B3728">
        <w:rPr>
          <w:lang w:val="vi-VN"/>
        </w:rPr>
        <w:t>,</w:t>
      </w:r>
      <w:r>
        <w:t xml:space="preserve"> but they do not have too much money to build stores. Base on the website, </w:t>
      </w:r>
      <w:r w:rsidR="006B3728">
        <w:t xml:space="preserve">sellers are going to cook meals for their family but in larger quantity as usual, and then they also can use a part and </w:t>
      </w:r>
      <w:r w:rsidR="008678ED">
        <w:t>sell</w:t>
      </w:r>
      <w:r w:rsidR="006B3728">
        <w:rPr>
          <w:lang w:val="vi-VN"/>
        </w:rPr>
        <w:t xml:space="preserve"> another part. </w:t>
      </w:r>
      <w:r w:rsidR="006B3728">
        <w:t>This system guarantees that meals are</w:t>
      </w:r>
      <w:r w:rsidR="006B3728">
        <w:rPr>
          <w:lang w:val="vi-VN"/>
        </w:rPr>
        <w:t xml:space="preserve"> safe and fresh. </w:t>
      </w:r>
    </w:p>
    <w:p w14:paraId="61DD8E8A" w14:textId="5946E2BD" w:rsidR="008F5112" w:rsidRDefault="008F5112" w:rsidP="006B3728">
      <w:pPr>
        <w:ind w:left="720"/>
        <w:jc w:val="both"/>
      </w:pPr>
      <w:r>
        <w:rPr>
          <w:lang w:val="vi-VN"/>
        </w:rPr>
        <w:t xml:space="preserve">The </w:t>
      </w:r>
      <w:r>
        <w:t>buyer of the website</w:t>
      </w:r>
      <w:r>
        <w:rPr>
          <w:lang w:val="vi-VN"/>
        </w:rPr>
        <w:t xml:space="preserve"> is</w:t>
      </w:r>
      <w:r>
        <w:t xml:space="preserve"> anyone who have the</w:t>
      </w:r>
      <w:r>
        <w:rPr>
          <w:lang w:val="vi-VN"/>
        </w:rPr>
        <w:t xml:space="preserve"> need. For example, buyers are </w:t>
      </w:r>
      <w:r>
        <w:t>college students who live far away from their home and want</w:t>
      </w:r>
      <w:r>
        <w:rPr>
          <w:lang w:val="vi-VN"/>
        </w:rPr>
        <w:t xml:space="preserve"> to eat family meals or they can be officers who </w:t>
      </w:r>
      <w:r>
        <w:t xml:space="preserve">are too busy with their work and do not have time enough to cook or go to somewhere to </w:t>
      </w:r>
      <w:r w:rsidR="00963CA7">
        <w:t>eat.</w:t>
      </w:r>
    </w:p>
    <w:p w14:paraId="13AE0FCF" w14:textId="66D5B709" w:rsidR="006B3728" w:rsidRDefault="006B3728" w:rsidP="008F5112"/>
    <w:p w14:paraId="2FDBC989" w14:textId="1DCF4A83" w:rsidR="008F5112" w:rsidRDefault="008F5112" w:rsidP="008F5112">
      <w:pPr>
        <w:rPr>
          <w:lang w:val="vi-VN"/>
        </w:rPr>
      </w:pPr>
    </w:p>
    <w:p w14:paraId="346A50D8" w14:textId="6DAC2C5B" w:rsidR="008F5112" w:rsidRDefault="008F5112" w:rsidP="008F5112">
      <w:pPr>
        <w:rPr>
          <w:lang w:val="vi-VN"/>
        </w:rPr>
      </w:pPr>
    </w:p>
    <w:p w14:paraId="768A3F89" w14:textId="77F70651" w:rsidR="0094095A" w:rsidRDefault="008F5112" w:rsidP="00AC6733">
      <w:pPr>
        <w:pStyle w:val="Heading3"/>
        <w:rPr>
          <w:b/>
          <w:i w:val="0"/>
        </w:rPr>
      </w:pPr>
      <w:r w:rsidRPr="00963CA7">
        <w:rPr>
          <w:b/>
          <w:i w:val="0"/>
        </w:rPr>
        <w:t>Scope</w:t>
      </w:r>
    </w:p>
    <w:p w14:paraId="2EBD4CCC" w14:textId="1C615FC1" w:rsidR="00320077" w:rsidRDefault="00320077" w:rsidP="006A66F8">
      <w:pPr>
        <w:ind w:firstLine="720"/>
      </w:pPr>
      <w:r>
        <w:t>The project comnhalam.com is a selling food website</w:t>
      </w:r>
      <w:r w:rsidR="001215CC">
        <w:rPr>
          <w:lang w:val="vi-VN"/>
        </w:rPr>
        <w:t xml:space="preserve"> application</w:t>
      </w:r>
      <w:r>
        <w:rPr>
          <w:lang w:val="vi-VN"/>
        </w:rPr>
        <w:t xml:space="preserve">. It runs on </w:t>
      </w:r>
      <w:r>
        <w:t>browser</w:t>
      </w:r>
      <w:r>
        <w:rPr>
          <w:lang w:val="vi-VN"/>
        </w:rPr>
        <w:t>s</w:t>
      </w:r>
      <w:r>
        <w:t xml:space="preserve"> such as Chrome, Cốc</w:t>
      </w:r>
      <w:r>
        <w:rPr>
          <w:lang w:val="vi-VN"/>
        </w:rPr>
        <w:t xml:space="preserve"> Cốc, etc., only.</w:t>
      </w:r>
      <w:r>
        <w:t xml:space="preserve"> </w:t>
      </w:r>
      <w:r>
        <w:rPr>
          <w:lang w:val="vi-VN"/>
        </w:rPr>
        <w:t>E</w:t>
      </w:r>
      <w:r>
        <w:t xml:space="preserve">very user can use browsers to approach it. </w:t>
      </w:r>
    </w:p>
    <w:p w14:paraId="5EA32057" w14:textId="331C9068" w:rsidR="00B9377A" w:rsidRDefault="00B9377A" w:rsidP="00320077">
      <w:pPr>
        <w:ind w:left="720"/>
      </w:pPr>
    </w:p>
    <w:p w14:paraId="69DCC7B6" w14:textId="39E53410" w:rsidR="00B9377A" w:rsidRPr="00B9377A" w:rsidRDefault="00B9377A" w:rsidP="006A66F8">
      <w:pPr>
        <w:ind w:firstLine="720"/>
        <w:rPr>
          <w:lang w:val="vi-VN"/>
        </w:rPr>
      </w:pPr>
      <w:r>
        <w:rPr>
          <w:lang w:val="vi-VN"/>
        </w:rPr>
        <w:t xml:space="preserve">The language of the website is Vietnamese only and </w:t>
      </w:r>
      <w:r w:rsidR="006A66F8">
        <w:rPr>
          <w:lang w:val="vi-VN"/>
        </w:rPr>
        <w:t>the system serves citizens living in Ho Chi Minh city only.</w:t>
      </w:r>
    </w:p>
    <w:p w14:paraId="5F767B5B" w14:textId="24020137" w:rsidR="0094095A" w:rsidRDefault="0094095A" w:rsidP="0094095A">
      <w:pPr>
        <w:pStyle w:val="Heading3"/>
        <w:rPr>
          <w:b/>
          <w:i w:val="0"/>
        </w:rPr>
      </w:pPr>
      <w:r w:rsidRPr="0094095A">
        <w:rPr>
          <w:b/>
          <w:i w:val="0"/>
        </w:rPr>
        <w:t>Objective</w:t>
      </w:r>
    </w:p>
    <w:p w14:paraId="4B13BA0E" w14:textId="242AF827" w:rsidR="0094095A" w:rsidRDefault="006A66F8" w:rsidP="006A66F8">
      <w:pPr>
        <w:pStyle w:val="BodyText"/>
      </w:pPr>
      <w:r>
        <w:rPr>
          <w:lang w:val="vi-VN"/>
        </w:rPr>
        <w:t xml:space="preserve">Here is the list of </w:t>
      </w:r>
      <w:r>
        <w:t>the objectives of the system:</w:t>
      </w:r>
    </w:p>
    <w:p w14:paraId="738F96FB" w14:textId="77777777" w:rsidR="006A66F8" w:rsidRDefault="006A66F8" w:rsidP="006A66F8">
      <w:pPr>
        <w:pStyle w:val="Heading1"/>
        <w:numPr>
          <w:ilvl w:val="0"/>
          <w:numId w:val="16"/>
        </w:numPr>
        <w:contextualSpacing/>
        <w:rPr>
          <w:rFonts w:asciiTheme="majorHAnsi" w:hAnsiTheme="majorHAnsi" w:cstheme="majorHAnsi"/>
          <w:b w:val="0"/>
          <w:sz w:val="21"/>
        </w:rPr>
      </w:pPr>
      <w:r w:rsidRPr="006A66F8">
        <w:rPr>
          <w:rFonts w:asciiTheme="majorHAnsi" w:hAnsiTheme="majorHAnsi" w:cstheme="majorHAnsi"/>
          <w:b w:val="0"/>
          <w:sz w:val="21"/>
        </w:rPr>
        <w:t>Comfortable and</w:t>
      </w:r>
      <w:r>
        <w:rPr>
          <w:rFonts w:asciiTheme="majorHAnsi" w:hAnsiTheme="majorHAnsi" w:cstheme="majorHAnsi"/>
          <w:b w:val="0"/>
          <w:sz w:val="21"/>
        </w:rPr>
        <w:t xml:space="preserve"> friendly layouts.</w:t>
      </w:r>
    </w:p>
    <w:p w14:paraId="70515578" w14:textId="77777777" w:rsidR="006A66F8" w:rsidRDefault="006A66F8" w:rsidP="006A66F8">
      <w:pPr>
        <w:pStyle w:val="Heading1"/>
        <w:numPr>
          <w:ilvl w:val="0"/>
          <w:numId w:val="16"/>
        </w:numPr>
        <w:contextualSpacing/>
        <w:rPr>
          <w:rFonts w:asciiTheme="majorHAnsi" w:hAnsiTheme="majorHAnsi" w:cstheme="majorHAnsi"/>
          <w:b w:val="0"/>
          <w:sz w:val="21"/>
        </w:rPr>
      </w:pPr>
      <w:r>
        <w:rPr>
          <w:rFonts w:asciiTheme="majorHAnsi" w:hAnsiTheme="majorHAnsi" w:cstheme="majorHAnsi"/>
          <w:b w:val="0"/>
          <w:sz w:val="21"/>
        </w:rPr>
        <w:t>Easily using for old users.</w:t>
      </w:r>
    </w:p>
    <w:p w14:paraId="09B74AE7" w14:textId="1428FFF1" w:rsidR="003E1985" w:rsidRDefault="003E1985" w:rsidP="003E1985">
      <w:pPr>
        <w:pStyle w:val="Heading1"/>
        <w:numPr>
          <w:ilvl w:val="0"/>
          <w:numId w:val="16"/>
        </w:numPr>
        <w:contextualSpacing/>
        <w:rPr>
          <w:rFonts w:asciiTheme="majorHAnsi" w:hAnsiTheme="majorHAnsi" w:cstheme="majorHAnsi"/>
          <w:b w:val="0"/>
          <w:sz w:val="21"/>
        </w:rPr>
      </w:pPr>
      <w:r>
        <w:rPr>
          <w:rFonts w:asciiTheme="majorHAnsi" w:hAnsiTheme="majorHAnsi" w:cstheme="majorHAnsi"/>
          <w:b w:val="0"/>
          <w:sz w:val="21"/>
        </w:rPr>
        <w:t>Ordering process must be as simple as possible</w:t>
      </w:r>
    </w:p>
    <w:p w14:paraId="03EF6B44" w14:textId="77777777" w:rsidR="003E1985" w:rsidRPr="003E1985" w:rsidRDefault="003E1985" w:rsidP="003E1985"/>
    <w:p w14:paraId="5B53E804" w14:textId="0E3B3C4F" w:rsidR="007C47A5" w:rsidRDefault="007C47A5">
      <w:pPr>
        <w:pStyle w:val="Heading2"/>
      </w:pPr>
      <w:bookmarkStart w:id="12" w:name="_Toc524312834"/>
      <w:bookmarkStart w:id="13" w:name="_Toc307271017"/>
      <w:bookmarkStart w:id="14" w:name="_Toc528870574"/>
      <w:r>
        <w:t>Assumptions and Constraints</w:t>
      </w:r>
      <w:bookmarkEnd w:id="12"/>
      <w:bookmarkEnd w:id="13"/>
      <w:bookmarkEnd w:id="14"/>
    </w:p>
    <w:p w14:paraId="3CF8C7F5" w14:textId="30673E93" w:rsidR="00651BFA" w:rsidRPr="001918E6" w:rsidRDefault="001918E6">
      <w:pPr>
        <w:pStyle w:val="InfoBlue"/>
        <w:rPr>
          <w:i w:val="0"/>
          <w:color w:val="000000" w:themeColor="text1"/>
          <w:lang w:val="vi-VN"/>
        </w:rPr>
      </w:pPr>
      <w:r w:rsidRPr="001918E6">
        <w:rPr>
          <w:i w:val="0"/>
          <w:color w:val="000000" w:themeColor="text1"/>
        </w:rPr>
        <w:t>Here</w:t>
      </w:r>
      <w:r w:rsidRPr="001918E6">
        <w:rPr>
          <w:i w:val="0"/>
          <w:color w:val="000000" w:themeColor="text1"/>
          <w:lang w:val="vi-VN"/>
        </w:rPr>
        <w:t xml:space="preserve"> is the</w:t>
      </w:r>
      <w:r w:rsidR="007C47A5" w:rsidRPr="001918E6">
        <w:rPr>
          <w:i w:val="0"/>
          <w:color w:val="000000" w:themeColor="text1"/>
        </w:rPr>
        <w:t xml:space="preserve"> list of assumptions that this plan is based and any constraints</w:t>
      </w:r>
      <w:r w:rsidRPr="001918E6">
        <w:rPr>
          <w:i w:val="0"/>
          <w:color w:val="000000" w:themeColor="text1"/>
          <w:lang w:val="vi-VN"/>
        </w:rPr>
        <w:t>:</w:t>
      </w:r>
    </w:p>
    <w:p w14:paraId="57D6E148" w14:textId="4FAD04C0" w:rsidR="00651BFA" w:rsidRPr="001918E6" w:rsidRDefault="00651BFA" w:rsidP="00651BFA">
      <w:pPr>
        <w:pStyle w:val="InfoBlue"/>
        <w:numPr>
          <w:ilvl w:val="0"/>
          <w:numId w:val="5"/>
        </w:numPr>
        <w:rPr>
          <w:i w:val="0"/>
          <w:color w:val="000000" w:themeColor="text1"/>
        </w:rPr>
      </w:pPr>
      <w:r w:rsidRPr="001918E6">
        <w:rPr>
          <w:i w:val="0"/>
          <w:color w:val="000000" w:themeColor="text1"/>
        </w:rPr>
        <w:t>Project has a fixed schedule of 1</w:t>
      </w:r>
      <w:r w:rsidR="00A12A13">
        <w:rPr>
          <w:i w:val="0"/>
          <w:color w:val="000000" w:themeColor="text1"/>
          <w:lang w:val="vi-VN"/>
        </w:rPr>
        <w:t>0</w:t>
      </w:r>
      <w:r w:rsidRPr="001918E6">
        <w:rPr>
          <w:i w:val="0"/>
          <w:color w:val="000000" w:themeColor="text1"/>
        </w:rPr>
        <w:t xml:space="preserve"> weeks</w:t>
      </w:r>
      <w:r w:rsidR="00D86F4F">
        <w:rPr>
          <w:i w:val="0"/>
          <w:color w:val="000000" w:themeColor="text1"/>
        </w:rPr>
        <w:t>.</w:t>
      </w:r>
    </w:p>
    <w:p w14:paraId="698D6E55" w14:textId="14B6EF66" w:rsidR="00651BFA" w:rsidRPr="001918E6" w:rsidRDefault="00651BFA" w:rsidP="00651BFA">
      <w:pPr>
        <w:pStyle w:val="InfoBlue"/>
        <w:numPr>
          <w:ilvl w:val="0"/>
          <w:numId w:val="5"/>
        </w:numPr>
        <w:rPr>
          <w:i w:val="0"/>
          <w:color w:val="000000" w:themeColor="text1"/>
        </w:rPr>
      </w:pPr>
      <w:r w:rsidRPr="001918E6">
        <w:rPr>
          <w:i w:val="0"/>
          <w:color w:val="000000" w:themeColor="text1"/>
        </w:rPr>
        <w:t>Zero-budget project</w:t>
      </w:r>
      <w:r w:rsidR="00D86F4F">
        <w:rPr>
          <w:i w:val="0"/>
          <w:color w:val="000000" w:themeColor="text1"/>
        </w:rPr>
        <w:t>.</w:t>
      </w:r>
    </w:p>
    <w:p w14:paraId="71CE9149" w14:textId="79678DC6" w:rsidR="007C47A5" w:rsidRDefault="00651BFA" w:rsidP="00651BFA">
      <w:pPr>
        <w:pStyle w:val="InfoBlue"/>
        <w:numPr>
          <w:ilvl w:val="0"/>
          <w:numId w:val="5"/>
        </w:numPr>
        <w:rPr>
          <w:i w:val="0"/>
          <w:color w:val="000000" w:themeColor="text1"/>
        </w:rPr>
      </w:pPr>
      <w:r w:rsidRPr="001918E6">
        <w:rPr>
          <w:i w:val="0"/>
          <w:color w:val="000000" w:themeColor="text1"/>
        </w:rPr>
        <w:t>Project has 5 people, there will be no more people added during the project</w:t>
      </w:r>
      <w:r w:rsidR="00D86F4F">
        <w:rPr>
          <w:i w:val="0"/>
          <w:color w:val="000000" w:themeColor="text1"/>
        </w:rPr>
        <w:t>.</w:t>
      </w:r>
    </w:p>
    <w:p w14:paraId="2EA99344" w14:textId="00A55A91" w:rsidR="00D86F4F" w:rsidRDefault="00D86F4F" w:rsidP="008C7ECC">
      <w:pPr>
        <w:pStyle w:val="BodyText"/>
        <w:numPr>
          <w:ilvl w:val="0"/>
          <w:numId w:val="5"/>
        </w:numPr>
      </w:pPr>
      <w:r>
        <w:t>Each</w:t>
      </w:r>
      <w:r>
        <w:rPr>
          <w:lang w:val="vi-VN"/>
        </w:rPr>
        <w:t xml:space="preserve"> member has their own role</w:t>
      </w:r>
      <w:r>
        <w:t xml:space="preserve">s </w:t>
      </w:r>
      <w:r w:rsidR="00714EC7">
        <w:t>and have</w:t>
      </w:r>
      <w:r>
        <w:t xml:space="preserve"> no </w:t>
      </w:r>
      <w:r w:rsidR="00714EC7">
        <w:t xml:space="preserve">any </w:t>
      </w:r>
      <w:r>
        <w:t>change during the project.</w:t>
      </w:r>
    </w:p>
    <w:p w14:paraId="7AE623C3" w14:textId="77777777" w:rsidR="00D86F4F" w:rsidRPr="001918E6" w:rsidRDefault="00D86F4F" w:rsidP="00D86F4F">
      <w:pPr>
        <w:pStyle w:val="BodyText"/>
        <w:ind w:left="1080"/>
      </w:pPr>
    </w:p>
    <w:p w14:paraId="51FFB76F" w14:textId="53C21EAA" w:rsidR="007C47A5" w:rsidRDefault="007C47A5">
      <w:pPr>
        <w:pStyle w:val="Heading1"/>
      </w:pPr>
      <w:bookmarkStart w:id="15" w:name="_Toc524312837"/>
      <w:bookmarkStart w:id="16" w:name="_Toc307271019"/>
      <w:bookmarkStart w:id="17" w:name="_Toc528870576"/>
      <w:r>
        <w:t>Project Organization</w:t>
      </w:r>
      <w:bookmarkEnd w:id="15"/>
      <w:bookmarkEnd w:id="16"/>
      <w:bookmarkEnd w:id="17"/>
    </w:p>
    <w:p w14:paraId="5A2CF451" w14:textId="70D02E14" w:rsidR="007C47A5" w:rsidRDefault="007C47A5">
      <w:pPr>
        <w:pStyle w:val="Heading2"/>
      </w:pPr>
      <w:bookmarkStart w:id="18" w:name="_Toc524312838"/>
      <w:bookmarkStart w:id="19" w:name="_Toc307271020"/>
      <w:bookmarkStart w:id="20" w:name="_Toc528870577"/>
      <w:r>
        <w:t>Organizational Structure</w:t>
      </w:r>
      <w:bookmarkEnd w:id="18"/>
      <w:bookmarkEnd w:id="19"/>
      <w:bookmarkEnd w:id="20"/>
      <w:r w:rsidR="00DD76D3">
        <w:tab/>
      </w:r>
    </w:p>
    <w:p w14:paraId="7FCB8659" w14:textId="02FEB615" w:rsidR="00022036" w:rsidRDefault="00645D1E" w:rsidP="00645D1E">
      <w:pPr>
        <w:pStyle w:val="BodyText"/>
        <w:jc w:val="center"/>
      </w:pPr>
      <w:r w:rsidRPr="00645D1E">
        <w:drawing>
          <wp:inline distT="0" distB="0" distL="0" distR="0" wp14:anchorId="009C0366" wp14:editId="234F2CC5">
            <wp:extent cx="5943600" cy="3359150"/>
            <wp:effectExtent l="0" t="12700" r="0" b="1905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10E00BA-8C71-8845-9C0F-C3C6AAA69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DDB084" w14:textId="77777777" w:rsidR="007C47A5" w:rsidRDefault="007C47A5">
      <w:pPr>
        <w:pStyle w:val="Heading2"/>
      </w:pPr>
      <w:bookmarkStart w:id="21" w:name="_Toc524312840"/>
      <w:bookmarkStart w:id="22" w:name="_Toc307271021"/>
      <w:bookmarkStart w:id="23" w:name="_Toc528870578"/>
      <w:r>
        <w:lastRenderedPageBreak/>
        <w:t>Roles and Responsibilities</w:t>
      </w:r>
      <w:bookmarkStart w:id="24" w:name="_GoBack"/>
      <w:bookmarkEnd w:id="21"/>
      <w:bookmarkEnd w:id="22"/>
      <w:bookmarkEnd w:id="23"/>
      <w:bookmarkEnd w:id="24"/>
    </w:p>
    <w:p w14:paraId="7DF9D9B8" w14:textId="6164BA48" w:rsidR="007C47A5" w:rsidRDefault="007C47A5" w:rsidP="00484BF3">
      <w:pPr>
        <w:pStyle w:val="InfoBlue"/>
        <w:ind w:left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8"/>
        <w:gridCol w:w="4878"/>
      </w:tblGrid>
      <w:tr w:rsidR="00E56733" w14:paraId="501455F7" w14:textId="77777777" w:rsidTr="00E56733">
        <w:tc>
          <w:tcPr>
            <w:tcW w:w="3978" w:type="dxa"/>
          </w:tcPr>
          <w:p w14:paraId="4F003046" w14:textId="6D7A096B" w:rsidR="00E56733" w:rsidRDefault="00E56733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  <w:r w:rsidRPr="00E56733">
              <w:rPr>
                <w:b/>
                <w:lang w:val="vi-VN"/>
              </w:rPr>
              <w:t>PERSON</w:t>
            </w:r>
            <w:r w:rsidR="00233E79">
              <w:rPr>
                <w:b/>
                <w:lang w:val="vi-VN"/>
              </w:rPr>
              <w:t>S</w:t>
            </w:r>
            <w:r w:rsidRPr="00E56733">
              <w:rPr>
                <w:b/>
                <w:lang w:val="vi-VN"/>
              </w:rPr>
              <w:t xml:space="preserve"> </w:t>
            </w:r>
          </w:p>
          <w:p w14:paraId="64FAFB22" w14:textId="77777777" w:rsidR="001C5DB9" w:rsidRPr="00E56733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78DC1C7F" w14:textId="430C5881" w:rsidR="00E56733" w:rsidRDefault="00E56733" w:rsidP="001C5DB9">
            <w:pPr>
              <w:pStyle w:val="BodyText"/>
              <w:spacing w:line="240" w:lineRule="auto"/>
              <w:ind w:left="0"/>
              <w:contextualSpacing/>
              <w:rPr>
                <w:lang w:val="vi-VN"/>
              </w:rPr>
            </w:pPr>
            <w:r w:rsidRPr="003F21B9">
              <w:rPr>
                <w:b/>
                <w:lang w:val="vi-VN"/>
              </w:rPr>
              <w:t>Trần Trọng Phúc</w:t>
            </w:r>
            <w:r>
              <w:rPr>
                <w:lang w:val="vi-VN"/>
              </w:rPr>
              <w:t>, Project Manager, Developer</w:t>
            </w:r>
            <w:r w:rsidR="00BE62AC">
              <w:rPr>
                <w:lang w:val="vi-VN"/>
              </w:rPr>
              <w:t>, Test Manager</w:t>
            </w:r>
          </w:p>
          <w:p w14:paraId="0F2D906F" w14:textId="2225A1CB" w:rsidR="003F21B9" w:rsidRDefault="003F21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0461CE1D" w14:textId="77777777" w:rsidR="003F21B9" w:rsidRDefault="003F21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41AE0B71" w14:textId="0B81314E" w:rsidR="001C5DB9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764D2AAA" w14:textId="77777777" w:rsidR="001C5DB9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6B23DC10" w14:textId="77777777" w:rsidR="00C11322" w:rsidRDefault="00C11322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59E34D5A" w14:textId="0DAED775" w:rsidR="00E56733" w:rsidRPr="00975096" w:rsidRDefault="00E56733" w:rsidP="001C5DB9">
            <w:pPr>
              <w:pStyle w:val="BodyText"/>
              <w:spacing w:line="240" w:lineRule="auto"/>
              <w:ind w:left="0"/>
              <w:contextualSpacing/>
              <w:rPr>
                <w:lang w:val="vi-VN"/>
              </w:rPr>
            </w:pPr>
            <w:r w:rsidRPr="003F21B9">
              <w:rPr>
                <w:b/>
                <w:lang w:val="vi-VN"/>
              </w:rPr>
              <w:t>Trần Hải Phong</w:t>
            </w:r>
            <w:r>
              <w:rPr>
                <w:lang w:val="vi-VN"/>
              </w:rPr>
              <w:t>, Business Analy</w:t>
            </w:r>
            <w:r w:rsidR="003F21B9">
              <w:rPr>
                <w:lang w:val="vi-VN"/>
              </w:rPr>
              <w:t xml:space="preserve">st, </w:t>
            </w:r>
            <w:r w:rsidR="00975096">
              <w:rPr>
                <w:lang w:val="vi-VN"/>
              </w:rPr>
              <w:t>Designer, Tester</w:t>
            </w:r>
          </w:p>
          <w:p w14:paraId="09E764C6" w14:textId="77777777" w:rsidR="001C5DB9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7C66FF94" w14:textId="77777777" w:rsidR="001C5DB9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42413EDA" w14:textId="05CA88F1" w:rsidR="003F21B9" w:rsidRPr="00645D1E" w:rsidRDefault="003F21B9" w:rsidP="001C5DB9">
            <w:pPr>
              <w:pStyle w:val="BodyText"/>
              <w:spacing w:line="240" w:lineRule="auto"/>
              <w:ind w:left="0"/>
              <w:contextualSpacing/>
            </w:pPr>
            <w:r w:rsidRPr="003F21B9">
              <w:rPr>
                <w:b/>
                <w:lang w:val="vi-VN"/>
              </w:rPr>
              <w:t>Nguyễn Anh Huy</w:t>
            </w:r>
            <w:r>
              <w:rPr>
                <w:lang w:val="vi-VN"/>
              </w:rPr>
              <w:t>, Business Analyst, Designer, Developer</w:t>
            </w:r>
            <w:r w:rsidR="00645D1E">
              <w:t xml:space="preserve"> </w:t>
            </w:r>
          </w:p>
          <w:p w14:paraId="6755CEFD" w14:textId="77777777" w:rsidR="001C5DB9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7C069265" w14:textId="77777777" w:rsidR="00FA4485" w:rsidRDefault="00FA4485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5D0A0675" w14:textId="25E92393" w:rsidR="003F21B9" w:rsidRDefault="003F21B9" w:rsidP="001C5DB9">
            <w:pPr>
              <w:pStyle w:val="BodyText"/>
              <w:spacing w:line="240" w:lineRule="auto"/>
              <w:ind w:left="0"/>
              <w:contextualSpacing/>
              <w:rPr>
                <w:lang w:val="vi-VN"/>
              </w:rPr>
            </w:pPr>
            <w:r w:rsidRPr="003F21B9">
              <w:rPr>
                <w:b/>
                <w:lang w:val="vi-VN"/>
              </w:rPr>
              <w:t>Trình Đại Phúc</w:t>
            </w:r>
            <w:r>
              <w:rPr>
                <w:lang w:val="vi-VN"/>
              </w:rPr>
              <w:t xml:space="preserve">, Developer, Tester </w:t>
            </w:r>
          </w:p>
          <w:p w14:paraId="59738903" w14:textId="77777777" w:rsidR="00C11322" w:rsidRDefault="00C11322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26904FFD" w14:textId="77777777" w:rsidR="00C11322" w:rsidRDefault="00C11322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</w:p>
          <w:p w14:paraId="7EEB5907" w14:textId="405C0DF5" w:rsidR="003F21B9" w:rsidRPr="00E56733" w:rsidRDefault="003F21B9" w:rsidP="001C5DB9">
            <w:pPr>
              <w:pStyle w:val="BodyText"/>
              <w:spacing w:line="240" w:lineRule="auto"/>
              <w:ind w:left="0"/>
              <w:contextualSpacing/>
              <w:rPr>
                <w:lang w:val="vi-VN"/>
              </w:rPr>
            </w:pPr>
            <w:r w:rsidRPr="003F21B9">
              <w:rPr>
                <w:b/>
                <w:lang w:val="vi-VN"/>
              </w:rPr>
              <w:t>Trần Minh Nhựt</w:t>
            </w:r>
            <w:r>
              <w:rPr>
                <w:lang w:val="vi-VN"/>
              </w:rPr>
              <w:t>, Developer, Tester</w:t>
            </w:r>
          </w:p>
        </w:tc>
        <w:tc>
          <w:tcPr>
            <w:tcW w:w="4878" w:type="dxa"/>
          </w:tcPr>
          <w:p w14:paraId="215D93D3" w14:textId="20CC4450" w:rsidR="00E56733" w:rsidRDefault="00E56733" w:rsidP="001C5DB9">
            <w:pPr>
              <w:pStyle w:val="BodyText"/>
              <w:spacing w:line="240" w:lineRule="auto"/>
              <w:ind w:left="0"/>
              <w:contextualSpacing/>
              <w:rPr>
                <w:b/>
                <w:lang w:val="vi-VN"/>
              </w:rPr>
            </w:pPr>
            <w:r w:rsidRPr="00E56733">
              <w:rPr>
                <w:b/>
                <w:lang w:val="vi-VN"/>
              </w:rPr>
              <w:t>ROLES</w:t>
            </w:r>
          </w:p>
          <w:p w14:paraId="57656A15" w14:textId="77777777" w:rsidR="001C5DB9" w:rsidRDefault="001C5DB9" w:rsidP="001C5DB9">
            <w:pPr>
              <w:pStyle w:val="BodyText"/>
              <w:spacing w:line="240" w:lineRule="auto"/>
              <w:ind w:left="0"/>
              <w:contextualSpacing/>
              <w:jc w:val="both"/>
              <w:rPr>
                <w:b/>
                <w:lang w:val="vi-VN"/>
              </w:rPr>
            </w:pPr>
          </w:p>
          <w:p w14:paraId="483B4B3D" w14:textId="06966AA9" w:rsidR="001C5DB9" w:rsidRPr="00C11322" w:rsidRDefault="001C5DB9" w:rsidP="001C5DB9">
            <w:pPr>
              <w:pStyle w:val="BodyText"/>
              <w:spacing w:line="240" w:lineRule="auto"/>
              <w:ind w:left="0"/>
              <w:contextualSpacing/>
              <w:jc w:val="both"/>
            </w:pPr>
            <w:r>
              <w:rPr>
                <w:lang w:val="vi-VN"/>
              </w:rPr>
              <w:t>Analyses user requirements, p</w:t>
            </w:r>
            <w:r w:rsidR="003F21B9">
              <w:rPr>
                <w:lang w:val="vi-VN"/>
              </w:rPr>
              <w:t>lans the project schedule, controls and keeps track of the progress against the schedule</w:t>
            </w:r>
            <w:r>
              <w:rPr>
                <w:lang w:val="vi-VN"/>
              </w:rPr>
              <w:t>,</w:t>
            </w:r>
            <w:r w:rsidR="003F21B9">
              <w:rPr>
                <w:lang w:val="vi-VN"/>
              </w:rPr>
              <w:t xml:space="preserve"> </w:t>
            </w:r>
            <w:r>
              <w:t xml:space="preserve">designs database, </w:t>
            </w:r>
            <w:r>
              <w:rPr>
                <w:lang w:val="vi-VN"/>
              </w:rPr>
              <w:t>t</w:t>
            </w:r>
            <w:r w:rsidR="003F21B9">
              <w:rPr>
                <w:lang w:val="vi-VN"/>
              </w:rPr>
              <w:t>rains team back-end developers to understand framework used</w:t>
            </w:r>
            <w:r>
              <w:rPr>
                <w:lang w:val="vi-VN"/>
              </w:rPr>
              <w:t xml:space="preserve"> in the project</w:t>
            </w:r>
            <w:r w:rsidR="00C11322">
              <w:t xml:space="preserve">, </w:t>
            </w:r>
            <w:r>
              <w:rPr>
                <w:lang w:val="vi-VN"/>
              </w:rPr>
              <w:t xml:space="preserve">programs the product as </w:t>
            </w:r>
            <w:r>
              <w:t xml:space="preserve">a </w:t>
            </w:r>
            <w:r>
              <w:rPr>
                <w:lang w:val="vi-VN"/>
              </w:rPr>
              <w:t>back-end developer</w:t>
            </w:r>
            <w:r w:rsidR="00BE62AC">
              <w:rPr>
                <w:lang w:val="vi-VN"/>
              </w:rPr>
              <w:t>.</w:t>
            </w:r>
          </w:p>
          <w:p w14:paraId="55919EBD" w14:textId="096AB7D8" w:rsidR="001C5DB9" w:rsidRDefault="00896DC9" w:rsidP="001C5DB9">
            <w:pPr>
              <w:pStyle w:val="BodyText"/>
              <w:tabs>
                <w:tab w:val="left" w:pos="1042"/>
              </w:tabs>
              <w:spacing w:line="240" w:lineRule="auto"/>
              <w:ind w:left="0"/>
              <w:contextualSpacing/>
              <w:rPr>
                <w:lang w:val="vi-VN"/>
              </w:rPr>
            </w:pPr>
            <w:r>
              <w:rPr>
                <w:lang w:val="vi-VN"/>
              </w:rPr>
              <w:tab/>
            </w:r>
          </w:p>
          <w:p w14:paraId="008C0894" w14:textId="07D8087E" w:rsidR="00896DC9" w:rsidRPr="00975096" w:rsidRDefault="001C5DB9" w:rsidP="001C5DB9">
            <w:pPr>
              <w:pStyle w:val="BodyText"/>
              <w:tabs>
                <w:tab w:val="left" w:pos="1042"/>
              </w:tabs>
              <w:spacing w:line="240" w:lineRule="auto"/>
              <w:ind w:left="0"/>
              <w:contextualSpacing/>
            </w:pPr>
            <w:r>
              <w:rPr>
                <w:lang w:val="vi-VN"/>
              </w:rPr>
              <w:t xml:space="preserve">Writes report documents (Vision, project plan and weekly document), </w:t>
            </w:r>
            <w:r>
              <w:t>a</w:t>
            </w:r>
            <w:r>
              <w:rPr>
                <w:lang w:val="vi-VN"/>
              </w:rPr>
              <w:t>naly</w:t>
            </w:r>
            <w:r w:rsidR="00BE62AC">
              <w:rPr>
                <w:lang w:val="vi-VN"/>
              </w:rPr>
              <w:t>ses</w:t>
            </w:r>
            <w:r>
              <w:t xml:space="preserve"> user requirements</w:t>
            </w:r>
            <w:r w:rsidR="00BE62AC">
              <w:rPr>
                <w:lang w:val="vi-VN"/>
              </w:rPr>
              <w:t>, the features of the system</w:t>
            </w:r>
            <w:r>
              <w:t>, designs database</w:t>
            </w:r>
            <w:r w:rsidR="00975096">
              <w:rPr>
                <w:lang w:val="vi-VN"/>
              </w:rPr>
              <w:t xml:space="preserve"> and UI/UX of the system. </w:t>
            </w:r>
          </w:p>
          <w:p w14:paraId="46306EB4" w14:textId="77777777" w:rsidR="003F21B9" w:rsidRDefault="003F21B9" w:rsidP="001C5DB9">
            <w:pPr>
              <w:pStyle w:val="BodyText"/>
              <w:spacing w:line="240" w:lineRule="auto"/>
              <w:ind w:left="0"/>
              <w:contextualSpacing/>
              <w:rPr>
                <w:lang w:val="vi-VN"/>
              </w:rPr>
            </w:pPr>
          </w:p>
          <w:p w14:paraId="578198AD" w14:textId="45F43DBF" w:rsidR="001C5DB9" w:rsidRPr="00BE62AC" w:rsidRDefault="001C5DB9" w:rsidP="001C5DB9">
            <w:pPr>
              <w:pStyle w:val="BodyText"/>
              <w:spacing w:line="240" w:lineRule="auto"/>
              <w:ind w:left="0"/>
              <w:contextualSpacing/>
              <w:rPr>
                <w:lang w:val="vi-VN"/>
              </w:rPr>
            </w:pPr>
            <w:r>
              <w:t>Analys</w:t>
            </w:r>
            <w:r w:rsidR="00975096">
              <w:t>es</w:t>
            </w:r>
            <w:r>
              <w:t xml:space="preserve"> user requirements, design</w:t>
            </w:r>
            <w:r w:rsidR="00FA4485">
              <w:t>s</w:t>
            </w:r>
            <w:r>
              <w:t xml:space="preserve"> UI</w:t>
            </w:r>
            <w:r w:rsidR="00BE62AC">
              <w:rPr>
                <w:lang w:val="vi-VN"/>
              </w:rPr>
              <w:t>/UX</w:t>
            </w:r>
            <w:r w:rsidR="00FA4485">
              <w:t xml:space="preserve"> as well as the features of the product</w:t>
            </w:r>
            <w:r>
              <w:t xml:space="preserve"> and programs the product as a front-end developer</w:t>
            </w:r>
            <w:r w:rsidR="00BE62AC">
              <w:rPr>
                <w:lang w:val="vi-VN"/>
              </w:rPr>
              <w:t>.</w:t>
            </w:r>
          </w:p>
          <w:p w14:paraId="33E1147F" w14:textId="77777777" w:rsidR="001C5DB9" w:rsidRDefault="001C5DB9" w:rsidP="001C5DB9">
            <w:pPr>
              <w:pStyle w:val="BodyText"/>
              <w:spacing w:line="240" w:lineRule="auto"/>
              <w:ind w:left="0"/>
              <w:contextualSpacing/>
            </w:pPr>
          </w:p>
          <w:p w14:paraId="729C1EEE" w14:textId="36DA8029" w:rsidR="001C5DB9" w:rsidRDefault="001C5DB9" w:rsidP="001C5DB9">
            <w:pPr>
              <w:pStyle w:val="BodyText"/>
              <w:spacing w:line="240" w:lineRule="auto"/>
              <w:ind w:left="0"/>
              <w:contextualSpacing/>
            </w:pPr>
            <w:r>
              <w:t>Programs the product as a back-end developer</w:t>
            </w:r>
            <w:r w:rsidR="00C11322">
              <w:t>, writes test case and</w:t>
            </w:r>
            <w:r>
              <w:t xml:space="preserve"> tests the </w:t>
            </w:r>
            <w:r w:rsidR="00C11322">
              <w:t>website follow the test case.</w:t>
            </w:r>
          </w:p>
          <w:p w14:paraId="5639B689" w14:textId="77777777" w:rsidR="00C11322" w:rsidRDefault="00C11322" w:rsidP="001C5DB9">
            <w:pPr>
              <w:pStyle w:val="BodyText"/>
              <w:spacing w:line="240" w:lineRule="auto"/>
              <w:ind w:left="0"/>
              <w:contextualSpacing/>
            </w:pPr>
          </w:p>
          <w:p w14:paraId="25C34AAB" w14:textId="77736536" w:rsidR="00C11322" w:rsidRPr="001C5DB9" w:rsidRDefault="00C11322" w:rsidP="001C5DB9">
            <w:pPr>
              <w:pStyle w:val="BodyText"/>
              <w:spacing w:line="240" w:lineRule="auto"/>
              <w:ind w:left="0"/>
              <w:contextualSpacing/>
            </w:pPr>
            <w:r>
              <w:t>Programs the product as a back-end developer, writes test case and tests the website follow the test case.</w:t>
            </w:r>
          </w:p>
        </w:tc>
      </w:tr>
    </w:tbl>
    <w:p w14:paraId="28145EF6" w14:textId="7E84D64B" w:rsidR="00E56733" w:rsidRDefault="00E56733" w:rsidP="00E56733">
      <w:pPr>
        <w:pStyle w:val="BodyText"/>
      </w:pPr>
    </w:p>
    <w:p w14:paraId="491DF9BA" w14:textId="1E021F6D" w:rsidR="003F21B9" w:rsidRDefault="003F21B9" w:rsidP="00E56733">
      <w:pPr>
        <w:pStyle w:val="BodyText"/>
      </w:pPr>
    </w:p>
    <w:p w14:paraId="527C5DAE" w14:textId="0822C830" w:rsidR="003F21B9" w:rsidRDefault="003F21B9" w:rsidP="00E56733">
      <w:pPr>
        <w:pStyle w:val="BodyText"/>
      </w:pPr>
    </w:p>
    <w:p w14:paraId="02A7E09A" w14:textId="77777777" w:rsidR="003F21B9" w:rsidRDefault="003F21B9" w:rsidP="00233E79">
      <w:pPr>
        <w:pStyle w:val="BodyText"/>
        <w:ind w:left="0"/>
      </w:pPr>
    </w:p>
    <w:p w14:paraId="3ED487FA" w14:textId="77777777" w:rsidR="007C47A5" w:rsidRDefault="007C47A5">
      <w:pPr>
        <w:pStyle w:val="Heading1"/>
      </w:pPr>
      <w:bookmarkStart w:id="25" w:name="_Toc524312841"/>
      <w:bookmarkStart w:id="26" w:name="_Toc307271022"/>
      <w:bookmarkStart w:id="27" w:name="_Toc528870579"/>
      <w:r>
        <w:t>Management Process</w:t>
      </w:r>
      <w:bookmarkEnd w:id="25"/>
      <w:bookmarkEnd w:id="26"/>
      <w:bookmarkEnd w:id="27"/>
    </w:p>
    <w:p w14:paraId="7A71609A" w14:textId="77777777" w:rsidR="007C47A5" w:rsidRDefault="007C47A5">
      <w:pPr>
        <w:pStyle w:val="Heading2"/>
      </w:pPr>
      <w:bookmarkStart w:id="28" w:name="_Toc524312842"/>
      <w:bookmarkStart w:id="29" w:name="_Toc307271023"/>
      <w:bookmarkStart w:id="30" w:name="_Toc528870580"/>
      <w:r>
        <w:t>Project Estimates</w:t>
      </w:r>
      <w:bookmarkEnd w:id="28"/>
      <w:bookmarkEnd w:id="29"/>
      <w:bookmarkEnd w:id="30"/>
    </w:p>
    <w:p w14:paraId="59A0F764" w14:textId="77777777" w:rsidR="00233E79" w:rsidRDefault="00233E79">
      <w:pPr>
        <w:pStyle w:val="infoblue0"/>
        <w:rPr>
          <w:i w:val="0"/>
          <w:color w:val="000000" w:themeColor="text1"/>
        </w:rPr>
      </w:pPr>
      <w:r w:rsidRPr="001918E6">
        <w:rPr>
          <w:i w:val="0"/>
          <w:color w:val="000000" w:themeColor="text1"/>
        </w:rPr>
        <w:t>Zero-budget project</w:t>
      </w:r>
      <w:r w:rsidRPr="001C16E1">
        <w:rPr>
          <w:i w:val="0"/>
          <w:color w:val="000000" w:themeColor="text1"/>
        </w:rPr>
        <w:t xml:space="preserve"> </w:t>
      </w:r>
    </w:p>
    <w:p w14:paraId="39FCE8EC" w14:textId="577574B4" w:rsidR="001C16E1" w:rsidRPr="001C16E1" w:rsidRDefault="001C16E1">
      <w:pPr>
        <w:pStyle w:val="infoblue0"/>
        <w:rPr>
          <w:i w:val="0"/>
          <w:color w:val="000000" w:themeColor="text1"/>
        </w:rPr>
      </w:pPr>
      <w:r w:rsidRPr="001C16E1">
        <w:rPr>
          <w:i w:val="0"/>
          <w:color w:val="000000" w:themeColor="text1"/>
        </w:rPr>
        <w:t xml:space="preserve">Time: </w:t>
      </w:r>
      <w:r>
        <w:rPr>
          <w:i w:val="0"/>
          <w:color w:val="000000" w:themeColor="text1"/>
        </w:rPr>
        <w:t>1</w:t>
      </w:r>
      <w:r w:rsidR="00A12A13">
        <w:rPr>
          <w:i w:val="0"/>
          <w:color w:val="000000" w:themeColor="text1"/>
          <w:lang w:val="vi-VN"/>
        </w:rPr>
        <w:t>0</w:t>
      </w:r>
      <w:r>
        <w:rPr>
          <w:i w:val="0"/>
          <w:color w:val="000000" w:themeColor="text1"/>
        </w:rPr>
        <w:t xml:space="preserve"> weeks</w:t>
      </w:r>
    </w:p>
    <w:p w14:paraId="47BF9659" w14:textId="4A6BC406" w:rsidR="007C47A5" w:rsidRDefault="007C47A5">
      <w:pPr>
        <w:pStyle w:val="Heading2"/>
      </w:pPr>
      <w:bookmarkStart w:id="31" w:name="_Toc524312843"/>
      <w:bookmarkStart w:id="32" w:name="_Toc307271024"/>
      <w:bookmarkStart w:id="33" w:name="_Toc528870581"/>
      <w:r>
        <w:t>Project Plan</w:t>
      </w:r>
      <w:bookmarkEnd w:id="31"/>
      <w:bookmarkEnd w:id="32"/>
      <w:bookmarkEnd w:id="33"/>
    </w:p>
    <w:p w14:paraId="09D8A907" w14:textId="70330250" w:rsidR="007C47A5" w:rsidRDefault="007C47A5">
      <w:pPr>
        <w:pStyle w:val="Heading3"/>
      </w:pPr>
      <w:bookmarkStart w:id="34" w:name="_Toc524312844"/>
      <w:bookmarkStart w:id="35" w:name="_Toc307271025"/>
      <w:bookmarkStart w:id="36" w:name="_Toc528870582"/>
      <w:r>
        <w:t xml:space="preserve">Phase </w:t>
      </w:r>
      <w:r w:rsidR="00D45597">
        <w:t xml:space="preserve">and Iteration </w:t>
      </w:r>
      <w:r>
        <w:t>Plan</w:t>
      </w:r>
      <w:bookmarkEnd w:id="34"/>
      <w:bookmarkEnd w:id="35"/>
      <w:bookmarkEnd w:id="36"/>
    </w:p>
    <w:p w14:paraId="6B296007" w14:textId="1AFA9926" w:rsidR="00184201" w:rsidRDefault="00184201" w:rsidP="007E4E16">
      <w:pPr>
        <w:spacing w:line="360" w:lineRule="auto"/>
        <w:ind w:left="720"/>
        <w:contextualSpacing/>
        <w:rPr>
          <w:lang w:val="vi-VN"/>
        </w:rPr>
      </w:pPr>
      <w:r>
        <w:t>Sprint</w:t>
      </w:r>
      <w:r>
        <w:rPr>
          <w:lang w:val="vi-VN"/>
        </w:rPr>
        <w:t xml:space="preserve"> 1: Inception (2 weeks)</w:t>
      </w:r>
    </w:p>
    <w:p w14:paraId="1AD1F497" w14:textId="5E3BAF53" w:rsidR="00184201" w:rsidRDefault="00184201" w:rsidP="007E4E16">
      <w:pPr>
        <w:spacing w:line="360" w:lineRule="auto"/>
        <w:ind w:left="720"/>
        <w:contextualSpacing/>
        <w:rPr>
          <w:lang w:val="vi-VN"/>
        </w:rPr>
      </w:pPr>
      <w:r>
        <w:rPr>
          <w:lang w:val="vi-VN"/>
        </w:rPr>
        <w:t>Sprint 2: Elaboration (2 weeks)</w:t>
      </w:r>
    </w:p>
    <w:p w14:paraId="32C1F56B" w14:textId="3F1C6FF7" w:rsidR="00184201" w:rsidRDefault="00184201" w:rsidP="007E4E16">
      <w:pPr>
        <w:spacing w:line="360" w:lineRule="auto"/>
        <w:ind w:left="720"/>
        <w:contextualSpacing/>
        <w:rPr>
          <w:lang w:val="vi-VN"/>
        </w:rPr>
      </w:pPr>
      <w:r>
        <w:rPr>
          <w:lang w:val="vi-VN"/>
        </w:rPr>
        <w:t>Sprint 3: Construction (2 weeks)</w:t>
      </w:r>
    </w:p>
    <w:p w14:paraId="41002CAC" w14:textId="0867FC96" w:rsidR="00184201" w:rsidRDefault="00184201" w:rsidP="007E4E16">
      <w:pPr>
        <w:spacing w:line="360" w:lineRule="auto"/>
        <w:ind w:left="720"/>
        <w:contextualSpacing/>
        <w:rPr>
          <w:lang w:val="vi-VN"/>
        </w:rPr>
      </w:pPr>
      <w:r>
        <w:rPr>
          <w:lang w:val="vi-VN"/>
        </w:rPr>
        <w:t>Sprint 4: Construction and Testing (a month)</w:t>
      </w:r>
    </w:p>
    <w:p w14:paraId="6ED7237C" w14:textId="28F8C850" w:rsidR="00726B18" w:rsidRPr="00726B18" w:rsidRDefault="007E4E16" w:rsidP="007E4E16">
      <w:pPr>
        <w:spacing w:line="360" w:lineRule="auto"/>
        <w:ind w:left="720"/>
        <w:contextualSpacing/>
      </w:pPr>
      <w:r>
        <w:tab/>
      </w:r>
      <w:r>
        <w:tab/>
      </w:r>
      <w:r>
        <w:tab/>
      </w:r>
      <w:r>
        <w:tab/>
      </w:r>
      <w:r w:rsidR="00336351">
        <w:tab/>
      </w:r>
      <w:r>
        <w:tab/>
      </w:r>
      <w:r>
        <w:tab/>
      </w:r>
      <w:r>
        <w:tab/>
      </w:r>
      <w:r>
        <w:tab/>
      </w:r>
      <w:r>
        <w:tab/>
        <w:t>1 week</w:t>
      </w:r>
      <w:r>
        <w:tab/>
      </w:r>
    </w:p>
    <w:p w14:paraId="19C756F6" w14:textId="5C99DBF3" w:rsidR="007C47A5" w:rsidRDefault="007C47A5">
      <w:pPr>
        <w:pStyle w:val="Heading3"/>
      </w:pPr>
      <w:bookmarkStart w:id="37" w:name="_Toc524312846"/>
      <w:bookmarkStart w:id="38" w:name="_Toc307271027"/>
      <w:bookmarkStart w:id="39" w:name="_Toc528870583"/>
      <w:r>
        <w:t>Releases</w:t>
      </w:r>
      <w:bookmarkEnd w:id="37"/>
      <w:bookmarkEnd w:id="38"/>
      <w:bookmarkEnd w:id="39"/>
    </w:p>
    <w:p w14:paraId="1597EC38" w14:textId="35E850EA" w:rsidR="00431CF8" w:rsidRDefault="00431CF8" w:rsidP="00431CF8">
      <w:pPr>
        <w:ind w:left="720"/>
      </w:pPr>
      <w:r w:rsidRPr="00431CF8">
        <w:rPr>
          <w:b/>
        </w:rPr>
        <w:t xml:space="preserve">In-house </w:t>
      </w:r>
      <w:r>
        <w:rPr>
          <w:b/>
        </w:rPr>
        <w:t>B</w:t>
      </w:r>
      <w:r w:rsidRPr="00431CF8">
        <w:rPr>
          <w:b/>
        </w:rPr>
        <w:t>eta release:</w:t>
      </w:r>
      <w:r>
        <w:rPr>
          <w:b/>
        </w:rPr>
        <w:t xml:space="preserve"> </w:t>
      </w:r>
      <w:r>
        <w:t>The first full-system release, it would be used to test before presenting to users.</w:t>
      </w:r>
    </w:p>
    <w:p w14:paraId="6B5AA5A7" w14:textId="1E5DCD4B" w:rsidR="00431CF8" w:rsidRDefault="00431CF8" w:rsidP="00431CF8">
      <w:pPr>
        <w:ind w:left="720"/>
      </w:pPr>
      <w:r>
        <w:rPr>
          <w:b/>
        </w:rPr>
        <w:t xml:space="preserve">Client’s Beta release: </w:t>
      </w:r>
      <w:r>
        <w:t xml:space="preserve"> the second full-system release, it would be used by client to provide some feedbacks.</w:t>
      </w:r>
    </w:p>
    <w:p w14:paraId="0CB15797" w14:textId="68ECF85D" w:rsidR="00431CF8" w:rsidRDefault="00431CF8" w:rsidP="00431CF8">
      <w:pPr>
        <w:ind w:left="720"/>
      </w:pPr>
      <w:r>
        <w:rPr>
          <w:b/>
        </w:rPr>
        <w:t>RC release:</w:t>
      </w:r>
      <w:r>
        <w:t xml:space="preserve"> the third full-system release, it would be used by client after handling all of their feedbacks. </w:t>
      </w:r>
    </w:p>
    <w:p w14:paraId="6600F002" w14:textId="3C4FE57F" w:rsidR="00431CF8" w:rsidRPr="00431CF8" w:rsidRDefault="00431CF8" w:rsidP="00431CF8">
      <w:pPr>
        <w:ind w:left="720"/>
      </w:pPr>
      <w:r>
        <w:rPr>
          <w:b/>
        </w:rPr>
        <w:t>Final release:</w:t>
      </w:r>
      <w:r>
        <w:t xml:space="preserve"> Complete and usable system for users, it would be operated immediately.</w:t>
      </w:r>
    </w:p>
    <w:p w14:paraId="6B43F27B" w14:textId="77777777" w:rsidR="007C47A5" w:rsidRDefault="007C47A5">
      <w:pPr>
        <w:pStyle w:val="Heading3"/>
      </w:pPr>
      <w:bookmarkStart w:id="40" w:name="_Toc524312847"/>
      <w:bookmarkStart w:id="41" w:name="_Toc307271028"/>
      <w:bookmarkStart w:id="42" w:name="_Toc528870584"/>
      <w:r>
        <w:lastRenderedPageBreak/>
        <w:t>Project Schedule</w:t>
      </w:r>
      <w:bookmarkEnd w:id="40"/>
      <w:bookmarkEnd w:id="41"/>
      <w:bookmarkEnd w:id="42"/>
    </w:p>
    <w:p w14:paraId="0DFCA4B8" w14:textId="40149A77" w:rsidR="007C47A5" w:rsidRDefault="007C47A5" w:rsidP="00D94371">
      <w:pPr>
        <w:pStyle w:val="infoblue0"/>
        <w:ind w:left="0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30"/>
        <w:gridCol w:w="1533"/>
        <w:gridCol w:w="2265"/>
      </w:tblGrid>
      <w:tr w:rsidR="007B6FBC" w14:paraId="1E6344FE" w14:textId="77777777" w:rsidTr="007B6FBC">
        <w:tc>
          <w:tcPr>
            <w:tcW w:w="3528" w:type="dxa"/>
          </w:tcPr>
          <w:p w14:paraId="4900AEC1" w14:textId="45EBEBD1" w:rsidR="00177B6D" w:rsidRPr="00A12A13" w:rsidRDefault="00177B6D" w:rsidP="00177B6D">
            <w:pPr>
              <w:pStyle w:val="infoblue0"/>
              <w:ind w:left="0"/>
              <w:jc w:val="center"/>
              <w:rPr>
                <w:b/>
                <w:i w:val="0"/>
                <w:color w:val="000000" w:themeColor="text1"/>
                <w:lang w:val="vi-VN"/>
              </w:rPr>
            </w:pPr>
            <w:r w:rsidRPr="00A12A13">
              <w:rPr>
                <w:b/>
                <w:i w:val="0"/>
                <w:color w:val="000000" w:themeColor="text1"/>
                <w:lang w:val="vi-VN"/>
              </w:rPr>
              <w:t>Tasks</w:t>
            </w:r>
          </w:p>
        </w:tc>
        <w:tc>
          <w:tcPr>
            <w:tcW w:w="1530" w:type="dxa"/>
          </w:tcPr>
          <w:p w14:paraId="3A3D0CD0" w14:textId="2F7C12D9" w:rsidR="00177B6D" w:rsidRPr="00A12A13" w:rsidRDefault="00177B6D" w:rsidP="00177B6D">
            <w:pPr>
              <w:pStyle w:val="infoblue0"/>
              <w:ind w:left="0"/>
              <w:jc w:val="center"/>
              <w:rPr>
                <w:b/>
                <w:i w:val="0"/>
                <w:color w:val="000000" w:themeColor="text1"/>
              </w:rPr>
            </w:pPr>
            <w:r w:rsidRPr="00A12A13">
              <w:rPr>
                <w:b/>
                <w:i w:val="0"/>
                <w:color w:val="000000" w:themeColor="text1"/>
                <w:lang w:val="vi-VN"/>
              </w:rPr>
              <w:t xml:space="preserve">Start </w:t>
            </w:r>
            <w:r w:rsidRPr="00A12A13">
              <w:rPr>
                <w:b/>
                <w:i w:val="0"/>
                <w:color w:val="000000" w:themeColor="text1"/>
              </w:rPr>
              <w:t>dates</w:t>
            </w:r>
          </w:p>
        </w:tc>
        <w:tc>
          <w:tcPr>
            <w:tcW w:w="1533" w:type="dxa"/>
          </w:tcPr>
          <w:p w14:paraId="53215437" w14:textId="6DFD74F0" w:rsidR="00177B6D" w:rsidRPr="00A12A13" w:rsidRDefault="00177B6D" w:rsidP="00177B6D">
            <w:pPr>
              <w:pStyle w:val="infoblue0"/>
              <w:ind w:left="0"/>
              <w:jc w:val="center"/>
              <w:rPr>
                <w:b/>
                <w:i w:val="0"/>
                <w:color w:val="000000" w:themeColor="text1"/>
              </w:rPr>
            </w:pPr>
            <w:r w:rsidRPr="00A12A13">
              <w:rPr>
                <w:b/>
                <w:i w:val="0"/>
                <w:color w:val="000000" w:themeColor="text1"/>
              </w:rPr>
              <w:t>End dates</w:t>
            </w:r>
          </w:p>
        </w:tc>
        <w:tc>
          <w:tcPr>
            <w:tcW w:w="2265" w:type="dxa"/>
          </w:tcPr>
          <w:p w14:paraId="40A894DA" w14:textId="26322D38" w:rsidR="00177B6D" w:rsidRPr="00A12A13" w:rsidRDefault="00177B6D" w:rsidP="00177B6D">
            <w:pPr>
              <w:pStyle w:val="infoblue0"/>
              <w:ind w:left="0"/>
              <w:jc w:val="center"/>
              <w:rPr>
                <w:b/>
                <w:i w:val="0"/>
                <w:color w:val="000000" w:themeColor="text1"/>
              </w:rPr>
            </w:pPr>
            <w:r w:rsidRPr="00A12A13">
              <w:rPr>
                <w:b/>
                <w:i w:val="0"/>
                <w:color w:val="000000" w:themeColor="text1"/>
              </w:rPr>
              <w:t>Responsibilities</w:t>
            </w:r>
          </w:p>
        </w:tc>
      </w:tr>
      <w:tr w:rsidR="007B6FBC" w14:paraId="10751178" w14:textId="77777777" w:rsidTr="007B6FBC">
        <w:tc>
          <w:tcPr>
            <w:tcW w:w="3528" w:type="dxa"/>
          </w:tcPr>
          <w:p w14:paraId="615A76EC" w14:textId="695A1D72" w:rsidR="00177B6D" w:rsidRPr="00177B6D" w:rsidRDefault="007B2D78" w:rsidP="007B2D78">
            <w:pPr>
              <w:pStyle w:val="infoblue0"/>
              <w:ind w:left="0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Creat</w:t>
            </w:r>
            <w:r w:rsidR="00E8273A">
              <w:rPr>
                <w:i w:val="0"/>
                <w:color w:val="000000" w:themeColor="text1"/>
              </w:rPr>
              <w:t>ing</w:t>
            </w:r>
            <w:r>
              <w:rPr>
                <w:i w:val="0"/>
                <w:color w:val="000000" w:themeColor="text1"/>
              </w:rPr>
              <w:t xml:space="preserve"> team and register all tool</w:t>
            </w:r>
            <w:r w:rsidR="007B6FBC">
              <w:rPr>
                <w:i w:val="0"/>
                <w:color w:val="000000" w:themeColor="text1"/>
              </w:rPr>
              <w:t>s</w:t>
            </w:r>
            <w:r>
              <w:rPr>
                <w:i w:val="0"/>
                <w:color w:val="000000" w:themeColor="text1"/>
              </w:rPr>
              <w:t xml:space="preserve"> used in the project</w:t>
            </w:r>
            <w:r w:rsidR="007B6FBC">
              <w:rPr>
                <w:i w:val="0"/>
                <w:color w:val="000000" w:themeColor="text1"/>
              </w:rPr>
              <w:t>, discuss the topics</w:t>
            </w:r>
          </w:p>
        </w:tc>
        <w:tc>
          <w:tcPr>
            <w:tcW w:w="1530" w:type="dxa"/>
          </w:tcPr>
          <w:p w14:paraId="669133D8" w14:textId="3EE93C40" w:rsidR="00177B6D" w:rsidRPr="00177B6D" w:rsidRDefault="007B2D78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11/10/2018</w:t>
            </w:r>
          </w:p>
        </w:tc>
        <w:tc>
          <w:tcPr>
            <w:tcW w:w="1533" w:type="dxa"/>
          </w:tcPr>
          <w:p w14:paraId="6B7EC5D3" w14:textId="27D99CE5" w:rsidR="00177B6D" w:rsidRPr="00177B6D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  <w:r w:rsidR="00BF4C95">
              <w:rPr>
                <w:i w:val="0"/>
                <w:color w:val="000000" w:themeColor="text1"/>
              </w:rPr>
              <w:t>6</w:t>
            </w:r>
            <w:r>
              <w:rPr>
                <w:i w:val="0"/>
                <w:color w:val="000000" w:themeColor="text1"/>
              </w:rPr>
              <w:t>/10/2018</w:t>
            </w:r>
          </w:p>
        </w:tc>
        <w:tc>
          <w:tcPr>
            <w:tcW w:w="2265" w:type="dxa"/>
          </w:tcPr>
          <w:p w14:paraId="7978201E" w14:textId="466D289B" w:rsidR="00177B6D" w:rsidRPr="00177B6D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All members</w:t>
            </w:r>
          </w:p>
        </w:tc>
      </w:tr>
      <w:tr w:rsidR="007B6FBC" w14:paraId="683A1E78" w14:textId="77777777" w:rsidTr="007B6FBC">
        <w:tc>
          <w:tcPr>
            <w:tcW w:w="3528" w:type="dxa"/>
          </w:tcPr>
          <w:p w14:paraId="762BD1BA" w14:textId="5BBE34E5" w:rsidR="00177B6D" w:rsidRPr="00177B6D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Choos</w:t>
            </w:r>
            <w:r w:rsidR="00E8273A">
              <w:rPr>
                <w:i w:val="0"/>
                <w:color w:val="000000" w:themeColor="text1"/>
              </w:rPr>
              <w:t>ing</w:t>
            </w:r>
            <w:r>
              <w:rPr>
                <w:i w:val="0"/>
                <w:color w:val="000000" w:themeColor="text1"/>
              </w:rPr>
              <w:t xml:space="preserve"> the topic, create groups (Trello, Slack, Bitbucket)</w:t>
            </w:r>
          </w:p>
        </w:tc>
        <w:tc>
          <w:tcPr>
            <w:tcW w:w="1530" w:type="dxa"/>
          </w:tcPr>
          <w:p w14:paraId="0A19C210" w14:textId="50696D49" w:rsidR="00177B6D" w:rsidRPr="00177B6D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  <w:r w:rsidR="00BF4C95">
              <w:rPr>
                <w:i w:val="0"/>
                <w:color w:val="000000" w:themeColor="text1"/>
              </w:rPr>
              <w:t>6</w:t>
            </w:r>
            <w:r>
              <w:rPr>
                <w:i w:val="0"/>
                <w:color w:val="000000" w:themeColor="text1"/>
              </w:rPr>
              <w:t>/10/2018</w:t>
            </w:r>
          </w:p>
        </w:tc>
        <w:tc>
          <w:tcPr>
            <w:tcW w:w="1533" w:type="dxa"/>
          </w:tcPr>
          <w:p w14:paraId="19368C19" w14:textId="6AD7D276" w:rsidR="00177B6D" w:rsidRPr="00177B6D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17</w:t>
            </w:r>
            <w:r w:rsidR="007B6FBC">
              <w:rPr>
                <w:i w:val="0"/>
                <w:color w:val="000000" w:themeColor="text1"/>
              </w:rPr>
              <w:t>/10/2018</w:t>
            </w:r>
          </w:p>
        </w:tc>
        <w:tc>
          <w:tcPr>
            <w:tcW w:w="2265" w:type="dxa"/>
          </w:tcPr>
          <w:p w14:paraId="5CA95BF8" w14:textId="0EFAB4F6" w:rsidR="00177B6D" w:rsidRPr="00177B6D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</w:t>
            </w:r>
          </w:p>
        </w:tc>
      </w:tr>
      <w:tr w:rsidR="007B6FBC" w14:paraId="4B575519" w14:textId="77777777" w:rsidTr="007B6FBC">
        <w:tc>
          <w:tcPr>
            <w:tcW w:w="3528" w:type="dxa"/>
          </w:tcPr>
          <w:p w14:paraId="36BA0F5A" w14:textId="02262299" w:rsidR="007B6FBC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Writ</w:t>
            </w:r>
            <w:r w:rsidR="00E8273A">
              <w:rPr>
                <w:i w:val="0"/>
                <w:color w:val="000000" w:themeColor="text1"/>
              </w:rPr>
              <w:t>ing</w:t>
            </w:r>
            <w:r>
              <w:rPr>
                <w:i w:val="0"/>
                <w:color w:val="000000" w:themeColor="text1"/>
              </w:rPr>
              <w:t xml:space="preserve"> proposal of the topic</w:t>
            </w:r>
          </w:p>
        </w:tc>
        <w:tc>
          <w:tcPr>
            <w:tcW w:w="1530" w:type="dxa"/>
          </w:tcPr>
          <w:p w14:paraId="1AEBADC7" w14:textId="6582B4C6" w:rsidR="007B6FBC" w:rsidRDefault="007B6FBC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  <w:r w:rsidR="00BF4C95">
              <w:rPr>
                <w:i w:val="0"/>
                <w:color w:val="000000" w:themeColor="text1"/>
              </w:rPr>
              <w:t>7</w:t>
            </w:r>
            <w:r>
              <w:rPr>
                <w:i w:val="0"/>
                <w:color w:val="000000" w:themeColor="text1"/>
              </w:rPr>
              <w:t>/10/2018</w:t>
            </w:r>
          </w:p>
        </w:tc>
        <w:tc>
          <w:tcPr>
            <w:tcW w:w="1533" w:type="dxa"/>
          </w:tcPr>
          <w:p w14:paraId="5E765E64" w14:textId="3A91107E" w:rsidR="007B6FBC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25/10/2018</w:t>
            </w:r>
          </w:p>
        </w:tc>
        <w:tc>
          <w:tcPr>
            <w:tcW w:w="2265" w:type="dxa"/>
          </w:tcPr>
          <w:p w14:paraId="7E101DE2" w14:textId="5EAA1198" w:rsidR="007B6FBC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Hai Phong</w:t>
            </w:r>
          </w:p>
        </w:tc>
      </w:tr>
      <w:tr w:rsidR="00BF4C95" w14:paraId="65E9A5B6" w14:textId="77777777" w:rsidTr="007B6FBC">
        <w:tc>
          <w:tcPr>
            <w:tcW w:w="3528" w:type="dxa"/>
          </w:tcPr>
          <w:p w14:paraId="66A14F91" w14:textId="0A89E7FC" w:rsidR="00BF4C95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Discuss which programming language and framework would be used in the project.</w:t>
            </w:r>
          </w:p>
        </w:tc>
        <w:tc>
          <w:tcPr>
            <w:tcW w:w="1530" w:type="dxa"/>
          </w:tcPr>
          <w:p w14:paraId="557660D7" w14:textId="787D92C2" w:rsidR="00BF4C95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17/10/2018</w:t>
            </w:r>
          </w:p>
        </w:tc>
        <w:tc>
          <w:tcPr>
            <w:tcW w:w="1533" w:type="dxa"/>
          </w:tcPr>
          <w:p w14:paraId="396DF8EA" w14:textId="0B6587F8" w:rsidR="00BF4C95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26/10/2018</w:t>
            </w:r>
          </w:p>
        </w:tc>
        <w:tc>
          <w:tcPr>
            <w:tcW w:w="2265" w:type="dxa"/>
          </w:tcPr>
          <w:p w14:paraId="4AF2F68F" w14:textId="40738087" w:rsidR="00BF4C95" w:rsidRDefault="00BF4C95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</w:t>
            </w:r>
          </w:p>
        </w:tc>
      </w:tr>
      <w:tr w:rsidR="00BF4C95" w14:paraId="62C4EE5A" w14:textId="77777777" w:rsidTr="007B6FBC">
        <w:tc>
          <w:tcPr>
            <w:tcW w:w="3528" w:type="dxa"/>
          </w:tcPr>
          <w:p w14:paraId="7D508641" w14:textId="4A32278E" w:rsidR="00BF4C95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Analyz</w:t>
            </w:r>
            <w:r w:rsidR="00E8273A">
              <w:rPr>
                <w:i w:val="0"/>
                <w:color w:val="000000" w:themeColor="text1"/>
              </w:rPr>
              <w:t>ing</w:t>
            </w:r>
            <w:r>
              <w:rPr>
                <w:i w:val="0"/>
                <w:color w:val="000000" w:themeColor="text1"/>
              </w:rPr>
              <w:t xml:space="preserve"> user requirements</w:t>
            </w:r>
          </w:p>
        </w:tc>
        <w:tc>
          <w:tcPr>
            <w:tcW w:w="1530" w:type="dxa"/>
          </w:tcPr>
          <w:p w14:paraId="153B5890" w14:textId="310A32C6" w:rsidR="00BF4C95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25/10/2018</w:t>
            </w:r>
          </w:p>
        </w:tc>
        <w:tc>
          <w:tcPr>
            <w:tcW w:w="1533" w:type="dxa"/>
          </w:tcPr>
          <w:p w14:paraId="20C143FD" w14:textId="29B85BE3" w:rsidR="00BF4C95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04</w:t>
            </w:r>
            <w:r w:rsidR="0000416A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11</w:t>
            </w:r>
            <w:r w:rsidR="0000416A">
              <w:rPr>
                <w:i w:val="0"/>
                <w:color w:val="000000" w:themeColor="text1"/>
              </w:rPr>
              <w:t>/2018</w:t>
            </w:r>
          </w:p>
        </w:tc>
        <w:tc>
          <w:tcPr>
            <w:tcW w:w="2265" w:type="dxa"/>
          </w:tcPr>
          <w:p w14:paraId="3159F2D0" w14:textId="5F897201" w:rsidR="00BF4C95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Nguyen Anh Huy</w:t>
            </w:r>
          </w:p>
        </w:tc>
      </w:tr>
      <w:tr w:rsidR="0000416A" w14:paraId="3614520D" w14:textId="77777777" w:rsidTr="007B6FBC">
        <w:tc>
          <w:tcPr>
            <w:tcW w:w="3528" w:type="dxa"/>
          </w:tcPr>
          <w:p w14:paraId="268975C1" w14:textId="2632B6F6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Design database</w:t>
            </w:r>
          </w:p>
        </w:tc>
        <w:tc>
          <w:tcPr>
            <w:tcW w:w="1530" w:type="dxa"/>
          </w:tcPr>
          <w:p w14:paraId="02772E15" w14:textId="5415FA12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25/10/2018</w:t>
            </w:r>
          </w:p>
        </w:tc>
        <w:tc>
          <w:tcPr>
            <w:tcW w:w="1533" w:type="dxa"/>
          </w:tcPr>
          <w:p w14:paraId="312F7B40" w14:textId="67C3EFB3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31/10/2018</w:t>
            </w:r>
          </w:p>
        </w:tc>
        <w:tc>
          <w:tcPr>
            <w:tcW w:w="2265" w:type="dxa"/>
          </w:tcPr>
          <w:p w14:paraId="059812C2" w14:textId="59488A48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</w:t>
            </w:r>
          </w:p>
        </w:tc>
      </w:tr>
      <w:tr w:rsidR="0000416A" w14:paraId="41E95891" w14:textId="77777777" w:rsidTr="007B6FBC">
        <w:tc>
          <w:tcPr>
            <w:tcW w:w="3528" w:type="dxa"/>
          </w:tcPr>
          <w:p w14:paraId="467DEBD6" w14:textId="69D99D07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Writ</w:t>
            </w:r>
            <w:r w:rsidR="00E8273A">
              <w:rPr>
                <w:i w:val="0"/>
                <w:color w:val="000000" w:themeColor="text1"/>
              </w:rPr>
              <w:t>ing</w:t>
            </w:r>
            <w:r>
              <w:rPr>
                <w:i w:val="0"/>
                <w:color w:val="000000" w:themeColor="text1"/>
              </w:rPr>
              <w:t xml:space="preserve"> vision document, project plan</w:t>
            </w:r>
          </w:p>
        </w:tc>
        <w:tc>
          <w:tcPr>
            <w:tcW w:w="1530" w:type="dxa"/>
          </w:tcPr>
          <w:p w14:paraId="67CD5C56" w14:textId="1D31E258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25/10/2018</w:t>
            </w:r>
          </w:p>
        </w:tc>
        <w:tc>
          <w:tcPr>
            <w:tcW w:w="1533" w:type="dxa"/>
          </w:tcPr>
          <w:p w14:paraId="4C5C4926" w14:textId="6587A5C8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04/11/2018</w:t>
            </w:r>
          </w:p>
        </w:tc>
        <w:tc>
          <w:tcPr>
            <w:tcW w:w="2265" w:type="dxa"/>
          </w:tcPr>
          <w:p w14:paraId="0B6F24F4" w14:textId="25A894AF" w:rsidR="0000416A" w:rsidRDefault="0000416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Hai Phong</w:t>
            </w:r>
          </w:p>
        </w:tc>
      </w:tr>
      <w:tr w:rsidR="0000416A" w14:paraId="571D2333" w14:textId="77777777" w:rsidTr="007B6FBC">
        <w:tc>
          <w:tcPr>
            <w:tcW w:w="3528" w:type="dxa"/>
          </w:tcPr>
          <w:p w14:paraId="7E5A8739" w14:textId="375DD333" w:rsidR="0000416A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Training team members</w:t>
            </w:r>
          </w:p>
        </w:tc>
        <w:tc>
          <w:tcPr>
            <w:tcW w:w="1530" w:type="dxa"/>
          </w:tcPr>
          <w:p w14:paraId="72029B3A" w14:textId="719FD8D1" w:rsidR="0000416A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26/10/2018</w:t>
            </w:r>
          </w:p>
        </w:tc>
        <w:tc>
          <w:tcPr>
            <w:tcW w:w="1533" w:type="dxa"/>
          </w:tcPr>
          <w:p w14:paraId="6909F448" w14:textId="17F6D6F0" w:rsidR="0000416A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4/11/2018</w:t>
            </w:r>
          </w:p>
        </w:tc>
        <w:tc>
          <w:tcPr>
            <w:tcW w:w="2265" w:type="dxa"/>
          </w:tcPr>
          <w:p w14:paraId="3DED63DE" w14:textId="4ED336AA" w:rsidR="0000416A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</w:t>
            </w:r>
          </w:p>
        </w:tc>
      </w:tr>
      <w:tr w:rsidR="00535F22" w14:paraId="0619A988" w14:textId="77777777" w:rsidTr="007B6FBC">
        <w:tc>
          <w:tcPr>
            <w:tcW w:w="3528" w:type="dxa"/>
          </w:tcPr>
          <w:p w14:paraId="3BAE90D3" w14:textId="166910D2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Design user case</w:t>
            </w:r>
          </w:p>
        </w:tc>
        <w:tc>
          <w:tcPr>
            <w:tcW w:w="1530" w:type="dxa"/>
          </w:tcPr>
          <w:p w14:paraId="32F6CFB0" w14:textId="69CF03AA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30/10/2018</w:t>
            </w:r>
          </w:p>
        </w:tc>
        <w:tc>
          <w:tcPr>
            <w:tcW w:w="1533" w:type="dxa"/>
          </w:tcPr>
          <w:p w14:paraId="418A4F08" w14:textId="13A7C232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8/11/2018</w:t>
            </w:r>
          </w:p>
        </w:tc>
        <w:tc>
          <w:tcPr>
            <w:tcW w:w="2265" w:type="dxa"/>
          </w:tcPr>
          <w:p w14:paraId="7206B34E" w14:textId="2A89E4D6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Nguyen Anh Huy</w:t>
            </w:r>
          </w:p>
        </w:tc>
      </w:tr>
      <w:tr w:rsidR="00535F22" w14:paraId="7ECE98E9" w14:textId="77777777" w:rsidTr="007B6FBC">
        <w:tc>
          <w:tcPr>
            <w:tcW w:w="3528" w:type="dxa"/>
          </w:tcPr>
          <w:p w14:paraId="4D611A28" w14:textId="5DD155E4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Draw use-case diagram</w:t>
            </w:r>
          </w:p>
        </w:tc>
        <w:tc>
          <w:tcPr>
            <w:tcW w:w="1530" w:type="dxa"/>
          </w:tcPr>
          <w:p w14:paraId="213556BC" w14:textId="0CB5162C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30/10/2018</w:t>
            </w:r>
          </w:p>
        </w:tc>
        <w:tc>
          <w:tcPr>
            <w:tcW w:w="1533" w:type="dxa"/>
          </w:tcPr>
          <w:p w14:paraId="164D3AD9" w14:textId="08E04AFA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8/11/2018</w:t>
            </w:r>
          </w:p>
        </w:tc>
        <w:tc>
          <w:tcPr>
            <w:tcW w:w="2265" w:type="dxa"/>
          </w:tcPr>
          <w:p w14:paraId="2BD7546D" w14:textId="41349F5F" w:rsidR="00535F22" w:rsidRDefault="00535F22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Phuc, Tran Hai Phong</w:t>
            </w:r>
          </w:p>
        </w:tc>
      </w:tr>
      <w:tr w:rsidR="00535F22" w14:paraId="64DF0582" w14:textId="77777777" w:rsidTr="007B6FBC">
        <w:tc>
          <w:tcPr>
            <w:tcW w:w="3528" w:type="dxa"/>
          </w:tcPr>
          <w:p w14:paraId="323BFC8B" w14:textId="501B440B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Planning building the system schedule</w:t>
            </w:r>
          </w:p>
        </w:tc>
        <w:tc>
          <w:tcPr>
            <w:tcW w:w="1530" w:type="dxa"/>
          </w:tcPr>
          <w:p w14:paraId="42542AE6" w14:textId="2A507434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8/11/2018</w:t>
            </w:r>
          </w:p>
        </w:tc>
        <w:tc>
          <w:tcPr>
            <w:tcW w:w="1533" w:type="dxa"/>
          </w:tcPr>
          <w:p w14:paraId="31FEA18E" w14:textId="05FBFDA6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12/11/2018</w:t>
            </w:r>
          </w:p>
        </w:tc>
        <w:tc>
          <w:tcPr>
            <w:tcW w:w="2265" w:type="dxa"/>
          </w:tcPr>
          <w:p w14:paraId="1088A2ED" w14:textId="3591A730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</w:t>
            </w:r>
          </w:p>
        </w:tc>
      </w:tr>
      <w:tr w:rsidR="00535F22" w14:paraId="00868629" w14:textId="77777777" w:rsidTr="007B6FBC">
        <w:tc>
          <w:tcPr>
            <w:tcW w:w="3528" w:type="dxa"/>
          </w:tcPr>
          <w:p w14:paraId="4D0D5842" w14:textId="7FE361D4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Building the system (updating details)</w:t>
            </w:r>
          </w:p>
        </w:tc>
        <w:tc>
          <w:tcPr>
            <w:tcW w:w="1530" w:type="dxa"/>
          </w:tcPr>
          <w:p w14:paraId="13FFB7D7" w14:textId="0A1000FC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12/11/2018</w:t>
            </w:r>
          </w:p>
        </w:tc>
        <w:tc>
          <w:tcPr>
            <w:tcW w:w="1533" w:type="dxa"/>
          </w:tcPr>
          <w:p w14:paraId="543C811B" w14:textId="080B684D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13/1</w:t>
            </w:r>
            <w:r w:rsidR="000523E5">
              <w:rPr>
                <w:i w:val="0"/>
                <w:color w:val="000000" w:themeColor="text1"/>
              </w:rPr>
              <w:t>2</w:t>
            </w:r>
            <w:r>
              <w:rPr>
                <w:i w:val="0"/>
                <w:color w:val="000000" w:themeColor="text1"/>
              </w:rPr>
              <w:t>/2018</w:t>
            </w:r>
          </w:p>
        </w:tc>
        <w:tc>
          <w:tcPr>
            <w:tcW w:w="2265" w:type="dxa"/>
          </w:tcPr>
          <w:p w14:paraId="3031C605" w14:textId="17DC3618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All members</w:t>
            </w:r>
          </w:p>
        </w:tc>
      </w:tr>
      <w:tr w:rsidR="00535F22" w14:paraId="553372BC" w14:textId="77777777" w:rsidTr="007B6FBC">
        <w:tc>
          <w:tcPr>
            <w:tcW w:w="3528" w:type="dxa"/>
          </w:tcPr>
          <w:p w14:paraId="41D1DA8D" w14:textId="68712DB4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the system (and debugging)</w:t>
            </w:r>
          </w:p>
        </w:tc>
        <w:tc>
          <w:tcPr>
            <w:tcW w:w="1530" w:type="dxa"/>
          </w:tcPr>
          <w:p w14:paraId="2ABA1D7A" w14:textId="5F74ECEF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13/1</w:t>
            </w:r>
            <w:r w:rsidR="000523E5">
              <w:rPr>
                <w:i w:val="0"/>
                <w:color w:val="000000" w:themeColor="text1"/>
              </w:rPr>
              <w:t>2</w:t>
            </w:r>
            <w:r>
              <w:rPr>
                <w:i w:val="0"/>
                <w:color w:val="000000" w:themeColor="text1"/>
              </w:rPr>
              <w:t>/2018</w:t>
            </w:r>
          </w:p>
        </w:tc>
        <w:tc>
          <w:tcPr>
            <w:tcW w:w="1533" w:type="dxa"/>
          </w:tcPr>
          <w:p w14:paraId="4109AB62" w14:textId="0E361824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18/1</w:t>
            </w:r>
            <w:r w:rsidR="000523E5">
              <w:rPr>
                <w:i w:val="0"/>
                <w:color w:val="000000" w:themeColor="text1"/>
              </w:rPr>
              <w:t>2</w:t>
            </w:r>
            <w:r>
              <w:rPr>
                <w:i w:val="0"/>
                <w:color w:val="000000" w:themeColor="text1"/>
              </w:rPr>
              <w:t>/2018</w:t>
            </w:r>
          </w:p>
        </w:tc>
        <w:tc>
          <w:tcPr>
            <w:tcW w:w="2265" w:type="dxa"/>
          </w:tcPr>
          <w:p w14:paraId="2B00B52E" w14:textId="17678ACD" w:rsidR="00535F22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Phuc, Trinh Dai Phuc, Tran Minh Nhat</w:t>
            </w:r>
          </w:p>
        </w:tc>
      </w:tr>
      <w:tr w:rsidR="00E8273A" w14:paraId="10361BEB" w14:textId="77777777" w:rsidTr="007B6FBC">
        <w:tc>
          <w:tcPr>
            <w:tcW w:w="3528" w:type="dxa"/>
          </w:tcPr>
          <w:p w14:paraId="4A340431" w14:textId="02DF76FE" w:rsidR="00E8273A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Finishing</w:t>
            </w:r>
          </w:p>
        </w:tc>
        <w:tc>
          <w:tcPr>
            <w:tcW w:w="1530" w:type="dxa"/>
          </w:tcPr>
          <w:p w14:paraId="4891B8E5" w14:textId="1FF72EF3" w:rsidR="00E8273A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18/1</w:t>
            </w:r>
            <w:r w:rsidR="000523E5">
              <w:rPr>
                <w:i w:val="0"/>
                <w:color w:val="000000" w:themeColor="text1"/>
              </w:rPr>
              <w:t>2</w:t>
            </w:r>
            <w:r>
              <w:rPr>
                <w:i w:val="0"/>
                <w:color w:val="000000" w:themeColor="text1"/>
              </w:rPr>
              <w:t>/2018</w:t>
            </w:r>
          </w:p>
        </w:tc>
        <w:tc>
          <w:tcPr>
            <w:tcW w:w="1533" w:type="dxa"/>
          </w:tcPr>
          <w:p w14:paraId="196F1504" w14:textId="32747574" w:rsidR="00E8273A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21/1</w:t>
            </w:r>
            <w:r w:rsidR="000523E5">
              <w:rPr>
                <w:i w:val="0"/>
                <w:color w:val="000000" w:themeColor="text1"/>
              </w:rPr>
              <w:t>2</w:t>
            </w:r>
            <w:r>
              <w:rPr>
                <w:i w:val="0"/>
                <w:color w:val="000000" w:themeColor="text1"/>
              </w:rPr>
              <w:t>/2018</w:t>
            </w:r>
          </w:p>
        </w:tc>
        <w:tc>
          <w:tcPr>
            <w:tcW w:w="2265" w:type="dxa"/>
          </w:tcPr>
          <w:p w14:paraId="5585FC8A" w14:textId="4A1FFBCA" w:rsidR="00E8273A" w:rsidRDefault="00E8273A" w:rsidP="00177B6D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Tran Trong Phuc</w:t>
            </w:r>
          </w:p>
        </w:tc>
      </w:tr>
    </w:tbl>
    <w:p w14:paraId="763B0134" w14:textId="77777777" w:rsidR="00177B6D" w:rsidRPr="00177B6D" w:rsidRDefault="00177B6D">
      <w:pPr>
        <w:pStyle w:val="infoblue0"/>
        <w:rPr>
          <w:i w:val="0"/>
        </w:rPr>
      </w:pPr>
    </w:p>
    <w:p w14:paraId="3047D500" w14:textId="77777777" w:rsidR="007C47A5" w:rsidRDefault="007C47A5">
      <w:pPr>
        <w:pStyle w:val="Heading2"/>
      </w:pPr>
      <w:bookmarkStart w:id="43" w:name="_Toc447095892"/>
      <w:bookmarkStart w:id="44" w:name="_Toc512930361"/>
      <w:bookmarkStart w:id="45" w:name="_Toc447095893"/>
      <w:bookmarkStart w:id="46" w:name="_Toc512930362"/>
      <w:bookmarkStart w:id="47" w:name="_Toc430447687"/>
      <w:bookmarkStart w:id="48" w:name="_Toc447095894"/>
      <w:bookmarkStart w:id="49" w:name="_Toc512930363"/>
      <w:bookmarkStart w:id="50" w:name="_Toc430447688"/>
      <w:bookmarkStart w:id="51" w:name="_Toc430447689"/>
      <w:bookmarkStart w:id="52" w:name="_Toc447095895"/>
      <w:bookmarkStart w:id="53" w:name="_Toc512930364"/>
      <w:bookmarkStart w:id="54" w:name="_Toc430447690"/>
      <w:bookmarkStart w:id="55" w:name="_Toc447095896"/>
      <w:bookmarkStart w:id="56" w:name="_Toc512930365"/>
      <w:bookmarkStart w:id="57" w:name="_Toc447095897"/>
      <w:bookmarkStart w:id="58" w:name="_Toc512930366"/>
      <w:bookmarkStart w:id="59" w:name="_Toc430447691"/>
      <w:bookmarkStart w:id="60" w:name="_Toc447095898"/>
      <w:bookmarkStart w:id="61" w:name="_Toc512930367"/>
      <w:bookmarkStart w:id="62" w:name="_Toc447095908"/>
      <w:bookmarkStart w:id="63" w:name="_Toc512930368"/>
      <w:bookmarkStart w:id="64" w:name="_Toc513004379"/>
      <w:bookmarkStart w:id="65" w:name="_Toc307271030"/>
      <w:bookmarkStart w:id="66" w:name="_Toc528870585"/>
      <w:bookmarkEnd w:id="0"/>
      <w:bookmarkEnd w:id="4"/>
      <w:bookmarkEnd w:id="5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t>Project Monitoring and Control</w:t>
      </w:r>
      <w:bookmarkEnd w:id="64"/>
      <w:bookmarkEnd w:id="65"/>
      <w:bookmarkEnd w:id="66"/>
    </w:p>
    <w:p w14:paraId="4EC336A4" w14:textId="77777777" w:rsidR="007C47A5" w:rsidRPr="00F761F6" w:rsidRDefault="007C47A5" w:rsidP="00F761F6">
      <w:pPr>
        <w:pStyle w:val="Heading3"/>
      </w:pPr>
      <w:bookmarkStart w:id="67" w:name="_Toc447095913"/>
      <w:bookmarkStart w:id="68" w:name="_Toc307271032"/>
      <w:bookmarkStart w:id="69" w:name="_Toc528870586"/>
      <w:r w:rsidRPr="00F761F6">
        <w:t>Reporting</w:t>
      </w:r>
      <w:bookmarkEnd w:id="67"/>
      <w:bookmarkEnd w:id="68"/>
      <w:bookmarkEnd w:id="69"/>
    </w:p>
    <w:p w14:paraId="499050CE" w14:textId="42AB3B13" w:rsidR="00D45597" w:rsidRPr="007D352B" w:rsidRDefault="00D45597" w:rsidP="00D45597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 w:rsidRPr="007D352B">
        <w:rPr>
          <w:i w:val="0"/>
          <w:color w:val="000000" w:themeColor="text1"/>
        </w:rPr>
        <w:t>Weekly meeting</w:t>
      </w:r>
      <w:r w:rsidR="007D352B">
        <w:rPr>
          <w:i w:val="0"/>
          <w:color w:val="000000" w:themeColor="text1"/>
          <w:lang w:val="vi-VN"/>
        </w:rPr>
        <w:t>: on class every day</w:t>
      </w:r>
    </w:p>
    <w:p w14:paraId="4078CE72" w14:textId="3DDF0856" w:rsidR="00D45597" w:rsidRPr="007D352B" w:rsidRDefault="00D45597" w:rsidP="00D45597">
      <w:pPr>
        <w:pStyle w:val="infoblue0"/>
        <w:numPr>
          <w:ilvl w:val="0"/>
          <w:numId w:val="2"/>
        </w:numPr>
        <w:rPr>
          <w:b/>
          <w:i w:val="0"/>
          <w:color w:val="76923C" w:themeColor="accent3" w:themeShade="BF"/>
        </w:rPr>
      </w:pPr>
      <w:r w:rsidRPr="007D352B">
        <w:rPr>
          <w:i w:val="0"/>
          <w:color w:val="000000" w:themeColor="text1"/>
        </w:rPr>
        <w:t>Weekly status report</w:t>
      </w:r>
      <w:r w:rsidR="007D352B">
        <w:rPr>
          <w:i w:val="0"/>
          <w:color w:val="000000" w:themeColor="text1"/>
          <w:lang w:val="vi-VN"/>
        </w:rPr>
        <w:t>: on track</w:t>
      </w:r>
    </w:p>
    <w:p w14:paraId="6612AF49" w14:textId="77777777" w:rsidR="007C47A5" w:rsidRPr="00F761F6" w:rsidRDefault="007C47A5" w:rsidP="00F761F6">
      <w:pPr>
        <w:pStyle w:val="Heading3"/>
      </w:pPr>
      <w:bookmarkStart w:id="70" w:name="_Toc307271033"/>
      <w:bookmarkStart w:id="71" w:name="_Toc528870587"/>
      <w:bookmarkStart w:id="72" w:name="_Toc447095915"/>
      <w:r w:rsidRPr="00F761F6">
        <w:t>Risk Management</w:t>
      </w:r>
      <w:bookmarkEnd w:id="70"/>
      <w:bookmarkEnd w:id="71"/>
      <w:r w:rsidRPr="00F761F6">
        <w:t xml:space="preserve"> </w:t>
      </w:r>
      <w:bookmarkEnd w:id="72"/>
    </w:p>
    <w:p w14:paraId="75DB6EBD" w14:textId="09D76E16" w:rsidR="007C47A5" w:rsidRDefault="007C47A5" w:rsidP="00D45597">
      <w:pPr>
        <w:pStyle w:val="infoblue0"/>
      </w:pPr>
      <w:bookmarkStart w:id="73" w:name="_Toc447095916"/>
    </w:p>
    <w:p w14:paraId="28A6E7D5" w14:textId="2618A5CE" w:rsidR="00340374" w:rsidRDefault="00340374" w:rsidP="00D45597">
      <w:pPr>
        <w:pStyle w:val="infoblue0"/>
      </w:pPr>
    </w:p>
    <w:p w14:paraId="1A9D97FF" w14:textId="2ADCC20B" w:rsidR="00340374" w:rsidRDefault="00340374" w:rsidP="00D45597">
      <w:pPr>
        <w:pStyle w:val="infoblue0"/>
      </w:pPr>
    </w:p>
    <w:p w14:paraId="720CE082" w14:textId="4C3D6852" w:rsidR="00340374" w:rsidRDefault="00340374" w:rsidP="00D45597">
      <w:pPr>
        <w:pStyle w:val="infoblue0"/>
      </w:pPr>
    </w:p>
    <w:p w14:paraId="6AD7E5A2" w14:textId="565A4D57" w:rsidR="00340374" w:rsidRDefault="00340374" w:rsidP="00D45597">
      <w:pPr>
        <w:pStyle w:val="infoblue0"/>
      </w:pPr>
    </w:p>
    <w:p w14:paraId="6155DA45" w14:textId="77777777" w:rsidR="00340374" w:rsidRDefault="00340374" w:rsidP="00D45597">
      <w:pPr>
        <w:pStyle w:val="infoblue0"/>
      </w:pP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909"/>
        <w:gridCol w:w="1170"/>
        <w:gridCol w:w="1710"/>
        <w:gridCol w:w="1170"/>
        <w:gridCol w:w="3796"/>
      </w:tblGrid>
      <w:tr w:rsidR="003C1713" w14:paraId="3E632D3E" w14:textId="77777777" w:rsidTr="0059063A">
        <w:tc>
          <w:tcPr>
            <w:tcW w:w="701" w:type="dxa"/>
          </w:tcPr>
          <w:p w14:paraId="7E344616" w14:textId="77777777" w:rsidR="003C1713" w:rsidRPr="00916ABF" w:rsidRDefault="003C1713" w:rsidP="003C1713">
            <w:pPr>
              <w:pStyle w:val="infoblue0"/>
              <w:ind w:left="0"/>
              <w:rPr>
                <w:i w:val="0"/>
                <w:color w:val="000000" w:themeColor="text1"/>
              </w:rPr>
            </w:pPr>
            <w:bookmarkStart w:id="74" w:name="_Hlk528879584"/>
            <w:r w:rsidRPr="00916ABF">
              <w:rPr>
                <w:i w:val="0"/>
                <w:color w:val="000000" w:themeColor="text1"/>
              </w:rPr>
              <w:t xml:space="preserve">Risk </w:t>
            </w:r>
            <w:r w:rsidRPr="00916ABF">
              <w:rPr>
                <w:i w:val="0"/>
                <w:color w:val="000000" w:themeColor="text1"/>
              </w:rPr>
              <w:lastRenderedPageBreak/>
              <w:t>ID</w:t>
            </w:r>
          </w:p>
        </w:tc>
        <w:tc>
          <w:tcPr>
            <w:tcW w:w="1909" w:type="dxa"/>
          </w:tcPr>
          <w:p w14:paraId="3671BCE5" w14:textId="77777777" w:rsidR="003C1713" w:rsidRPr="00916ABF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916ABF">
              <w:rPr>
                <w:i w:val="0"/>
                <w:color w:val="000000" w:themeColor="text1"/>
              </w:rPr>
              <w:lastRenderedPageBreak/>
              <w:t>Risk Description</w:t>
            </w:r>
          </w:p>
        </w:tc>
        <w:tc>
          <w:tcPr>
            <w:tcW w:w="1170" w:type="dxa"/>
          </w:tcPr>
          <w:p w14:paraId="44685D41" w14:textId="77777777" w:rsidR="003C1713" w:rsidRPr="008D2962" w:rsidRDefault="003C1713" w:rsidP="00D45597">
            <w:pPr>
              <w:pStyle w:val="infoblue0"/>
              <w:ind w:left="0"/>
              <w:rPr>
                <w:i w:val="0"/>
                <w:color w:val="000000" w:themeColor="text1"/>
                <w:lang w:val="vi-VN"/>
              </w:rPr>
            </w:pPr>
            <w:r w:rsidRPr="00916ABF"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1710" w:type="dxa"/>
          </w:tcPr>
          <w:p w14:paraId="72CE6C10" w14:textId="77777777" w:rsidR="003C1713" w:rsidRPr="00916ABF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916ABF"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1170" w:type="dxa"/>
          </w:tcPr>
          <w:p w14:paraId="74149FC4" w14:textId="77777777" w:rsidR="003C1713" w:rsidRPr="00916ABF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916ABF"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3796" w:type="dxa"/>
          </w:tcPr>
          <w:p w14:paraId="56420914" w14:textId="77777777" w:rsidR="003C1713" w:rsidRPr="00916ABF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916ABF"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bookmarkEnd w:id="74"/>
      <w:tr w:rsidR="003C1713" w14:paraId="332794A9" w14:textId="77777777" w:rsidTr="0059063A">
        <w:tc>
          <w:tcPr>
            <w:tcW w:w="701" w:type="dxa"/>
          </w:tcPr>
          <w:p w14:paraId="7DCB695A" w14:textId="58543D42" w:rsidR="003C1713" w:rsidRPr="0059063A" w:rsidRDefault="008B05F7" w:rsidP="00D45597">
            <w:pPr>
              <w:pStyle w:val="infoblue0"/>
              <w:ind w:left="0"/>
              <w:rPr>
                <w:i w:val="0"/>
                <w:color w:val="000000" w:themeColor="text1"/>
                <w:lang w:val="vi-VN"/>
              </w:rPr>
            </w:pPr>
            <w:r w:rsidRPr="0059063A">
              <w:rPr>
                <w:i w:val="0"/>
                <w:color w:val="000000" w:themeColor="text1"/>
                <w:lang w:val="vi-VN"/>
              </w:rPr>
              <w:t>1</w:t>
            </w:r>
          </w:p>
        </w:tc>
        <w:tc>
          <w:tcPr>
            <w:tcW w:w="1909" w:type="dxa"/>
          </w:tcPr>
          <w:p w14:paraId="7F95ACFC" w14:textId="7346159E" w:rsidR="003C1713" w:rsidRPr="0059063A" w:rsidRDefault="0059063A" w:rsidP="00D45597">
            <w:pPr>
              <w:pStyle w:val="infoblue0"/>
              <w:ind w:left="0"/>
              <w:rPr>
                <w:i w:val="0"/>
                <w:color w:val="000000" w:themeColor="text1"/>
                <w:lang w:val="vi-VN"/>
              </w:rPr>
            </w:pPr>
            <w:r w:rsidRPr="0059063A">
              <w:rPr>
                <w:i w:val="0"/>
                <w:color w:val="000000" w:themeColor="text1"/>
                <w:lang w:val="vi-VN"/>
              </w:rPr>
              <w:t>4/5 members of team do not have experience in Java</w:t>
            </w:r>
            <w:r w:rsidRPr="0059063A">
              <w:rPr>
                <w:i w:val="0"/>
                <w:color w:val="000000" w:themeColor="text1"/>
              </w:rPr>
              <w:t>’s</w:t>
            </w:r>
            <w:r w:rsidRPr="0059063A">
              <w:rPr>
                <w:i w:val="0"/>
                <w:color w:val="000000" w:themeColor="text1"/>
                <w:lang w:val="vi-VN"/>
              </w:rPr>
              <w:t xml:space="preserve"> Spring framework</w:t>
            </w:r>
          </w:p>
        </w:tc>
        <w:tc>
          <w:tcPr>
            <w:tcW w:w="1170" w:type="dxa"/>
          </w:tcPr>
          <w:p w14:paraId="2C1A332A" w14:textId="72DABA6B" w:rsidR="003C1713" w:rsidRPr="0059063A" w:rsidRDefault="0059063A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59063A">
              <w:rPr>
                <w:i w:val="0"/>
                <w:color w:val="000000" w:themeColor="text1"/>
              </w:rPr>
              <w:t>80%</w:t>
            </w:r>
          </w:p>
        </w:tc>
        <w:tc>
          <w:tcPr>
            <w:tcW w:w="1710" w:type="dxa"/>
          </w:tcPr>
          <w:p w14:paraId="0429903A" w14:textId="410257AE" w:rsidR="003C1713" w:rsidRPr="00C81B76" w:rsidRDefault="00C81B76" w:rsidP="00D45597">
            <w:pPr>
              <w:pStyle w:val="infoblue0"/>
              <w:ind w:left="0"/>
              <w:rPr>
                <w:i w:val="0"/>
                <w:color w:val="000000" w:themeColor="text1"/>
                <w:lang w:val="vi-VN"/>
              </w:rPr>
            </w:pPr>
            <w:r>
              <w:rPr>
                <w:i w:val="0"/>
                <w:color w:val="000000" w:themeColor="text1"/>
                <w:lang w:val="vi-VN"/>
              </w:rPr>
              <w:t>It makes the process of implementing system more slow down</w:t>
            </w:r>
          </w:p>
        </w:tc>
        <w:tc>
          <w:tcPr>
            <w:tcW w:w="1170" w:type="dxa"/>
          </w:tcPr>
          <w:p w14:paraId="498EBCDD" w14:textId="128174E9" w:rsidR="003C1713" w:rsidRPr="0059063A" w:rsidRDefault="0059063A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59063A"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3796" w:type="dxa"/>
          </w:tcPr>
          <w:p w14:paraId="03F0422E" w14:textId="7220D1C8" w:rsidR="003C1713" w:rsidRPr="0059063A" w:rsidRDefault="0059063A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59063A">
              <w:rPr>
                <w:i w:val="0"/>
                <w:color w:val="000000" w:themeColor="text1"/>
              </w:rPr>
              <w:t>Team leader is going to train the framework for team members</w:t>
            </w:r>
          </w:p>
        </w:tc>
      </w:tr>
      <w:tr w:rsidR="003C1713" w14:paraId="3A9D9602" w14:textId="77777777" w:rsidTr="0059063A">
        <w:tc>
          <w:tcPr>
            <w:tcW w:w="701" w:type="dxa"/>
          </w:tcPr>
          <w:p w14:paraId="107EE8D8" w14:textId="56A1A3C1" w:rsidR="003C1713" w:rsidRPr="00340374" w:rsidRDefault="00645D1E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340374"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909" w:type="dxa"/>
          </w:tcPr>
          <w:p w14:paraId="6FB76AF3" w14:textId="0CD3399C" w:rsidR="003C1713" w:rsidRPr="00340374" w:rsidRDefault="00645D1E" w:rsidP="00D45597">
            <w:pPr>
              <w:pStyle w:val="infoblue0"/>
              <w:ind w:left="0"/>
              <w:rPr>
                <w:i w:val="0"/>
                <w:color w:val="000000" w:themeColor="text1"/>
                <w:lang w:val="vi-VN"/>
              </w:rPr>
            </w:pPr>
            <w:r w:rsidRPr="00340374">
              <w:rPr>
                <w:i w:val="0"/>
                <w:color w:val="000000" w:themeColor="text1"/>
              </w:rPr>
              <w:t xml:space="preserve">Having other projects needing to finish </w:t>
            </w:r>
          </w:p>
        </w:tc>
        <w:tc>
          <w:tcPr>
            <w:tcW w:w="1170" w:type="dxa"/>
          </w:tcPr>
          <w:p w14:paraId="6A8EED3A" w14:textId="738523B0" w:rsidR="003C1713" w:rsidRPr="00340374" w:rsidRDefault="00340374" w:rsidP="00D45597">
            <w:pPr>
              <w:pStyle w:val="infoblue0"/>
              <w:ind w:left="0"/>
              <w:rPr>
                <w:i w:val="0"/>
                <w:color w:val="000000" w:themeColor="text1"/>
                <w:lang w:val="vi-VN"/>
              </w:rPr>
            </w:pPr>
            <w:r w:rsidRPr="00340374">
              <w:rPr>
                <w:i w:val="0"/>
                <w:color w:val="000000" w:themeColor="text1"/>
                <w:lang w:val="vi-VN"/>
              </w:rPr>
              <w:t>70%</w:t>
            </w:r>
          </w:p>
        </w:tc>
        <w:tc>
          <w:tcPr>
            <w:tcW w:w="1710" w:type="dxa"/>
          </w:tcPr>
          <w:p w14:paraId="082FBB24" w14:textId="68BAB345" w:rsidR="003C1713" w:rsidRPr="00340374" w:rsidRDefault="00340374" w:rsidP="00D45597">
            <w:pPr>
              <w:pStyle w:val="infoblue0"/>
              <w:ind w:left="0"/>
              <w:rPr>
                <w:i w:val="0"/>
              </w:rPr>
            </w:pPr>
            <w:r w:rsidRPr="00340374">
              <w:rPr>
                <w:i w:val="0"/>
                <w:color w:val="000000" w:themeColor="text1"/>
                <w:lang w:val="vi-VN"/>
              </w:rPr>
              <w:t xml:space="preserve">It takes much time  to do, cannot have enough time to do the project </w:t>
            </w:r>
            <w:r w:rsidRPr="00340374">
              <w:rPr>
                <w:i w:val="0"/>
                <w:color w:val="000000" w:themeColor="text1"/>
              </w:rPr>
              <w:t>as deep as possible.</w:t>
            </w:r>
          </w:p>
        </w:tc>
        <w:tc>
          <w:tcPr>
            <w:tcW w:w="1170" w:type="dxa"/>
          </w:tcPr>
          <w:p w14:paraId="2A2B0B3A" w14:textId="46D7F3A1" w:rsidR="003C1713" w:rsidRPr="00340374" w:rsidRDefault="00340374" w:rsidP="00D45597">
            <w:pPr>
              <w:pStyle w:val="infoblue0"/>
              <w:ind w:left="0"/>
              <w:rPr>
                <w:i w:val="0"/>
              </w:rPr>
            </w:pPr>
            <w:r w:rsidRPr="00340374"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3796" w:type="dxa"/>
          </w:tcPr>
          <w:p w14:paraId="505A7DEC" w14:textId="4761B131" w:rsidR="003C1713" w:rsidRPr="00340374" w:rsidRDefault="00340374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Team members have to divide learning time logically.</w:t>
            </w:r>
          </w:p>
        </w:tc>
      </w:tr>
      <w:tr w:rsidR="003C1713" w14:paraId="4A49784E" w14:textId="77777777" w:rsidTr="0059063A">
        <w:tc>
          <w:tcPr>
            <w:tcW w:w="701" w:type="dxa"/>
          </w:tcPr>
          <w:p w14:paraId="4A90AB4F" w14:textId="7B6483F1" w:rsidR="003C1713" w:rsidRPr="00D368F8" w:rsidRDefault="00340374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D368F8"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909" w:type="dxa"/>
          </w:tcPr>
          <w:p w14:paraId="2B08D4B6" w14:textId="7ADC7070" w:rsidR="003C1713" w:rsidRPr="00D368F8" w:rsidRDefault="00340374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D368F8">
              <w:rPr>
                <w:i w:val="0"/>
                <w:color w:val="000000" w:themeColor="text1"/>
              </w:rPr>
              <w:t xml:space="preserve">Do not experience of designing UI/UX </w:t>
            </w:r>
          </w:p>
        </w:tc>
        <w:tc>
          <w:tcPr>
            <w:tcW w:w="1170" w:type="dxa"/>
          </w:tcPr>
          <w:p w14:paraId="0CD509E2" w14:textId="244F01EF" w:rsidR="003C1713" w:rsidRPr="00D368F8" w:rsidRDefault="00340374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D368F8">
              <w:rPr>
                <w:i w:val="0"/>
                <w:color w:val="000000" w:themeColor="text1"/>
              </w:rPr>
              <w:t>80%</w:t>
            </w:r>
          </w:p>
        </w:tc>
        <w:tc>
          <w:tcPr>
            <w:tcW w:w="1710" w:type="dxa"/>
          </w:tcPr>
          <w:p w14:paraId="63E8ECAE" w14:textId="53ADCCF6" w:rsidR="003C1713" w:rsidRPr="00D368F8" w:rsidRDefault="00D368F8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D368F8">
              <w:rPr>
                <w:i w:val="0"/>
                <w:color w:val="000000" w:themeColor="text1"/>
              </w:rPr>
              <w:t>It takes a lot of mistakes and the UI/UX has many defects</w:t>
            </w:r>
            <w:r w:rsidRPr="00D368F8">
              <w:rPr>
                <w:i w:val="0"/>
                <w:color w:val="000000" w:themeColor="text1"/>
                <w:lang w:val="vi-VN"/>
              </w:rPr>
              <w:t>.</w:t>
            </w:r>
            <w:r w:rsidRPr="00D368F8">
              <w:rPr>
                <w:i w:val="0"/>
                <w:color w:val="000000" w:themeColor="text1"/>
              </w:rPr>
              <w:t xml:space="preserve"> </w:t>
            </w:r>
          </w:p>
        </w:tc>
        <w:tc>
          <w:tcPr>
            <w:tcW w:w="1170" w:type="dxa"/>
          </w:tcPr>
          <w:p w14:paraId="79CCB748" w14:textId="2CBB5F12" w:rsidR="003C1713" w:rsidRPr="00D368F8" w:rsidRDefault="00D368F8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D368F8"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3796" w:type="dxa"/>
          </w:tcPr>
          <w:p w14:paraId="3DA050D3" w14:textId="60898922" w:rsidR="003C1713" w:rsidRPr="00D368F8" w:rsidRDefault="00D368F8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D368F8">
              <w:rPr>
                <w:i w:val="0"/>
                <w:color w:val="000000" w:themeColor="text1"/>
                <w:lang w:val="vi-VN"/>
              </w:rPr>
              <w:t xml:space="preserve">It </w:t>
            </w:r>
            <w:r w:rsidRPr="00D368F8">
              <w:rPr>
                <w:i w:val="0"/>
                <w:color w:val="000000" w:themeColor="text1"/>
              </w:rPr>
              <w:t>t</w:t>
            </w:r>
            <w:r w:rsidRPr="00D368F8">
              <w:rPr>
                <w:i w:val="0"/>
                <w:color w:val="000000" w:themeColor="text1"/>
                <w:lang w:val="vi-VN"/>
              </w:rPr>
              <w:t>akes design team</w:t>
            </w:r>
            <w:r w:rsidRPr="00D368F8">
              <w:rPr>
                <w:i w:val="0"/>
                <w:color w:val="000000" w:themeColor="text1"/>
              </w:rPr>
              <w:t xml:space="preserve"> much time to research and ask seniors and TAs to make the UI/UX of the system as best as possible. </w:t>
            </w:r>
          </w:p>
        </w:tc>
      </w:tr>
    </w:tbl>
    <w:p w14:paraId="7F993760" w14:textId="77777777" w:rsidR="003C1713" w:rsidRDefault="003C1713" w:rsidP="00D45597">
      <w:pPr>
        <w:pStyle w:val="infoblue0"/>
      </w:pPr>
    </w:p>
    <w:p w14:paraId="33EE656C" w14:textId="279BCAE5" w:rsidR="007C47A5" w:rsidRDefault="007C47A5" w:rsidP="00F761F6">
      <w:pPr>
        <w:pStyle w:val="Heading3"/>
      </w:pPr>
      <w:bookmarkStart w:id="75" w:name="_Toc307271034"/>
      <w:bookmarkStart w:id="76" w:name="_Toc528870588"/>
      <w:r w:rsidRPr="00F761F6">
        <w:t>Configuration Management</w:t>
      </w:r>
      <w:bookmarkEnd w:id="75"/>
      <w:bookmarkEnd w:id="76"/>
    </w:p>
    <w:p w14:paraId="01B6BCB4" w14:textId="364A260C" w:rsidR="00AF0912" w:rsidRDefault="00AF0912" w:rsidP="00AF0912">
      <w:pPr>
        <w:ind w:firstLine="720"/>
      </w:pPr>
      <w:r>
        <w:t>Here is the information of tools used for storage and sharing source code and files:</w:t>
      </w:r>
    </w:p>
    <w:p w14:paraId="55A269A2" w14:textId="751098E5" w:rsidR="00AF0912" w:rsidRDefault="00AF0912" w:rsidP="00AF0912">
      <w:pPr>
        <w:pStyle w:val="ListParagraph"/>
        <w:numPr>
          <w:ilvl w:val="0"/>
          <w:numId w:val="15"/>
        </w:numPr>
      </w:pPr>
      <w:r>
        <w:t>Bitbucket: for management source code and related files.</w:t>
      </w:r>
    </w:p>
    <w:p w14:paraId="18C68D71" w14:textId="13A928C6" w:rsidR="00AF0912" w:rsidRDefault="00AF0912" w:rsidP="00AF0912">
      <w:pPr>
        <w:pStyle w:val="ListParagraph"/>
        <w:numPr>
          <w:ilvl w:val="0"/>
          <w:numId w:val="15"/>
        </w:numPr>
      </w:pPr>
      <w:r>
        <w:t>Slack: for online meeting and discuss, sharing report.</w:t>
      </w:r>
    </w:p>
    <w:p w14:paraId="417E31B8" w14:textId="77777777" w:rsidR="007C47A5" w:rsidRDefault="007C47A5" w:rsidP="00AF0912">
      <w:pPr>
        <w:pStyle w:val="ListParagraph"/>
        <w:ind w:left="1800"/>
      </w:pPr>
      <w:bookmarkStart w:id="77" w:name="_Toc447095917"/>
      <w:bookmarkStart w:id="78" w:name="_Toc512930369"/>
      <w:bookmarkStart w:id="79" w:name="_Toc447095932"/>
      <w:bookmarkStart w:id="80" w:name="_Toc512930370"/>
      <w:bookmarkEnd w:id="73"/>
      <w:bookmarkEnd w:id="77"/>
      <w:bookmarkEnd w:id="78"/>
      <w:bookmarkEnd w:id="79"/>
      <w:bookmarkEnd w:id="80"/>
    </w:p>
    <w:p w14:paraId="21464A3E" w14:textId="77777777" w:rsidR="00EE3C86" w:rsidRDefault="00EE3C86">
      <w:pPr>
        <w:pStyle w:val="BodyText"/>
      </w:pPr>
    </w:p>
    <w:p w14:paraId="209B03AB" w14:textId="77777777" w:rsidR="00EE3C86" w:rsidRDefault="00EE3C86">
      <w:pPr>
        <w:pStyle w:val="BodyText"/>
      </w:pPr>
    </w:p>
    <w:p w14:paraId="75E8741C" w14:textId="77777777"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A2014" w14:textId="77777777" w:rsidR="00047112" w:rsidRDefault="00047112">
      <w:r>
        <w:separator/>
      </w:r>
    </w:p>
  </w:endnote>
  <w:endnote w:type="continuationSeparator" w:id="0">
    <w:p w14:paraId="324AE420" w14:textId="77777777" w:rsidR="00047112" w:rsidRDefault="0004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48C49" w14:textId="77777777" w:rsidR="0000416A" w:rsidRDefault="000041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6C228" w14:textId="77777777" w:rsidR="0000416A" w:rsidRDefault="000041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416A" w14:paraId="5341DA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031758" w14:textId="77777777" w:rsidR="0000416A" w:rsidRDefault="0000416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A33BBF" w14:textId="6349D2BE" w:rsidR="0000416A" w:rsidRDefault="0000416A" w:rsidP="006139B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Bitmap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377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37F1BE" w14:textId="77777777" w:rsidR="0000416A" w:rsidRDefault="0000416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0613C88" w14:textId="77777777" w:rsidR="0000416A" w:rsidRDefault="00004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52987" w14:textId="77777777" w:rsidR="0000416A" w:rsidRDefault="00004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30AB8" w14:textId="77777777" w:rsidR="00047112" w:rsidRDefault="00047112">
      <w:r>
        <w:separator/>
      </w:r>
    </w:p>
  </w:footnote>
  <w:footnote w:type="continuationSeparator" w:id="0">
    <w:p w14:paraId="082F8070" w14:textId="77777777" w:rsidR="00047112" w:rsidRDefault="0004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6A99" w14:textId="77777777" w:rsidR="0000416A" w:rsidRDefault="0000416A">
    <w:pPr>
      <w:rPr>
        <w:sz w:val="24"/>
      </w:rPr>
    </w:pPr>
  </w:p>
  <w:p w14:paraId="07075065" w14:textId="77777777" w:rsidR="0000416A" w:rsidRDefault="0000416A">
    <w:pPr>
      <w:pBdr>
        <w:top w:val="single" w:sz="6" w:space="1" w:color="auto"/>
      </w:pBdr>
      <w:rPr>
        <w:sz w:val="24"/>
      </w:rPr>
    </w:pPr>
  </w:p>
  <w:p w14:paraId="3EA3D9E1" w14:textId="495AC50D" w:rsidR="0000416A" w:rsidRDefault="0000416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Bitmap</w:t>
    </w:r>
  </w:p>
  <w:p w14:paraId="2EEA6681" w14:textId="77777777" w:rsidR="0000416A" w:rsidRDefault="0000416A">
    <w:pPr>
      <w:pBdr>
        <w:bottom w:val="single" w:sz="6" w:space="1" w:color="auto"/>
      </w:pBdr>
      <w:jc w:val="right"/>
      <w:rPr>
        <w:sz w:val="24"/>
      </w:rPr>
    </w:pPr>
  </w:p>
  <w:p w14:paraId="716B2D90" w14:textId="77777777" w:rsidR="0000416A" w:rsidRDefault="00004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416A" w14:paraId="331941C8" w14:textId="77777777">
      <w:tc>
        <w:tcPr>
          <w:tcW w:w="6379" w:type="dxa"/>
        </w:tcPr>
        <w:p w14:paraId="73DE8C8B" w14:textId="68DDF650" w:rsidR="0000416A" w:rsidRPr="00DD76D3" w:rsidRDefault="0000416A">
          <w:pPr>
            <w:rPr>
              <w:lang w:val="vi-VN"/>
            </w:rPr>
          </w:pPr>
          <w:r>
            <w:rPr>
              <w:lang w:val="vi-VN"/>
            </w:rPr>
            <w:t>Comnhalam.com</w:t>
          </w:r>
        </w:p>
      </w:tc>
      <w:tc>
        <w:tcPr>
          <w:tcW w:w="3179" w:type="dxa"/>
        </w:tcPr>
        <w:p w14:paraId="3BC296A0" w14:textId="2972AE03" w:rsidR="00C1760E" w:rsidRPr="00C1760E" w:rsidRDefault="0000416A">
          <w:pPr>
            <w:tabs>
              <w:tab w:val="left" w:pos="1135"/>
            </w:tabs>
            <w:spacing w:before="40"/>
            <w:ind w:right="68"/>
            <w:rPr>
              <w:lang w:val="vi-VN"/>
            </w:rPr>
          </w:pPr>
          <w:r>
            <w:t xml:space="preserve"> Version:          1.0</w:t>
          </w:r>
          <w:r w:rsidR="00C1760E">
            <w:rPr>
              <w:lang w:val="vi-VN"/>
            </w:rPr>
            <w:t>.1</w:t>
          </w:r>
        </w:p>
      </w:tc>
    </w:tr>
    <w:tr w:rsidR="0000416A" w14:paraId="77E621B3" w14:textId="77777777">
      <w:tc>
        <w:tcPr>
          <w:tcW w:w="6379" w:type="dxa"/>
        </w:tcPr>
        <w:p w14:paraId="6AFD5E56" w14:textId="77777777" w:rsidR="0000416A" w:rsidRDefault="000E2CE2" w:rsidP="00066F3C">
          <w:fldSimple w:instr=" TITLE  \* MERGEFORMAT ">
            <w:r w:rsidR="0000416A">
              <w:t>Software Development Plan</w:t>
            </w:r>
          </w:fldSimple>
        </w:p>
      </w:tc>
      <w:tc>
        <w:tcPr>
          <w:tcW w:w="3179" w:type="dxa"/>
        </w:tcPr>
        <w:p w14:paraId="1518EA6D" w14:textId="654DA785" w:rsidR="0000416A" w:rsidRPr="00C22D15" w:rsidRDefault="0000416A">
          <w:pPr>
            <w:rPr>
              <w:lang w:val="vi-VN"/>
            </w:rPr>
          </w:pPr>
          <w:r>
            <w:t xml:space="preserve">  Date: October</w:t>
          </w:r>
          <w:r>
            <w:rPr>
              <w:lang w:val="vi-VN"/>
            </w:rPr>
            <w:t xml:space="preserve"> 31, 2018</w:t>
          </w:r>
        </w:p>
      </w:tc>
    </w:tr>
    <w:tr w:rsidR="0000416A" w14:paraId="08DE30C7" w14:textId="77777777">
      <w:tc>
        <w:tcPr>
          <w:tcW w:w="9558" w:type="dxa"/>
          <w:gridSpan w:val="2"/>
        </w:tcPr>
        <w:p w14:paraId="52A7C284" w14:textId="2B9102CB" w:rsidR="0000416A" w:rsidRPr="00C22D15" w:rsidRDefault="0000416A">
          <w:pPr>
            <w:rPr>
              <w:lang w:val="vi-VN"/>
            </w:rPr>
          </w:pPr>
          <w:r>
            <w:rPr>
              <w:lang w:val="vi-VN"/>
            </w:rPr>
            <w:t>CTT512-0416CLC</w:t>
          </w:r>
        </w:p>
      </w:tc>
    </w:tr>
  </w:tbl>
  <w:p w14:paraId="4F01E835" w14:textId="77777777" w:rsidR="0000416A" w:rsidRDefault="000041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313E9" w14:textId="77777777" w:rsidR="0000416A" w:rsidRDefault="00004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1D8088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7D9B"/>
    <w:multiLevelType w:val="hybridMultilevel"/>
    <w:tmpl w:val="E348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F2E91"/>
    <w:multiLevelType w:val="hybridMultilevel"/>
    <w:tmpl w:val="4A68E22E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15A46"/>
    <w:multiLevelType w:val="hybridMultilevel"/>
    <w:tmpl w:val="D682E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80245"/>
    <w:multiLevelType w:val="hybridMultilevel"/>
    <w:tmpl w:val="270A286C"/>
    <w:lvl w:ilvl="0" w:tplc="D13A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44596"/>
    <w:multiLevelType w:val="multilevel"/>
    <w:tmpl w:val="990CE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1B76E44"/>
    <w:multiLevelType w:val="hybridMultilevel"/>
    <w:tmpl w:val="DC0EC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D0350C"/>
    <w:multiLevelType w:val="hybridMultilevel"/>
    <w:tmpl w:val="B5A4E1FE"/>
    <w:lvl w:ilvl="0" w:tplc="23643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BA766F"/>
    <w:multiLevelType w:val="hybridMultilevel"/>
    <w:tmpl w:val="8C424FFC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15E67"/>
    <w:multiLevelType w:val="hybridMultilevel"/>
    <w:tmpl w:val="D90883EA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F464C"/>
    <w:multiLevelType w:val="hybridMultilevel"/>
    <w:tmpl w:val="37309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3D13D1"/>
    <w:multiLevelType w:val="hybridMultilevel"/>
    <w:tmpl w:val="C80C2DF8"/>
    <w:lvl w:ilvl="0" w:tplc="655CE0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37515E"/>
    <w:multiLevelType w:val="hybridMultilevel"/>
    <w:tmpl w:val="56B002DE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52A2C"/>
    <w:multiLevelType w:val="hybridMultilevel"/>
    <w:tmpl w:val="609EEF0A"/>
    <w:lvl w:ilvl="0" w:tplc="D8944C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9"/>
  </w:num>
  <w:num w:numId="5">
    <w:abstractNumId w:val="14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8"/>
  </w:num>
  <w:num w:numId="13">
    <w:abstractNumId w:val="11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38F"/>
    <w:rsid w:val="0000416A"/>
    <w:rsid w:val="00022036"/>
    <w:rsid w:val="00047112"/>
    <w:rsid w:val="000523E5"/>
    <w:rsid w:val="00066F3C"/>
    <w:rsid w:val="000942DF"/>
    <w:rsid w:val="0009538F"/>
    <w:rsid w:val="000E2CE2"/>
    <w:rsid w:val="001215CC"/>
    <w:rsid w:val="00126F96"/>
    <w:rsid w:val="00177B6D"/>
    <w:rsid w:val="00184079"/>
    <w:rsid w:val="00184201"/>
    <w:rsid w:val="001918E6"/>
    <w:rsid w:val="00194473"/>
    <w:rsid w:val="001B6971"/>
    <w:rsid w:val="001C16E1"/>
    <w:rsid w:val="001C31FF"/>
    <w:rsid w:val="001C55D1"/>
    <w:rsid w:val="001C5DB9"/>
    <w:rsid w:val="001E37A8"/>
    <w:rsid w:val="001F5B45"/>
    <w:rsid w:val="00221145"/>
    <w:rsid w:val="002222A8"/>
    <w:rsid w:val="00233E79"/>
    <w:rsid w:val="00250517"/>
    <w:rsid w:val="00296ACE"/>
    <w:rsid w:val="002A2E52"/>
    <w:rsid w:val="00320077"/>
    <w:rsid w:val="00336351"/>
    <w:rsid w:val="00340374"/>
    <w:rsid w:val="003C1713"/>
    <w:rsid w:val="003D0B81"/>
    <w:rsid w:val="003E1985"/>
    <w:rsid w:val="003F21B9"/>
    <w:rsid w:val="00431CF8"/>
    <w:rsid w:val="00464289"/>
    <w:rsid w:val="00484BF3"/>
    <w:rsid w:val="0049340B"/>
    <w:rsid w:val="004B41D3"/>
    <w:rsid w:val="00535F22"/>
    <w:rsid w:val="00557053"/>
    <w:rsid w:val="00557513"/>
    <w:rsid w:val="0056323D"/>
    <w:rsid w:val="0059063A"/>
    <w:rsid w:val="005A08D8"/>
    <w:rsid w:val="005E4DFF"/>
    <w:rsid w:val="00603CFB"/>
    <w:rsid w:val="006139BA"/>
    <w:rsid w:val="00616202"/>
    <w:rsid w:val="00641F97"/>
    <w:rsid w:val="00645D1E"/>
    <w:rsid w:val="00650749"/>
    <w:rsid w:val="00651BFA"/>
    <w:rsid w:val="00694855"/>
    <w:rsid w:val="006A66F8"/>
    <w:rsid w:val="006B3728"/>
    <w:rsid w:val="00705C4C"/>
    <w:rsid w:val="00714EC7"/>
    <w:rsid w:val="00726B18"/>
    <w:rsid w:val="0076616F"/>
    <w:rsid w:val="007B2D78"/>
    <w:rsid w:val="007B6FBC"/>
    <w:rsid w:val="007C47A5"/>
    <w:rsid w:val="007D352B"/>
    <w:rsid w:val="007E0AB3"/>
    <w:rsid w:val="007E4E16"/>
    <w:rsid w:val="007F2C69"/>
    <w:rsid w:val="008678ED"/>
    <w:rsid w:val="0087333D"/>
    <w:rsid w:val="00883A65"/>
    <w:rsid w:val="00896DC9"/>
    <w:rsid w:val="008B05F7"/>
    <w:rsid w:val="008C7ECC"/>
    <w:rsid w:val="008D2962"/>
    <w:rsid w:val="008F3CB9"/>
    <w:rsid w:val="008F5112"/>
    <w:rsid w:val="00902FF3"/>
    <w:rsid w:val="00916ABF"/>
    <w:rsid w:val="0094095A"/>
    <w:rsid w:val="00963CA7"/>
    <w:rsid w:val="009660C1"/>
    <w:rsid w:val="00975096"/>
    <w:rsid w:val="00982833"/>
    <w:rsid w:val="009B4C89"/>
    <w:rsid w:val="009D09D6"/>
    <w:rsid w:val="009E59C6"/>
    <w:rsid w:val="00A0236E"/>
    <w:rsid w:val="00A12A13"/>
    <w:rsid w:val="00A1313E"/>
    <w:rsid w:val="00A5218D"/>
    <w:rsid w:val="00A83434"/>
    <w:rsid w:val="00AA7A3F"/>
    <w:rsid w:val="00AC6733"/>
    <w:rsid w:val="00AF0912"/>
    <w:rsid w:val="00AF4EE4"/>
    <w:rsid w:val="00B03EA0"/>
    <w:rsid w:val="00B2601B"/>
    <w:rsid w:val="00B71DE9"/>
    <w:rsid w:val="00B9377A"/>
    <w:rsid w:val="00BC73F5"/>
    <w:rsid w:val="00BD4E1F"/>
    <w:rsid w:val="00BE62AC"/>
    <w:rsid w:val="00BE74F2"/>
    <w:rsid w:val="00BF4C95"/>
    <w:rsid w:val="00C11322"/>
    <w:rsid w:val="00C1760E"/>
    <w:rsid w:val="00C22D15"/>
    <w:rsid w:val="00C80CBA"/>
    <w:rsid w:val="00C81B76"/>
    <w:rsid w:val="00C83806"/>
    <w:rsid w:val="00CA4DCB"/>
    <w:rsid w:val="00CC0E0D"/>
    <w:rsid w:val="00D177E5"/>
    <w:rsid w:val="00D253B3"/>
    <w:rsid w:val="00D25AC2"/>
    <w:rsid w:val="00D368F8"/>
    <w:rsid w:val="00D45597"/>
    <w:rsid w:val="00D86F4F"/>
    <w:rsid w:val="00D94371"/>
    <w:rsid w:val="00D94C10"/>
    <w:rsid w:val="00DD76D3"/>
    <w:rsid w:val="00E33E7A"/>
    <w:rsid w:val="00E44956"/>
    <w:rsid w:val="00E56733"/>
    <w:rsid w:val="00E61278"/>
    <w:rsid w:val="00E8273A"/>
    <w:rsid w:val="00EB7AAA"/>
    <w:rsid w:val="00EE3C86"/>
    <w:rsid w:val="00F761F6"/>
    <w:rsid w:val="00FA4485"/>
    <w:rsid w:val="00FA752E"/>
    <w:rsid w:val="00FE1777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5B5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2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EAAD575-7B31-4971-A433-72AE3E7E917C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dirty="0">
              <a:solidFill>
                <a:schemeClr val="tx1"/>
              </a:solidFill>
            </a:rPr>
            <a:t>Project Manager: </a:t>
          </a:r>
        </a:p>
        <a:p>
          <a:pPr algn="ctr"/>
          <a:r>
            <a:rPr lang="en-US" sz="1200" dirty="0" err="1">
              <a:solidFill>
                <a:schemeClr val="tx1"/>
              </a:solidFill>
            </a:rPr>
            <a:t>Trần</a:t>
          </a:r>
          <a:r>
            <a:rPr lang="en-US" sz="1200" dirty="0">
              <a:solidFill>
                <a:schemeClr val="tx1"/>
              </a:solidFill>
            </a:rPr>
            <a:t> </a:t>
          </a:r>
          <a:r>
            <a:rPr lang="en-US" sz="1200" dirty="0" err="1">
              <a:solidFill>
                <a:schemeClr val="tx1"/>
              </a:solidFill>
            </a:rPr>
            <a:t>Trọng</a:t>
          </a:r>
          <a:r>
            <a:rPr lang="en-US" sz="1200" dirty="0">
              <a:solidFill>
                <a:schemeClr val="tx1"/>
              </a:solidFill>
            </a:rPr>
            <a:t> </a:t>
          </a:r>
          <a:r>
            <a:rPr lang="en-US" sz="1200" dirty="0" err="1">
              <a:solidFill>
                <a:schemeClr val="tx1"/>
              </a:solidFill>
            </a:rPr>
            <a:t>Phúc</a:t>
          </a:r>
          <a:endParaRPr lang="en-US" sz="1200" dirty="0">
            <a:solidFill>
              <a:schemeClr val="tx1"/>
            </a:solidFill>
          </a:endParaRP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pPr algn="ctr"/>
          <a:endParaRPr lang="en-US" sz="1000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pPr algn="ctr"/>
          <a:endParaRPr lang="en-US" sz="1000"/>
        </a:p>
      </dgm:t>
    </dgm:pt>
    <dgm:pt modelId="{EFE09C88-D3CF-41A9-A2CB-992E999D721F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1600" dirty="0">
              <a:solidFill>
                <a:schemeClr val="tx1"/>
              </a:solidFill>
            </a:rPr>
            <a:t>Developer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pPr algn="ctr"/>
          <a:endParaRPr lang="en-US" sz="1000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pPr algn="ctr"/>
          <a:endParaRPr lang="en-US" sz="1000"/>
        </a:p>
      </dgm:t>
    </dgm:pt>
    <dgm:pt modelId="{633BEF0A-3F0B-4FD4-AA4E-69C26CB839F3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1600" dirty="0">
              <a:solidFill>
                <a:schemeClr val="tx1"/>
              </a:solidFill>
            </a:rPr>
            <a:t>Business Analyst</a:t>
          </a:r>
          <a:r>
            <a:rPr lang="en-US" sz="1600" dirty="0"/>
            <a:t> 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pPr algn="ctr"/>
          <a:endParaRPr lang="en-US" sz="1000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pPr algn="ctr"/>
          <a:endParaRPr lang="en-US" sz="1000"/>
        </a:p>
      </dgm:t>
    </dgm:pt>
    <dgm:pt modelId="{50679DC1-86F5-4983-BF2E-F644154465FB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1600" dirty="0">
              <a:solidFill>
                <a:schemeClr val="tx1"/>
              </a:solidFill>
            </a:rPr>
            <a:t>Tester</a:t>
          </a:r>
          <a:r>
            <a:rPr lang="en-US" sz="900" dirty="0">
              <a:solidFill>
                <a:schemeClr val="tx1"/>
              </a:solidFill>
            </a:rPr>
            <a:t> 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pPr algn="ctr"/>
          <a:endParaRPr lang="en-US" sz="1000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pPr algn="ctr"/>
          <a:endParaRPr lang="en-US" sz="1000"/>
        </a:p>
      </dgm:t>
    </dgm:pt>
    <dgm:pt modelId="{34CE325E-C991-4300-B8E5-33A418D03845}">
      <dgm:prSet phldrT="[Text]" custT="1"/>
      <dgm:spPr/>
      <dgm:t>
        <a:bodyPr/>
        <a:lstStyle/>
        <a:p>
          <a:pPr algn="ctr"/>
          <a:r>
            <a:rPr lang="en-US" sz="1000" dirty="0" err="1"/>
            <a:t>Trần</a:t>
          </a:r>
          <a:r>
            <a:rPr lang="en-US" sz="1000" dirty="0"/>
            <a:t> </a:t>
          </a:r>
          <a:r>
            <a:rPr lang="en-US" sz="1000" dirty="0" err="1"/>
            <a:t>Trọng</a:t>
          </a:r>
          <a:r>
            <a:rPr lang="en-US" sz="1000" dirty="0"/>
            <a:t> </a:t>
          </a:r>
          <a:r>
            <a:rPr lang="en-US" sz="1000" dirty="0" err="1"/>
            <a:t>Phúc</a:t>
          </a:r>
          <a:endParaRPr lang="en-US" sz="1000" dirty="0"/>
        </a:p>
      </dgm:t>
    </dgm:pt>
    <dgm:pt modelId="{CDD1772F-4C56-43F0-9C05-EECEE77EF0BF}" type="parTrans" cxnId="{1B6B3F40-96CA-4FCD-AFF1-7E9297D17D1B}">
      <dgm:prSet/>
      <dgm:spPr/>
      <dgm:t>
        <a:bodyPr/>
        <a:lstStyle/>
        <a:p>
          <a:pPr algn="ctr"/>
          <a:endParaRPr lang="en-US" sz="1000"/>
        </a:p>
      </dgm:t>
    </dgm:pt>
    <dgm:pt modelId="{02EDF299-BC7C-4DD2-AA79-2DB4505632F4}" type="sibTrans" cxnId="{1B6B3F40-96CA-4FCD-AFF1-7E9297D17D1B}">
      <dgm:prSet/>
      <dgm:spPr/>
      <dgm:t>
        <a:bodyPr/>
        <a:lstStyle/>
        <a:p>
          <a:pPr algn="ctr"/>
          <a:endParaRPr lang="en-US" sz="1000"/>
        </a:p>
      </dgm:t>
    </dgm:pt>
    <dgm:pt modelId="{85C4A810-6169-4B49-96C2-10E7E79AF41D}">
      <dgm:prSet phldrT="[Text]" custT="1"/>
      <dgm:spPr/>
      <dgm:t>
        <a:bodyPr/>
        <a:lstStyle/>
        <a:p>
          <a:pPr algn="ctr"/>
          <a:r>
            <a:rPr lang="en-US" sz="1000" dirty="0" err="1"/>
            <a:t>Trình</a:t>
          </a:r>
          <a:r>
            <a:rPr lang="en-US" sz="1000" dirty="0"/>
            <a:t> </a:t>
          </a:r>
          <a:r>
            <a:rPr lang="en-US" sz="1000" dirty="0" err="1"/>
            <a:t>Đại</a:t>
          </a:r>
          <a:r>
            <a:rPr lang="en-US" sz="1000" dirty="0"/>
            <a:t> </a:t>
          </a:r>
          <a:r>
            <a:rPr lang="en-US" sz="1000" dirty="0" err="1"/>
            <a:t>Phúc</a:t>
          </a:r>
          <a:endParaRPr lang="en-US" sz="1000" dirty="0"/>
        </a:p>
      </dgm:t>
    </dgm:pt>
    <dgm:pt modelId="{4B6B4F36-032E-4CA8-BB36-0F335190DA51}" type="parTrans" cxnId="{EE0FE799-572B-4D7A-BA5F-F50DEFE9CE7B}">
      <dgm:prSet/>
      <dgm:spPr/>
      <dgm:t>
        <a:bodyPr/>
        <a:lstStyle/>
        <a:p>
          <a:pPr algn="ctr"/>
          <a:endParaRPr lang="en-US" sz="1000"/>
        </a:p>
      </dgm:t>
    </dgm:pt>
    <dgm:pt modelId="{7A50C3B8-FA4A-46FC-A658-F8737B517299}" type="sibTrans" cxnId="{EE0FE799-572B-4D7A-BA5F-F50DEFE9CE7B}">
      <dgm:prSet/>
      <dgm:spPr/>
      <dgm:t>
        <a:bodyPr/>
        <a:lstStyle/>
        <a:p>
          <a:pPr algn="ctr"/>
          <a:endParaRPr lang="en-US" sz="1000"/>
        </a:p>
      </dgm:t>
    </dgm:pt>
    <dgm:pt modelId="{96DC88DF-34E7-48D2-BA4B-51B6C2AD74D2}">
      <dgm:prSet phldrT="[Text]" custT="1"/>
      <dgm:spPr/>
      <dgm:t>
        <a:bodyPr/>
        <a:lstStyle/>
        <a:p>
          <a:pPr algn="ctr"/>
          <a:r>
            <a:rPr lang="en-US" sz="1000" dirty="0" err="1"/>
            <a:t>Trần</a:t>
          </a:r>
          <a:r>
            <a:rPr lang="en-US" sz="1000" dirty="0"/>
            <a:t> </a:t>
          </a:r>
          <a:r>
            <a:rPr lang="en-US" sz="1000" dirty="0" err="1"/>
            <a:t>Hải</a:t>
          </a:r>
          <a:r>
            <a:rPr lang="en-US" sz="1000" dirty="0"/>
            <a:t> </a:t>
          </a:r>
          <a:r>
            <a:rPr lang="en-US" sz="1000" dirty="0" err="1"/>
            <a:t>Phong</a:t>
          </a:r>
          <a:endParaRPr lang="en-US" sz="1000" dirty="0"/>
        </a:p>
      </dgm:t>
    </dgm:pt>
    <dgm:pt modelId="{83CB803D-BC74-447B-9ACD-39099AF51270}" type="parTrans" cxnId="{5A4A5314-91DC-4110-B5DF-4620C058904D}">
      <dgm:prSet/>
      <dgm:spPr/>
      <dgm:t>
        <a:bodyPr/>
        <a:lstStyle/>
        <a:p>
          <a:pPr algn="ctr"/>
          <a:endParaRPr lang="en-US" sz="1000"/>
        </a:p>
      </dgm:t>
    </dgm:pt>
    <dgm:pt modelId="{087A2772-49D0-494A-BD6F-2E1EA5DF8988}" type="sibTrans" cxnId="{5A4A5314-91DC-4110-B5DF-4620C058904D}">
      <dgm:prSet/>
      <dgm:spPr/>
      <dgm:t>
        <a:bodyPr/>
        <a:lstStyle/>
        <a:p>
          <a:pPr algn="ctr"/>
          <a:endParaRPr lang="en-US" sz="1000"/>
        </a:p>
      </dgm:t>
    </dgm:pt>
    <dgm:pt modelId="{C39ADB35-27E1-41B9-94F2-0FCEF9535629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1600" dirty="0">
              <a:solidFill>
                <a:schemeClr val="tx1"/>
              </a:solidFill>
            </a:rPr>
            <a:t>Designer</a:t>
          </a:r>
          <a:endParaRPr lang="en-US" sz="1000" dirty="0">
            <a:solidFill>
              <a:schemeClr val="tx1"/>
            </a:solidFill>
          </a:endParaRPr>
        </a:p>
      </dgm:t>
    </dgm:pt>
    <dgm:pt modelId="{DFDC427D-93DB-4CAE-A32A-5D337FB6757C}" type="parTrans" cxnId="{F716E082-647D-4718-A44C-3D39157BE0F0}">
      <dgm:prSet/>
      <dgm:spPr/>
      <dgm:t>
        <a:bodyPr/>
        <a:lstStyle/>
        <a:p>
          <a:pPr algn="ctr"/>
          <a:endParaRPr lang="en-US" sz="1000"/>
        </a:p>
      </dgm:t>
    </dgm:pt>
    <dgm:pt modelId="{0D912A19-8E11-4FD4-B405-958EA2CB1D70}" type="sibTrans" cxnId="{F716E082-647D-4718-A44C-3D39157BE0F0}">
      <dgm:prSet/>
      <dgm:spPr/>
      <dgm:t>
        <a:bodyPr/>
        <a:lstStyle/>
        <a:p>
          <a:pPr algn="ctr"/>
          <a:endParaRPr lang="en-US" sz="1000"/>
        </a:p>
      </dgm:t>
    </dgm:pt>
    <dgm:pt modelId="{2FA6F120-7A21-408E-B732-77DFB23D8F7E}">
      <dgm:prSet phldrT="[Text]" custT="1"/>
      <dgm:spPr/>
      <dgm:t>
        <a:bodyPr/>
        <a:lstStyle/>
        <a:p>
          <a:pPr algn="ctr"/>
          <a:r>
            <a:rPr lang="en-US" sz="1000" dirty="0" err="1"/>
            <a:t>Trần</a:t>
          </a:r>
          <a:r>
            <a:rPr lang="en-US" sz="1000" dirty="0"/>
            <a:t> </a:t>
          </a:r>
          <a:r>
            <a:rPr lang="en-US" sz="1000" dirty="0" err="1"/>
            <a:t>Hải</a:t>
          </a:r>
          <a:r>
            <a:rPr lang="en-US" sz="1000" dirty="0"/>
            <a:t> </a:t>
          </a:r>
          <a:r>
            <a:rPr lang="en-US" sz="1000" dirty="0" err="1"/>
            <a:t>Phong</a:t>
          </a:r>
          <a:endParaRPr lang="en-US" sz="1000" dirty="0"/>
        </a:p>
      </dgm:t>
    </dgm:pt>
    <dgm:pt modelId="{69B6D468-5FC4-465E-8CD1-A6F77F1F9531}" type="parTrans" cxnId="{2617E4D1-C7FA-4382-A39F-4023654E1D1B}">
      <dgm:prSet/>
      <dgm:spPr/>
      <dgm:t>
        <a:bodyPr/>
        <a:lstStyle/>
        <a:p>
          <a:pPr algn="ctr"/>
          <a:endParaRPr lang="en-US" sz="1000"/>
        </a:p>
      </dgm:t>
    </dgm:pt>
    <dgm:pt modelId="{3953DAE1-95F0-4C65-9346-371240164434}" type="sibTrans" cxnId="{2617E4D1-C7FA-4382-A39F-4023654E1D1B}">
      <dgm:prSet/>
      <dgm:spPr/>
      <dgm:t>
        <a:bodyPr/>
        <a:lstStyle/>
        <a:p>
          <a:pPr algn="ctr"/>
          <a:endParaRPr lang="en-US" sz="1000"/>
        </a:p>
      </dgm:t>
    </dgm:pt>
    <dgm:pt modelId="{A901C3F0-2112-4E3D-B2C9-6C05E222365F}">
      <dgm:prSet custT="1"/>
      <dgm:spPr/>
      <dgm:t>
        <a:bodyPr/>
        <a:lstStyle/>
        <a:p>
          <a:pPr algn="ctr"/>
          <a:r>
            <a:rPr lang="en-US" sz="1000" dirty="0" err="1"/>
            <a:t>Nguyễn</a:t>
          </a:r>
          <a:r>
            <a:rPr lang="en-US" sz="1000" dirty="0"/>
            <a:t> Anh </a:t>
          </a:r>
          <a:r>
            <a:rPr lang="en-US" sz="1000" dirty="0" err="1"/>
            <a:t>Huy</a:t>
          </a:r>
          <a:endParaRPr lang="vi-VN" sz="1000" dirty="0"/>
        </a:p>
      </dgm:t>
    </dgm:pt>
    <dgm:pt modelId="{BD87A6DB-0CD5-46FC-B944-147303C1D7F0}" type="parTrans" cxnId="{2758B588-2AE1-46ED-93EC-DCD4C379AF51}">
      <dgm:prSet/>
      <dgm:spPr/>
      <dgm:t>
        <a:bodyPr/>
        <a:lstStyle/>
        <a:p>
          <a:pPr algn="ctr"/>
          <a:endParaRPr lang="vi-VN"/>
        </a:p>
      </dgm:t>
    </dgm:pt>
    <dgm:pt modelId="{A61D6962-4095-43BB-A300-C6AEE8CC1DDB}" type="sibTrans" cxnId="{2758B588-2AE1-46ED-93EC-DCD4C379AF51}">
      <dgm:prSet/>
      <dgm:spPr/>
      <dgm:t>
        <a:bodyPr/>
        <a:lstStyle/>
        <a:p>
          <a:pPr algn="ctr"/>
          <a:endParaRPr lang="vi-VN"/>
        </a:p>
      </dgm:t>
    </dgm:pt>
    <dgm:pt modelId="{99AA68E9-1ECF-499B-B612-C43A7212EB0F}">
      <dgm:prSet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1600" dirty="0">
              <a:solidFill>
                <a:schemeClr val="tx1"/>
              </a:solidFill>
            </a:rPr>
            <a:t>User</a:t>
          </a:r>
          <a:endParaRPr lang="vi-VN" sz="1600" dirty="0">
            <a:solidFill>
              <a:schemeClr val="tx1"/>
            </a:solidFill>
          </a:endParaRPr>
        </a:p>
      </dgm:t>
    </dgm:pt>
    <dgm:pt modelId="{B66FFE59-6AFD-4FAA-9ED2-794B2F765D88}" type="parTrans" cxnId="{4EF42998-9D2C-4D8D-82DF-CFC9FB664FD3}">
      <dgm:prSet/>
      <dgm:spPr/>
      <dgm:t>
        <a:bodyPr/>
        <a:lstStyle/>
        <a:p>
          <a:pPr algn="ctr"/>
          <a:endParaRPr lang="vi-VN"/>
        </a:p>
      </dgm:t>
    </dgm:pt>
    <dgm:pt modelId="{CFC4BB29-982A-452B-9C79-5013A3693C58}" type="sibTrans" cxnId="{4EF42998-9D2C-4D8D-82DF-CFC9FB664FD3}">
      <dgm:prSet/>
      <dgm:spPr/>
      <dgm:t>
        <a:bodyPr/>
        <a:lstStyle/>
        <a:p>
          <a:pPr algn="ctr"/>
          <a:endParaRPr lang="vi-VN"/>
        </a:p>
      </dgm:t>
    </dgm:pt>
    <dgm:pt modelId="{106DA203-3812-486A-8F98-32A3F013DAA9}">
      <dgm:prSet custT="1"/>
      <dgm:spPr/>
      <dgm:t>
        <a:bodyPr/>
        <a:lstStyle/>
        <a:p>
          <a:pPr algn="ctr"/>
          <a:r>
            <a:rPr lang="en-US" sz="1000" dirty="0" err="1"/>
            <a:t>Trình</a:t>
          </a:r>
          <a:r>
            <a:rPr lang="en-US" sz="1000" dirty="0"/>
            <a:t> </a:t>
          </a:r>
          <a:r>
            <a:rPr lang="en-US" sz="1000" dirty="0" err="1"/>
            <a:t>Đại</a:t>
          </a:r>
          <a:r>
            <a:rPr lang="en-US" sz="1000" dirty="0"/>
            <a:t> </a:t>
          </a:r>
          <a:r>
            <a:rPr lang="en-US" sz="1000" dirty="0" err="1"/>
            <a:t>Phúc</a:t>
          </a:r>
          <a:endParaRPr lang="vi-VN" sz="1000" dirty="0"/>
        </a:p>
      </dgm:t>
    </dgm:pt>
    <dgm:pt modelId="{491EC139-6C25-48FD-B495-2417F1B1B036}" type="parTrans" cxnId="{6E50EDEA-D8C8-4F39-9320-1442310BEFE2}">
      <dgm:prSet/>
      <dgm:spPr/>
      <dgm:t>
        <a:bodyPr/>
        <a:lstStyle/>
        <a:p>
          <a:pPr algn="ctr"/>
          <a:endParaRPr lang="vi-VN"/>
        </a:p>
      </dgm:t>
    </dgm:pt>
    <dgm:pt modelId="{D2D117AD-BDE2-423B-9115-6D9F506DADC1}" type="sibTrans" cxnId="{6E50EDEA-D8C8-4F39-9320-1442310BEFE2}">
      <dgm:prSet/>
      <dgm:spPr/>
      <dgm:t>
        <a:bodyPr/>
        <a:lstStyle/>
        <a:p>
          <a:pPr algn="ctr"/>
          <a:endParaRPr lang="vi-VN"/>
        </a:p>
      </dgm:t>
    </dgm:pt>
    <dgm:pt modelId="{2C510099-955D-4343-992E-013DE05F5B1C}">
      <dgm:prSet custT="1"/>
      <dgm:spPr/>
      <dgm:t>
        <a:bodyPr/>
        <a:lstStyle/>
        <a:p>
          <a:pPr algn="ctr"/>
          <a:r>
            <a:rPr lang="en-US" sz="1000" dirty="0" err="1"/>
            <a:t>Trần</a:t>
          </a:r>
          <a:r>
            <a:rPr lang="en-US" sz="1000" dirty="0"/>
            <a:t> Minh </a:t>
          </a:r>
          <a:r>
            <a:rPr lang="en-US" sz="1000" dirty="0" err="1"/>
            <a:t>Nhựt</a:t>
          </a:r>
          <a:endParaRPr lang="vi-VN" sz="1000" dirty="0"/>
        </a:p>
      </dgm:t>
    </dgm:pt>
    <dgm:pt modelId="{12867144-7FE7-417D-A90F-F5639EA1FF39}" type="parTrans" cxnId="{DE72CE5D-6A90-4260-AF91-122D0EF18CCB}">
      <dgm:prSet/>
      <dgm:spPr/>
      <dgm:t>
        <a:bodyPr/>
        <a:lstStyle/>
        <a:p>
          <a:pPr algn="ctr"/>
          <a:endParaRPr lang="vi-VN"/>
        </a:p>
      </dgm:t>
    </dgm:pt>
    <dgm:pt modelId="{3D50B12D-FEFA-4658-8141-42E3B2899742}" type="sibTrans" cxnId="{DE72CE5D-6A90-4260-AF91-122D0EF18CCB}">
      <dgm:prSet/>
      <dgm:spPr/>
      <dgm:t>
        <a:bodyPr/>
        <a:lstStyle/>
        <a:p>
          <a:pPr algn="ctr"/>
          <a:endParaRPr lang="vi-VN"/>
        </a:p>
      </dgm:t>
    </dgm:pt>
    <dgm:pt modelId="{A96B7B5E-E136-4DA9-A63C-CC2E5D0E6960}">
      <dgm:prSet custT="1"/>
      <dgm:spPr/>
      <dgm:t>
        <a:bodyPr/>
        <a:lstStyle/>
        <a:p>
          <a:pPr algn="ctr"/>
          <a:r>
            <a:rPr lang="vi-VN" sz="1000" dirty="0">
              <a:latin typeface="+mj-lt"/>
            </a:rPr>
            <a:t>Trình Đại Phúc</a:t>
          </a:r>
        </a:p>
      </dgm:t>
    </dgm:pt>
    <dgm:pt modelId="{DA564541-80D6-42C1-8AA8-CC440D58182D}" type="parTrans" cxnId="{8A5D04B4-C66A-4EF6-BE32-BD8B89C35669}">
      <dgm:prSet/>
      <dgm:spPr/>
      <dgm:t>
        <a:bodyPr/>
        <a:lstStyle/>
        <a:p>
          <a:pPr algn="ctr"/>
          <a:endParaRPr lang="vi-VN"/>
        </a:p>
      </dgm:t>
    </dgm:pt>
    <dgm:pt modelId="{CB4DEB3D-903E-4395-842B-04E775A6EEBB}" type="sibTrans" cxnId="{8A5D04B4-C66A-4EF6-BE32-BD8B89C35669}">
      <dgm:prSet/>
      <dgm:spPr/>
      <dgm:t>
        <a:bodyPr/>
        <a:lstStyle/>
        <a:p>
          <a:pPr algn="ctr"/>
          <a:endParaRPr lang="vi-VN"/>
        </a:p>
      </dgm:t>
    </dgm:pt>
    <dgm:pt modelId="{7021E3B7-49A7-9842-9D06-46309FF3F06C}">
      <dgm:prSet phldrT="[Text]" custT="1"/>
      <dgm:spPr/>
      <dgm:t>
        <a:bodyPr/>
        <a:lstStyle/>
        <a:p>
          <a:pPr algn="ctr"/>
          <a:r>
            <a:rPr lang="en-US" sz="1000" dirty="0" err="1"/>
            <a:t>Trần</a:t>
          </a:r>
          <a:r>
            <a:rPr lang="en-US" sz="1000" dirty="0"/>
            <a:t> Minh </a:t>
          </a:r>
          <a:r>
            <a:rPr lang="en-US" sz="1000" dirty="0" err="1"/>
            <a:t>Nhựt</a:t>
          </a:r>
          <a:endParaRPr lang="en-US" sz="1000" dirty="0"/>
        </a:p>
      </dgm:t>
    </dgm:pt>
    <dgm:pt modelId="{8E4E9655-03D5-0F4A-A598-83BC71F1F0FA}" type="parTrans" cxnId="{792FF37D-3CA4-FD41-97D7-F05F54448EF7}">
      <dgm:prSet/>
      <dgm:spPr/>
      <dgm:t>
        <a:bodyPr/>
        <a:lstStyle/>
        <a:p>
          <a:pPr algn="ctr"/>
          <a:endParaRPr lang="en-US"/>
        </a:p>
      </dgm:t>
    </dgm:pt>
    <dgm:pt modelId="{AABCD7D3-9D79-AB44-A943-1019D5BCD689}" type="sibTrans" cxnId="{792FF37D-3CA4-FD41-97D7-F05F54448EF7}">
      <dgm:prSet/>
      <dgm:spPr/>
      <dgm:t>
        <a:bodyPr/>
        <a:lstStyle/>
        <a:p>
          <a:pPr algn="ctr"/>
          <a:endParaRPr lang="en-US"/>
        </a:p>
      </dgm:t>
    </dgm:pt>
    <dgm:pt modelId="{E22866F7-261B-3741-8D0D-79F7950F502F}">
      <dgm:prSet phldrT="[Text]" custT="1"/>
      <dgm:spPr/>
      <dgm:t>
        <a:bodyPr/>
        <a:lstStyle/>
        <a:p>
          <a:pPr algn="ctr"/>
          <a:r>
            <a:rPr lang="en-US" sz="1000" dirty="0" err="1"/>
            <a:t>Nguyễn</a:t>
          </a:r>
          <a:r>
            <a:rPr lang="en-US" sz="1000" dirty="0"/>
            <a:t> Anh </a:t>
          </a:r>
          <a:r>
            <a:rPr lang="en-US" sz="1000" dirty="0" err="1"/>
            <a:t>Huy</a:t>
          </a:r>
          <a:endParaRPr lang="en-US" sz="1000" dirty="0"/>
        </a:p>
      </dgm:t>
    </dgm:pt>
    <dgm:pt modelId="{6D9418D5-36CD-5045-A559-88409E6E6466}" type="parTrans" cxnId="{DA88C3DD-A9C3-374F-9521-98B1B3E02970}">
      <dgm:prSet/>
      <dgm:spPr/>
      <dgm:t>
        <a:bodyPr/>
        <a:lstStyle/>
        <a:p>
          <a:pPr algn="ctr"/>
          <a:endParaRPr lang="en-US"/>
        </a:p>
      </dgm:t>
    </dgm:pt>
    <dgm:pt modelId="{8DF3DF28-DE67-DD42-B77E-F652569B8E5D}" type="sibTrans" cxnId="{DA88C3DD-A9C3-374F-9521-98B1B3E02970}">
      <dgm:prSet/>
      <dgm:spPr/>
      <dgm:t>
        <a:bodyPr/>
        <a:lstStyle/>
        <a:p>
          <a:pPr algn="ctr"/>
          <a:endParaRPr lang="en-US"/>
        </a:p>
      </dgm:t>
    </dgm:pt>
    <dgm:pt modelId="{672F1819-A644-0942-93B0-525273645413}">
      <dgm:prSet custT="1"/>
      <dgm:spPr/>
      <dgm:t>
        <a:bodyPr/>
        <a:lstStyle/>
        <a:p>
          <a:pPr algn="ctr"/>
          <a:r>
            <a:rPr lang="vi-VN" sz="1000" dirty="0">
              <a:latin typeface="+mj-lt"/>
            </a:rPr>
            <a:t>Trần Hải Phong</a:t>
          </a:r>
        </a:p>
      </dgm:t>
    </dgm:pt>
    <dgm:pt modelId="{235F891F-9C4A-724B-AE61-07A69D22E09A}" type="parTrans" cxnId="{6867E6B4-2E79-CC41-8454-406593483638}">
      <dgm:prSet/>
      <dgm:spPr/>
      <dgm:t>
        <a:bodyPr/>
        <a:lstStyle/>
        <a:p>
          <a:pPr algn="ctr"/>
          <a:endParaRPr lang="en-US"/>
        </a:p>
      </dgm:t>
    </dgm:pt>
    <dgm:pt modelId="{E6B12CB7-0343-9E43-BC1C-86789ED824E5}" type="sibTrans" cxnId="{6867E6B4-2E79-CC41-8454-406593483638}">
      <dgm:prSet/>
      <dgm:spPr/>
      <dgm:t>
        <a:bodyPr/>
        <a:lstStyle/>
        <a:p>
          <a:pPr algn="ctr"/>
          <a:endParaRPr lang="en-US"/>
        </a:p>
      </dgm:t>
    </dgm:pt>
    <dgm:pt modelId="{7E9E7E03-13F0-4D05-8F3B-C7D89194B48E}">
      <dgm:prSet phldrT="[Text]" custT="1"/>
      <dgm:spPr/>
      <dgm:t>
        <a:bodyPr/>
        <a:lstStyle/>
        <a:p>
          <a:pPr algn="ctr"/>
          <a:r>
            <a:rPr lang="en-US" sz="1000" dirty="0" err="1"/>
            <a:t>Trần</a:t>
          </a:r>
          <a:r>
            <a:rPr lang="en-US" sz="1000" dirty="0"/>
            <a:t> Minh </a:t>
          </a:r>
          <a:r>
            <a:rPr lang="en-US" sz="1000" dirty="0" err="1"/>
            <a:t>Nhựt</a:t>
          </a:r>
          <a:endParaRPr lang="en-US" sz="1000" dirty="0"/>
        </a:p>
      </dgm:t>
    </dgm:pt>
    <dgm:pt modelId="{9524FBD6-B497-4AEC-AEAE-2A6D7F6A9F67}" type="sibTrans" cxnId="{FABB0D04-6BBE-4B6F-BC0E-ECA71D012490}">
      <dgm:prSet/>
      <dgm:spPr/>
      <dgm:t>
        <a:bodyPr/>
        <a:lstStyle/>
        <a:p>
          <a:pPr algn="ctr"/>
          <a:endParaRPr lang="en-US" sz="1000"/>
        </a:p>
      </dgm:t>
    </dgm:pt>
    <dgm:pt modelId="{D2FA53D9-5FD8-4200-82B2-59274A1644EC}" type="parTrans" cxnId="{FABB0D04-6BBE-4B6F-BC0E-ECA71D012490}">
      <dgm:prSet/>
      <dgm:spPr/>
      <dgm:t>
        <a:bodyPr/>
        <a:lstStyle/>
        <a:p>
          <a:pPr algn="ctr"/>
          <a:endParaRPr lang="en-US" sz="1000"/>
        </a:p>
      </dgm:t>
    </dgm:pt>
    <dgm:pt modelId="{9A9C55CB-7C3F-ED48-BB72-758E4053F111}">
      <dgm:prSet phldrT="[Text]" custT="1"/>
      <dgm:spPr/>
      <dgm:t>
        <a:bodyPr/>
        <a:lstStyle/>
        <a:p>
          <a:pPr algn="ctr"/>
          <a:r>
            <a:rPr lang="en-US" sz="1000" dirty="0"/>
            <a:t>Nguyễn Anh Huy</a:t>
          </a:r>
        </a:p>
      </dgm:t>
    </dgm:pt>
    <dgm:pt modelId="{49D3C6B8-00BF-7743-9704-7C54A8133A13}" type="parTrans" cxnId="{B0F338D2-E407-FB4C-BD6F-8EF8BAFA2520}">
      <dgm:prSet/>
      <dgm:spPr/>
      <dgm:t>
        <a:bodyPr/>
        <a:lstStyle/>
        <a:p>
          <a:endParaRPr lang="en-US"/>
        </a:p>
      </dgm:t>
    </dgm:pt>
    <dgm:pt modelId="{076FAD66-6506-C04A-88E5-B1461647439E}" type="sibTrans" cxnId="{B0F338D2-E407-FB4C-BD6F-8EF8BAFA2520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53759" custLinFactNeighborX="-4174" custLinFactNeighborY="5964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5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5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5"/>
      <dgm:spPr/>
    </dgm:pt>
    <dgm:pt modelId="{DC52927A-F49D-421E-BFDF-C805AE38C050}" type="pres">
      <dgm:prSet presAssocID="{EFE09C88-D3CF-41A9-A2CB-992E999D721F}" presName="hierChild4" presStyleCnt="0"/>
      <dgm:spPr/>
    </dgm:pt>
    <dgm:pt modelId="{16C4A199-6B6D-4579-AE2F-5D2006C693E0}" type="pres">
      <dgm:prSet presAssocID="{CDD1772F-4C56-43F0-9C05-EECEE77EF0BF}" presName="Name37" presStyleLbl="parChTrans1D3" presStyleIdx="0" presStyleCnt="13"/>
      <dgm:spPr/>
    </dgm:pt>
    <dgm:pt modelId="{D9B9D198-D6EA-4F0E-974D-43BAFA12867C}" type="pres">
      <dgm:prSet presAssocID="{34CE325E-C991-4300-B8E5-33A418D03845}" presName="hierRoot2" presStyleCnt="0">
        <dgm:presLayoutVars>
          <dgm:hierBranch val="init"/>
        </dgm:presLayoutVars>
      </dgm:prSet>
      <dgm:spPr/>
    </dgm:pt>
    <dgm:pt modelId="{20E46E4E-AA9C-4F4F-B825-7B14BFF01ED7}" type="pres">
      <dgm:prSet presAssocID="{34CE325E-C991-4300-B8E5-33A418D03845}" presName="rootComposite" presStyleCnt="0"/>
      <dgm:spPr/>
    </dgm:pt>
    <dgm:pt modelId="{7C2E1BFA-FCF4-444D-A2A0-D62F77D55C86}" type="pres">
      <dgm:prSet presAssocID="{34CE325E-C991-4300-B8E5-33A418D03845}" presName="rootText" presStyleLbl="node3" presStyleIdx="0" presStyleCnt="13">
        <dgm:presLayoutVars>
          <dgm:chPref val="3"/>
        </dgm:presLayoutVars>
      </dgm:prSet>
      <dgm:spPr/>
    </dgm:pt>
    <dgm:pt modelId="{85F0CD85-F123-41FD-81EB-C492DBB384F7}" type="pres">
      <dgm:prSet presAssocID="{34CE325E-C991-4300-B8E5-33A418D03845}" presName="rootConnector" presStyleLbl="node3" presStyleIdx="0" presStyleCnt="13"/>
      <dgm:spPr/>
    </dgm:pt>
    <dgm:pt modelId="{1EA1EC63-01CC-4D59-9CC7-AF0E41B74D6B}" type="pres">
      <dgm:prSet presAssocID="{34CE325E-C991-4300-B8E5-33A418D03845}" presName="hierChild4" presStyleCnt="0"/>
      <dgm:spPr/>
    </dgm:pt>
    <dgm:pt modelId="{7ED1BAB8-DD51-4659-9049-017626298D27}" type="pres">
      <dgm:prSet presAssocID="{34CE325E-C991-4300-B8E5-33A418D03845}" presName="hierChild5" presStyleCnt="0"/>
      <dgm:spPr/>
    </dgm:pt>
    <dgm:pt modelId="{35BF6C2A-AD30-4F73-AC65-948BDAD60454}" type="pres">
      <dgm:prSet presAssocID="{4B6B4F36-032E-4CA8-BB36-0F335190DA51}" presName="Name37" presStyleLbl="parChTrans1D3" presStyleIdx="1" presStyleCnt="13"/>
      <dgm:spPr/>
    </dgm:pt>
    <dgm:pt modelId="{6AF25C28-2771-4A93-A135-F88201887814}" type="pres">
      <dgm:prSet presAssocID="{85C4A810-6169-4B49-96C2-10E7E79AF41D}" presName="hierRoot2" presStyleCnt="0">
        <dgm:presLayoutVars>
          <dgm:hierBranch val="init"/>
        </dgm:presLayoutVars>
      </dgm:prSet>
      <dgm:spPr/>
    </dgm:pt>
    <dgm:pt modelId="{F0A45EFB-2C43-44E4-8C97-F5248C5E989D}" type="pres">
      <dgm:prSet presAssocID="{85C4A810-6169-4B49-96C2-10E7E79AF41D}" presName="rootComposite" presStyleCnt="0"/>
      <dgm:spPr/>
    </dgm:pt>
    <dgm:pt modelId="{15998717-661C-4862-82CE-9BF4B7A6FEDA}" type="pres">
      <dgm:prSet presAssocID="{85C4A810-6169-4B49-96C2-10E7E79AF41D}" presName="rootText" presStyleLbl="node3" presStyleIdx="1" presStyleCnt="13">
        <dgm:presLayoutVars>
          <dgm:chPref val="3"/>
        </dgm:presLayoutVars>
      </dgm:prSet>
      <dgm:spPr/>
    </dgm:pt>
    <dgm:pt modelId="{64BCF54C-B534-4275-8867-C6E5F48275AD}" type="pres">
      <dgm:prSet presAssocID="{85C4A810-6169-4B49-96C2-10E7E79AF41D}" presName="rootConnector" presStyleLbl="node3" presStyleIdx="1" presStyleCnt="13"/>
      <dgm:spPr/>
    </dgm:pt>
    <dgm:pt modelId="{307BB635-2CE3-460C-874B-F1481ACC3292}" type="pres">
      <dgm:prSet presAssocID="{85C4A810-6169-4B49-96C2-10E7E79AF41D}" presName="hierChild4" presStyleCnt="0"/>
      <dgm:spPr/>
    </dgm:pt>
    <dgm:pt modelId="{34459B5D-8A63-40E7-A3DB-2E21E08AD81F}" type="pres">
      <dgm:prSet presAssocID="{85C4A810-6169-4B49-96C2-10E7E79AF41D}" presName="hierChild5" presStyleCnt="0"/>
      <dgm:spPr/>
    </dgm:pt>
    <dgm:pt modelId="{96153D8C-176B-E24A-B0BB-D5DC7999A2BF}" type="pres">
      <dgm:prSet presAssocID="{8E4E9655-03D5-0F4A-A598-83BC71F1F0FA}" presName="Name37" presStyleLbl="parChTrans1D3" presStyleIdx="2" presStyleCnt="13"/>
      <dgm:spPr/>
    </dgm:pt>
    <dgm:pt modelId="{E8B12C11-C72E-EC43-8A0D-020ADC9E401E}" type="pres">
      <dgm:prSet presAssocID="{7021E3B7-49A7-9842-9D06-46309FF3F06C}" presName="hierRoot2" presStyleCnt="0">
        <dgm:presLayoutVars>
          <dgm:hierBranch val="init"/>
        </dgm:presLayoutVars>
      </dgm:prSet>
      <dgm:spPr/>
    </dgm:pt>
    <dgm:pt modelId="{26524B6B-B434-5A46-88A6-F84EA610C659}" type="pres">
      <dgm:prSet presAssocID="{7021E3B7-49A7-9842-9D06-46309FF3F06C}" presName="rootComposite" presStyleCnt="0"/>
      <dgm:spPr/>
    </dgm:pt>
    <dgm:pt modelId="{A002ADE8-CAF1-8842-BF33-6CDDBC2D75CF}" type="pres">
      <dgm:prSet presAssocID="{7021E3B7-49A7-9842-9D06-46309FF3F06C}" presName="rootText" presStyleLbl="node3" presStyleIdx="2" presStyleCnt="13">
        <dgm:presLayoutVars>
          <dgm:chPref val="3"/>
        </dgm:presLayoutVars>
      </dgm:prSet>
      <dgm:spPr/>
    </dgm:pt>
    <dgm:pt modelId="{304A5101-1E92-8545-A074-802A6AD9C22C}" type="pres">
      <dgm:prSet presAssocID="{7021E3B7-49A7-9842-9D06-46309FF3F06C}" presName="rootConnector" presStyleLbl="node3" presStyleIdx="2" presStyleCnt="13"/>
      <dgm:spPr/>
    </dgm:pt>
    <dgm:pt modelId="{61473D12-C7C2-6C42-853E-1F8B75EDDFC3}" type="pres">
      <dgm:prSet presAssocID="{7021E3B7-49A7-9842-9D06-46309FF3F06C}" presName="hierChild4" presStyleCnt="0"/>
      <dgm:spPr/>
    </dgm:pt>
    <dgm:pt modelId="{68F195CD-A521-D044-A5AC-3FC159BD67E9}" type="pres">
      <dgm:prSet presAssocID="{7021E3B7-49A7-9842-9D06-46309FF3F06C}" presName="hierChild5" presStyleCnt="0"/>
      <dgm:spPr/>
    </dgm:pt>
    <dgm:pt modelId="{2AA2FC6A-D2C3-DB4C-A577-E0F5F5062048}" type="pres">
      <dgm:prSet presAssocID="{49D3C6B8-00BF-7743-9704-7C54A8133A13}" presName="Name37" presStyleLbl="parChTrans1D3" presStyleIdx="3" presStyleCnt="13"/>
      <dgm:spPr/>
    </dgm:pt>
    <dgm:pt modelId="{F88BF650-09BB-114E-BE42-5AA852905541}" type="pres">
      <dgm:prSet presAssocID="{9A9C55CB-7C3F-ED48-BB72-758E4053F111}" presName="hierRoot2" presStyleCnt="0">
        <dgm:presLayoutVars>
          <dgm:hierBranch val="init"/>
        </dgm:presLayoutVars>
      </dgm:prSet>
      <dgm:spPr/>
    </dgm:pt>
    <dgm:pt modelId="{44AF5F44-EB04-EA4B-A306-2DF2347170AD}" type="pres">
      <dgm:prSet presAssocID="{9A9C55CB-7C3F-ED48-BB72-758E4053F111}" presName="rootComposite" presStyleCnt="0"/>
      <dgm:spPr/>
    </dgm:pt>
    <dgm:pt modelId="{A1A022B8-597F-EB4B-8BEF-D018FBA7BF2A}" type="pres">
      <dgm:prSet presAssocID="{9A9C55CB-7C3F-ED48-BB72-758E4053F111}" presName="rootText" presStyleLbl="node3" presStyleIdx="3" presStyleCnt="13">
        <dgm:presLayoutVars>
          <dgm:chPref val="3"/>
        </dgm:presLayoutVars>
      </dgm:prSet>
      <dgm:spPr/>
    </dgm:pt>
    <dgm:pt modelId="{6D1B04E1-3C3C-5E41-B443-05D9A2384BC9}" type="pres">
      <dgm:prSet presAssocID="{9A9C55CB-7C3F-ED48-BB72-758E4053F111}" presName="rootConnector" presStyleLbl="node3" presStyleIdx="3" presStyleCnt="13"/>
      <dgm:spPr/>
    </dgm:pt>
    <dgm:pt modelId="{1C766261-A29E-0E4D-89A5-5404DA5662B6}" type="pres">
      <dgm:prSet presAssocID="{9A9C55CB-7C3F-ED48-BB72-758E4053F111}" presName="hierChild4" presStyleCnt="0"/>
      <dgm:spPr/>
    </dgm:pt>
    <dgm:pt modelId="{C1D471AE-ACFC-2A42-85BB-570FA1F5AE7C}" type="pres">
      <dgm:prSet presAssocID="{9A9C55CB-7C3F-ED48-BB72-758E4053F111}" presName="hierChild5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5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5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5"/>
      <dgm:spPr/>
    </dgm:pt>
    <dgm:pt modelId="{174DD87D-72F7-49D5-BB02-FAB2E49A96E0}" type="pres">
      <dgm:prSet presAssocID="{633BEF0A-3F0B-4FD4-AA4E-69C26CB839F3}" presName="hierChild4" presStyleCnt="0"/>
      <dgm:spPr/>
    </dgm:pt>
    <dgm:pt modelId="{B53775B7-2B20-497A-ABC3-66443EAEC503}" type="pres">
      <dgm:prSet presAssocID="{83CB803D-BC74-447B-9ACD-39099AF51270}" presName="Name37" presStyleLbl="parChTrans1D3" presStyleIdx="4" presStyleCnt="13"/>
      <dgm:spPr/>
    </dgm:pt>
    <dgm:pt modelId="{F43EE1D9-B192-4829-AE6C-67CC86D42BE4}" type="pres">
      <dgm:prSet presAssocID="{96DC88DF-34E7-48D2-BA4B-51B6C2AD74D2}" presName="hierRoot2" presStyleCnt="0">
        <dgm:presLayoutVars>
          <dgm:hierBranch val="init"/>
        </dgm:presLayoutVars>
      </dgm:prSet>
      <dgm:spPr/>
    </dgm:pt>
    <dgm:pt modelId="{D8BF54C9-9B16-4517-AB53-D0E6B0922651}" type="pres">
      <dgm:prSet presAssocID="{96DC88DF-34E7-48D2-BA4B-51B6C2AD74D2}" presName="rootComposite" presStyleCnt="0"/>
      <dgm:spPr/>
    </dgm:pt>
    <dgm:pt modelId="{ED440C32-EF7F-4FF1-BF9E-35C5B8D033E0}" type="pres">
      <dgm:prSet presAssocID="{96DC88DF-34E7-48D2-BA4B-51B6C2AD74D2}" presName="rootText" presStyleLbl="node3" presStyleIdx="4" presStyleCnt="13">
        <dgm:presLayoutVars>
          <dgm:chPref val="3"/>
        </dgm:presLayoutVars>
      </dgm:prSet>
      <dgm:spPr/>
    </dgm:pt>
    <dgm:pt modelId="{12619F98-5FAB-4864-8317-39C61D6036E1}" type="pres">
      <dgm:prSet presAssocID="{96DC88DF-34E7-48D2-BA4B-51B6C2AD74D2}" presName="rootConnector" presStyleLbl="node3" presStyleIdx="4" presStyleCnt="13"/>
      <dgm:spPr/>
    </dgm:pt>
    <dgm:pt modelId="{1B7FD101-0007-40A8-8D0A-2184EF17CC35}" type="pres">
      <dgm:prSet presAssocID="{96DC88DF-34E7-48D2-BA4B-51B6C2AD74D2}" presName="hierChild4" presStyleCnt="0"/>
      <dgm:spPr/>
    </dgm:pt>
    <dgm:pt modelId="{BBDE163C-57E6-45F6-A880-E05CE7155299}" type="pres">
      <dgm:prSet presAssocID="{96DC88DF-34E7-48D2-BA4B-51B6C2AD74D2}" presName="hierChild5" presStyleCnt="0"/>
      <dgm:spPr/>
    </dgm:pt>
    <dgm:pt modelId="{A2086C9F-2C05-D648-A7BF-7CC9E704ED4D}" type="pres">
      <dgm:prSet presAssocID="{6D9418D5-36CD-5045-A559-88409E6E6466}" presName="Name37" presStyleLbl="parChTrans1D3" presStyleIdx="5" presStyleCnt="13"/>
      <dgm:spPr/>
    </dgm:pt>
    <dgm:pt modelId="{54FFBEFA-1C47-B442-9876-582473A7661C}" type="pres">
      <dgm:prSet presAssocID="{E22866F7-261B-3741-8D0D-79F7950F502F}" presName="hierRoot2" presStyleCnt="0">
        <dgm:presLayoutVars>
          <dgm:hierBranch val="init"/>
        </dgm:presLayoutVars>
      </dgm:prSet>
      <dgm:spPr/>
    </dgm:pt>
    <dgm:pt modelId="{8658D66B-4806-934C-87CA-EC038FF86606}" type="pres">
      <dgm:prSet presAssocID="{E22866F7-261B-3741-8D0D-79F7950F502F}" presName="rootComposite" presStyleCnt="0"/>
      <dgm:spPr/>
    </dgm:pt>
    <dgm:pt modelId="{CFA9D448-C4B4-9146-8FFB-C6BDCC94CB6A}" type="pres">
      <dgm:prSet presAssocID="{E22866F7-261B-3741-8D0D-79F7950F502F}" presName="rootText" presStyleLbl="node3" presStyleIdx="5" presStyleCnt="13">
        <dgm:presLayoutVars>
          <dgm:chPref val="3"/>
        </dgm:presLayoutVars>
      </dgm:prSet>
      <dgm:spPr/>
    </dgm:pt>
    <dgm:pt modelId="{DDB076D7-40FD-7348-93E0-FFD0B3CDD9CC}" type="pres">
      <dgm:prSet presAssocID="{E22866F7-261B-3741-8D0D-79F7950F502F}" presName="rootConnector" presStyleLbl="node3" presStyleIdx="5" presStyleCnt="13"/>
      <dgm:spPr/>
    </dgm:pt>
    <dgm:pt modelId="{6B8CF970-0962-3248-87BF-E5641CEB87BD}" type="pres">
      <dgm:prSet presAssocID="{E22866F7-261B-3741-8D0D-79F7950F502F}" presName="hierChild4" presStyleCnt="0"/>
      <dgm:spPr/>
    </dgm:pt>
    <dgm:pt modelId="{044A1EDF-422C-674B-A7DA-C860FBA0F20F}" type="pres">
      <dgm:prSet presAssocID="{E22866F7-261B-3741-8D0D-79F7950F502F}" presName="hierChild5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5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5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5"/>
      <dgm:spPr/>
    </dgm:pt>
    <dgm:pt modelId="{4D983BC7-4D81-44CC-8F93-03CC21EBD288}" type="pres">
      <dgm:prSet presAssocID="{50679DC1-86F5-4983-BF2E-F644154465FB}" presName="hierChild4" presStyleCnt="0"/>
      <dgm:spPr/>
    </dgm:pt>
    <dgm:pt modelId="{10B200F0-4552-4AFB-8C2E-D36D7A51BF81}" type="pres">
      <dgm:prSet presAssocID="{D2FA53D9-5FD8-4200-82B2-59274A1644EC}" presName="Name37" presStyleLbl="parChTrans1D3" presStyleIdx="6" presStyleCnt="13"/>
      <dgm:spPr/>
    </dgm:pt>
    <dgm:pt modelId="{70AF5F77-EA8B-4E96-A6B0-60A57CAF8F39}" type="pres">
      <dgm:prSet presAssocID="{7E9E7E03-13F0-4D05-8F3B-C7D89194B48E}" presName="hierRoot2" presStyleCnt="0">
        <dgm:presLayoutVars>
          <dgm:hierBranch val="init"/>
        </dgm:presLayoutVars>
      </dgm:prSet>
      <dgm:spPr/>
    </dgm:pt>
    <dgm:pt modelId="{C8E84CB8-04AD-45C9-9826-2A27B6D3B41C}" type="pres">
      <dgm:prSet presAssocID="{7E9E7E03-13F0-4D05-8F3B-C7D89194B48E}" presName="rootComposite" presStyleCnt="0"/>
      <dgm:spPr/>
    </dgm:pt>
    <dgm:pt modelId="{C6203110-48B1-432F-BED9-F6E97E43F0FE}" type="pres">
      <dgm:prSet presAssocID="{7E9E7E03-13F0-4D05-8F3B-C7D89194B48E}" presName="rootText" presStyleLbl="node3" presStyleIdx="6" presStyleCnt="13" custScaleX="108826" custLinFactNeighborX="-5809" custLinFactNeighborY="537">
        <dgm:presLayoutVars>
          <dgm:chPref val="3"/>
        </dgm:presLayoutVars>
      </dgm:prSet>
      <dgm:spPr/>
    </dgm:pt>
    <dgm:pt modelId="{BF6A3163-52E4-4632-A84E-1A8A0C1B3986}" type="pres">
      <dgm:prSet presAssocID="{7E9E7E03-13F0-4D05-8F3B-C7D89194B48E}" presName="rootConnector" presStyleLbl="node3" presStyleIdx="6" presStyleCnt="13"/>
      <dgm:spPr/>
    </dgm:pt>
    <dgm:pt modelId="{C6C949F1-DC96-4605-BA21-AFCB1751CB63}" type="pres">
      <dgm:prSet presAssocID="{7E9E7E03-13F0-4D05-8F3B-C7D89194B48E}" presName="hierChild4" presStyleCnt="0"/>
      <dgm:spPr/>
    </dgm:pt>
    <dgm:pt modelId="{D16B5884-7853-48B0-BB98-348FCBEA0E39}" type="pres">
      <dgm:prSet presAssocID="{7E9E7E03-13F0-4D05-8F3B-C7D89194B48E}" presName="hierChild5" presStyleCnt="0"/>
      <dgm:spPr/>
    </dgm:pt>
    <dgm:pt modelId="{AC9B5FD2-3FCF-46D7-8C29-1E221ABF3C1D}" type="pres">
      <dgm:prSet presAssocID="{DA564541-80D6-42C1-8AA8-CC440D58182D}" presName="Name37" presStyleLbl="parChTrans1D3" presStyleIdx="7" presStyleCnt="13"/>
      <dgm:spPr/>
    </dgm:pt>
    <dgm:pt modelId="{78BCD828-DB04-40D5-9B1F-116214DA62F5}" type="pres">
      <dgm:prSet presAssocID="{A96B7B5E-E136-4DA9-A63C-CC2E5D0E6960}" presName="hierRoot2" presStyleCnt="0">
        <dgm:presLayoutVars>
          <dgm:hierBranch val="init"/>
        </dgm:presLayoutVars>
      </dgm:prSet>
      <dgm:spPr/>
    </dgm:pt>
    <dgm:pt modelId="{FD4153A1-7D68-407C-8D5A-7F2BBA13C113}" type="pres">
      <dgm:prSet presAssocID="{A96B7B5E-E136-4DA9-A63C-CC2E5D0E6960}" presName="rootComposite" presStyleCnt="0"/>
      <dgm:spPr/>
    </dgm:pt>
    <dgm:pt modelId="{0DAE5E65-BEB1-4578-84A7-843B8E7BAAA1}" type="pres">
      <dgm:prSet presAssocID="{A96B7B5E-E136-4DA9-A63C-CC2E5D0E6960}" presName="rootText" presStyleLbl="node3" presStyleIdx="7" presStyleCnt="13">
        <dgm:presLayoutVars>
          <dgm:chPref val="3"/>
        </dgm:presLayoutVars>
      </dgm:prSet>
      <dgm:spPr/>
    </dgm:pt>
    <dgm:pt modelId="{63E43104-CF57-4111-804A-2A147146C85D}" type="pres">
      <dgm:prSet presAssocID="{A96B7B5E-E136-4DA9-A63C-CC2E5D0E6960}" presName="rootConnector" presStyleLbl="node3" presStyleIdx="7" presStyleCnt="13"/>
      <dgm:spPr/>
    </dgm:pt>
    <dgm:pt modelId="{310C72FD-BBB4-413B-B5A5-2F6E7F9D5008}" type="pres">
      <dgm:prSet presAssocID="{A96B7B5E-E136-4DA9-A63C-CC2E5D0E6960}" presName="hierChild4" presStyleCnt="0"/>
      <dgm:spPr/>
    </dgm:pt>
    <dgm:pt modelId="{9180BEA5-7EE8-4484-A425-DFFF5BF40613}" type="pres">
      <dgm:prSet presAssocID="{A96B7B5E-E136-4DA9-A63C-CC2E5D0E6960}" presName="hierChild5" presStyleCnt="0"/>
      <dgm:spPr/>
    </dgm:pt>
    <dgm:pt modelId="{CBDFF49D-AF82-B743-AAD1-C8E924FFC600}" type="pres">
      <dgm:prSet presAssocID="{235F891F-9C4A-724B-AE61-07A69D22E09A}" presName="Name37" presStyleLbl="parChTrans1D3" presStyleIdx="8" presStyleCnt="13"/>
      <dgm:spPr/>
    </dgm:pt>
    <dgm:pt modelId="{67CF30F8-2C94-954B-A4EE-168C5991EA26}" type="pres">
      <dgm:prSet presAssocID="{672F1819-A644-0942-93B0-525273645413}" presName="hierRoot2" presStyleCnt="0">
        <dgm:presLayoutVars>
          <dgm:hierBranch val="init"/>
        </dgm:presLayoutVars>
      </dgm:prSet>
      <dgm:spPr/>
    </dgm:pt>
    <dgm:pt modelId="{8AEC989E-7515-EA4B-BF1F-4DF4777BEA9C}" type="pres">
      <dgm:prSet presAssocID="{672F1819-A644-0942-93B0-525273645413}" presName="rootComposite" presStyleCnt="0"/>
      <dgm:spPr/>
    </dgm:pt>
    <dgm:pt modelId="{4DA48D86-4967-C44F-BA07-555F8287C626}" type="pres">
      <dgm:prSet presAssocID="{672F1819-A644-0942-93B0-525273645413}" presName="rootText" presStyleLbl="node3" presStyleIdx="8" presStyleCnt="13">
        <dgm:presLayoutVars>
          <dgm:chPref val="3"/>
        </dgm:presLayoutVars>
      </dgm:prSet>
      <dgm:spPr/>
    </dgm:pt>
    <dgm:pt modelId="{EC6CC259-230F-6444-8D25-171B4AFBB31D}" type="pres">
      <dgm:prSet presAssocID="{672F1819-A644-0942-93B0-525273645413}" presName="rootConnector" presStyleLbl="node3" presStyleIdx="8" presStyleCnt="13"/>
      <dgm:spPr/>
    </dgm:pt>
    <dgm:pt modelId="{ED379AA7-FFF8-9847-A213-DC86B06EBCED}" type="pres">
      <dgm:prSet presAssocID="{672F1819-A644-0942-93B0-525273645413}" presName="hierChild4" presStyleCnt="0"/>
      <dgm:spPr/>
    </dgm:pt>
    <dgm:pt modelId="{A726CAB9-CB93-0446-9955-BF214F1BF44E}" type="pres">
      <dgm:prSet presAssocID="{672F1819-A644-0942-93B0-525273645413}" presName="hierChild5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6B3B573A-DA3F-4A30-86DF-A789147B4A6D}" type="pres">
      <dgm:prSet presAssocID="{DFDC427D-93DB-4CAE-A32A-5D337FB6757C}" presName="Name37" presStyleLbl="parChTrans1D2" presStyleIdx="3" presStyleCnt="5"/>
      <dgm:spPr/>
    </dgm:pt>
    <dgm:pt modelId="{FA4CA5B0-6370-4B82-B47B-BFCAA9FC6403}" type="pres">
      <dgm:prSet presAssocID="{C39ADB35-27E1-41B9-94F2-0FCEF9535629}" presName="hierRoot2" presStyleCnt="0">
        <dgm:presLayoutVars>
          <dgm:hierBranch val="init"/>
        </dgm:presLayoutVars>
      </dgm:prSet>
      <dgm:spPr/>
    </dgm:pt>
    <dgm:pt modelId="{79C5F999-C2B3-46D1-9BAC-ACA51041D54E}" type="pres">
      <dgm:prSet presAssocID="{C39ADB35-27E1-41B9-94F2-0FCEF9535629}" presName="rootComposite" presStyleCnt="0"/>
      <dgm:spPr/>
    </dgm:pt>
    <dgm:pt modelId="{3E908E3F-6306-4AD8-81FA-B725440E5BB7}" type="pres">
      <dgm:prSet presAssocID="{C39ADB35-27E1-41B9-94F2-0FCEF9535629}" presName="rootText" presStyleLbl="node2" presStyleIdx="3" presStyleCnt="5">
        <dgm:presLayoutVars>
          <dgm:chPref val="3"/>
        </dgm:presLayoutVars>
      </dgm:prSet>
      <dgm:spPr/>
    </dgm:pt>
    <dgm:pt modelId="{E0F0F125-4098-4153-9A9A-31F0B33AD1AF}" type="pres">
      <dgm:prSet presAssocID="{C39ADB35-27E1-41B9-94F2-0FCEF9535629}" presName="rootConnector" presStyleLbl="node2" presStyleIdx="3" presStyleCnt="5"/>
      <dgm:spPr/>
    </dgm:pt>
    <dgm:pt modelId="{30324D59-7F60-49A0-8F8B-5C388F451D68}" type="pres">
      <dgm:prSet presAssocID="{C39ADB35-27E1-41B9-94F2-0FCEF9535629}" presName="hierChild4" presStyleCnt="0"/>
      <dgm:spPr/>
    </dgm:pt>
    <dgm:pt modelId="{D4397D46-084A-476A-942A-71554320DF77}" type="pres">
      <dgm:prSet presAssocID="{69B6D468-5FC4-465E-8CD1-A6F77F1F9531}" presName="Name37" presStyleLbl="parChTrans1D3" presStyleIdx="9" presStyleCnt="13"/>
      <dgm:spPr/>
    </dgm:pt>
    <dgm:pt modelId="{D2483A28-5D66-4325-829E-49079337A55F}" type="pres">
      <dgm:prSet presAssocID="{2FA6F120-7A21-408E-B732-77DFB23D8F7E}" presName="hierRoot2" presStyleCnt="0">
        <dgm:presLayoutVars>
          <dgm:hierBranch val="init"/>
        </dgm:presLayoutVars>
      </dgm:prSet>
      <dgm:spPr/>
    </dgm:pt>
    <dgm:pt modelId="{91DC1140-9C57-4260-9BD4-37DD7869ACE4}" type="pres">
      <dgm:prSet presAssocID="{2FA6F120-7A21-408E-B732-77DFB23D8F7E}" presName="rootComposite" presStyleCnt="0"/>
      <dgm:spPr/>
    </dgm:pt>
    <dgm:pt modelId="{EB5E090B-4280-4461-BD17-BFD7A8F91091}" type="pres">
      <dgm:prSet presAssocID="{2FA6F120-7A21-408E-B732-77DFB23D8F7E}" presName="rootText" presStyleLbl="node3" presStyleIdx="9" presStyleCnt="13" custLinFactY="32552" custLinFactNeighborX="-6682" custLinFactNeighborY="100000">
        <dgm:presLayoutVars>
          <dgm:chPref val="3"/>
        </dgm:presLayoutVars>
      </dgm:prSet>
      <dgm:spPr/>
    </dgm:pt>
    <dgm:pt modelId="{44AC2EA1-2B38-404E-AE6C-54793C3970F6}" type="pres">
      <dgm:prSet presAssocID="{2FA6F120-7A21-408E-B732-77DFB23D8F7E}" presName="rootConnector" presStyleLbl="node3" presStyleIdx="9" presStyleCnt="13"/>
      <dgm:spPr/>
    </dgm:pt>
    <dgm:pt modelId="{1EB0E03D-1955-4E67-8E54-04EEAAD0ADC9}" type="pres">
      <dgm:prSet presAssocID="{2FA6F120-7A21-408E-B732-77DFB23D8F7E}" presName="hierChild4" presStyleCnt="0"/>
      <dgm:spPr/>
    </dgm:pt>
    <dgm:pt modelId="{59790A65-EBEA-4B45-9E2A-3FC6D46CD8DC}" type="pres">
      <dgm:prSet presAssocID="{2FA6F120-7A21-408E-B732-77DFB23D8F7E}" presName="hierChild5" presStyleCnt="0"/>
      <dgm:spPr/>
    </dgm:pt>
    <dgm:pt modelId="{1565373B-47C1-4DFB-9A99-36344B16C15E}" type="pres">
      <dgm:prSet presAssocID="{BD87A6DB-0CD5-46FC-B944-147303C1D7F0}" presName="Name37" presStyleLbl="parChTrans1D3" presStyleIdx="10" presStyleCnt="13"/>
      <dgm:spPr/>
    </dgm:pt>
    <dgm:pt modelId="{3AE36BB3-B843-488A-A011-A7947F3392E7}" type="pres">
      <dgm:prSet presAssocID="{A901C3F0-2112-4E3D-B2C9-6C05E222365F}" presName="hierRoot2" presStyleCnt="0">
        <dgm:presLayoutVars>
          <dgm:hierBranch val="init"/>
        </dgm:presLayoutVars>
      </dgm:prSet>
      <dgm:spPr/>
    </dgm:pt>
    <dgm:pt modelId="{2C01E3CF-1BDC-45CA-9905-41C020A84E01}" type="pres">
      <dgm:prSet presAssocID="{A901C3F0-2112-4E3D-B2C9-6C05E222365F}" presName="rootComposite" presStyleCnt="0"/>
      <dgm:spPr/>
    </dgm:pt>
    <dgm:pt modelId="{9C8FC3AF-053E-41A0-9D9E-5BE3A2D697E9}" type="pres">
      <dgm:prSet presAssocID="{A901C3F0-2112-4E3D-B2C9-6C05E222365F}" presName="rootText" presStyleLbl="node3" presStyleIdx="10" presStyleCnt="13" custLinFactY="-42307" custLinFactNeighborX="-4771" custLinFactNeighborY="-100000">
        <dgm:presLayoutVars>
          <dgm:chPref val="3"/>
        </dgm:presLayoutVars>
      </dgm:prSet>
      <dgm:spPr/>
    </dgm:pt>
    <dgm:pt modelId="{3DA1FDFA-8575-4958-8C2C-DD5957F6DE97}" type="pres">
      <dgm:prSet presAssocID="{A901C3F0-2112-4E3D-B2C9-6C05E222365F}" presName="rootConnector" presStyleLbl="node3" presStyleIdx="10" presStyleCnt="13"/>
      <dgm:spPr/>
    </dgm:pt>
    <dgm:pt modelId="{1DB77DBA-08B9-4093-97A2-CF5D85A0BF44}" type="pres">
      <dgm:prSet presAssocID="{A901C3F0-2112-4E3D-B2C9-6C05E222365F}" presName="hierChild4" presStyleCnt="0"/>
      <dgm:spPr/>
    </dgm:pt>
    <dgm:pt modelId="{34DA3F54-C890-4A86-AE68-B8B4E776B2E0}" type="pres">
      <dgm:prSet presAssocID="{A901C3F0-2112-4E3D-B2C9-6C05E222365F}" presName="hierChild5" presStyleCnt="0"/>
      <dgm:spPr/>
    </dgm:pt>
    <dgm:pt modelId="{BF2AFA35-6674-43C4-A54A-41074E918D57}" type="pres">
      <dgm:prSet presAssocID="{C39ADB35-27E1-41B9-94F2-0FCEF9535629}" presName="hierChild5" presStyleCnt="0"/>
      <dgm:spPr/>
    </dgm:pt>
    <dgm:pt modelId="{083F78BC-5384-4509-9CDE-11BC8B4026BC}" type="pres">
      <dgm:prSet presAssocID="{B66FFE59-6AFD-4FAA-9ED2-794B2F765D88}" presName="Name37" presStyleLbl="parChTrans1D2" presStyleIdx="4" presStyleCnt="5"/>
      <dgm:spPr/>
    </dgm:pt>
    <dgm:pt modelId="{02B28A71-42E2-48BD-ABAA-9A15C602A695}" type="pres">
      <dgm:prSet presAssocID="{99AA68E9-1ECF-499B-B612-C43A7212EB0F}" presName="hierRoot2" presStyleCnt="0">
        <dgm:presLayoutVars>
          <dgm:hierBranch val="init"/>
        </dgm:presLayoutVars>
      </dgm:prSet>
      <dgm:spPr/>
    </dgm:pt>
    <dgm:pt modelId="{547E144A-0A25-4E78-89EB-5EF7F75DAE92}" type="pres">
      <dgm:prSet presAssocID="{99AA68E9-1ECF-499B-B612-C43A7212EB0F}" presName="rootComposite" presStyleCnt="0"/>
      <dgm:spPr/>
    </dgm:pt>
    <dgm:pt modelId="{82E6C2F8-924F-44D5-B9CB-BE4A1870DD8D}" type="pres">
      <dgm:prSet presAssocID="{99AA68E9-1ECF-499B-B612-C43A7212EB0F}" presName="rootText" presStyleLbl="node2" presStyleIdx="4" presStyleCnt="5">
        <dgm:presLayoutVars>
          <dgm:chPref val="3"/>
        </dgm:presLayoutVars>
      </dgm:prSet>
      <dgm:spPr/>
    </dgm:pt>
    <dgm:pt modelId="{241ED4F1-EF57-4A67-B8E9-03BA3E982C00}" type="pres">
      <dgm:prSet presAssocID="{99AA68E9-1ECF-499B-B612-C43A7212EB0F}" presName="rootConnector" presStyleLbl="node2" presStyleIdx="4" presStyleCnt="5"/>
      <dgm:spPr/>
    </dgm:pt>
    <dgm:pt modelId="{0C246F83-7A1B-4883-9F3E-DDCF95780947}" type="pres">
      <dgm:prSet presAssocID="{99AA68E9-1ECF-499B-B612-C43A7212EB0F}" presName="hierChild4" presStyleCnt="0"/>
      <dgm:spPr/>
    </dgm:pt>
    <dgm:pt modelId="{2A09B29B-EA45-4E73-B677-C3DC18EB49C5}" type="pres">
      <dgm:prSet presAssocID="{491EC139-6C25-48FD-B495-2417F1B1B036}" presName="Name37" presStyleLbl="parChTrans1D3" presStyleIdx="11" presStyleCnt="13"/>
      <dgm:spPr/>
    </dgm:pt>
    <dgm:pt modelId="{9B64DC90-E7A3-4207-AC16-C8A7B30AE44C}" type="pres">
      <dgm:prSet presAssocID="{106DA203-3812-486A-8F98-32A3F013DAA9}" presName="hierRoot2" presStyleCnt="0">
        <dgm:presLayoutVars>
          <dgm:hierBranch val="init"/>
        </dgm:presLayoutVars>
      </dgm:prSet>
      <dgm:spPr/>
    </dgm:pt>
    <dgm:pt modelId="{C123654D-41E6-4893-80CA-48FA7FFCE2F6}" type="pres">
      <dgm:prSet presAssocID="{106DA203-3812-486A-8F98-32A3F013DAA9}" presName="rootComposite" presStyleCnt="0"/>
      <dgm:spPr/>
    </dgm:pt>
    <dgm:pt modelId="{A655CF62-46A6-4D79-86F2-532C6E4ADAF0}" type="pres">
      <dgm:prSet presAssocID="{106DA203-3812-486A-8F98-32A3F013DAA9}" presName="rootText" presStyleLbl="node3" presStyleIdx="11" presStyleCnt="13">
        <dgm:presLayoutVars>
          <dgm:chPref val="3"/>
        </dgm:presLayoutVars>
      </dgm:prSet>
      <dgm:spPr/>
    </dgm:pt>
    <dgm:pt modelId="{FA4F6EC0-0BAD-416F-9E6A-E421602F68F1}" type="pres">
      <dgm:prSet presAssocID="{106DA203-3812-486A-8F98-32A3F013DAA9}" presName="rootConnector" presStyleLbl="node3" presStyleIdx="11" presStyleCnt="13"/>
      <dgm:spPr/>
    </dgm:pt>
    <dgm:pt modelId="{22AD0D7F-15B9-482B-A60E-7E1BA58DFAB6}" type="pres">
      <dgm:prSet presAssocID="{106DA203-3812-486A-8F98-32A3F013DAA9}" presName="hierChild4" presStyleCnt="0"/>
      <dgm:spPr/>
    </dgm:pt>
    <dgm:pt modelId="{E4356E2F-C66A-409B-BA80-9A42C83B1BDF}" type="pres">
      <dgm:prSet presAssocID="{106DA203-3812-486A-8F98-32A3F013DAA9}" presName="hierChild5" presStyleCnt="0"/>
      <dgm:spPr/>
    </dgm:pt>
    <dgm:pt modelId="{47A9F6FE-D9A2-48AD-8405-3C6A4493D0D0}" type="pres">
      <dgm:prSet presAssocID="{12867144-7FE7-417D-A90F-F5639EA1FF39}" presName="Name37" presStyleLbl="parChTrans1D3" presStyleIdx="12" presStyleCnt="13"/>
      <dgm:spPr/>
    </dgm:pt>
    <dgm:pt modelId="{4986091B-84D3-4F86-A994-38D4E58F7DB9}" type="pres">
      <dgm:prSet presAssocID="{2C510099-955D-4343-992E-013DE05F5B1C}" presName="hierRoot2" presStyleCnt="0">
        <dgm:presLayoutVars>
          <dgm:hierBranch val="init"/>
        </dgm:presLayoutVars>
      </dgm:prSet>
      <dgm:spPr/>
    </dgm:pt>
    <dgm:pt modelId="{281821A2-DBD6-444E-A603-9D05A5454D05}" type="pres">
      <dgm:prSet presAssocID="{2C510099-955D-4343-992E-013DE05F5B1C}" presName="rootComposite" presStyleCnt="0"/>
      <dgm:spPr/>
    </dgm:pt>
    <dgm:pt modelId="{6437A3C4-D9BE-405A-882C-5E9FDBA4E390}" type="pres">
      <dgm:prSet presAssocID="{2C510099-955D-4343-992E-013DE05F5B1C}" presName="rootText" presStyleLbl="node3" presStyleIdx="12" presStyleCnt="13">
        <dgm:presLayoutVars>
          <dgm:chPref val="3"/>
        </dgm:presLayoutVars>
      </dgm:prSet>
      <dgm:spPr/>
    </dgm:pt>
    <dgm:pt modelId="{06A9A3AB-02D9-431A-A580-D6B2EC93D5B6}" type="pres">
      <dgm:prSet presAssocID="{2C510099-955D-4343-992E-013DE05F5B1C}" presName="rootConnector" presStyleLbl="node3" presStyleIdx="12" presStyleCnt="13"/>
      <dgm:spPr/>
    </dgm:pt>
    <dgm:pt modelId="{251E9B90-A2A8-4F94-87AE-C8272CBC5791}" type="pres">
      <dgm:prSet presAssocID="{2C510099-955D-4343-992E-013DE05F5B1C}" presName="hierChild4" presStyleCnt="0"/>
      <dgm:spPr/>
    </dgm:pt>
    <dgm:pt modelId="{E5BC9E00-B430-49C5-BE7D-9052635C2840}" type="pres">
      <dgm:prSet presAssocID="{2C510099-955D-4343-992E-013DE05F5B1C}" presName="hierChild5" presStyleCnt="0"/>
      <dgm:spPr/>
    </dgm:pt>
    <dgm:pt modelId="{7D09DC4F-7E93-46FE-B743-BFB200274181}" type="pres">
      <dgm:prSet presAssocID="{99AA68E9-1ECF-499B-B612-C43A7212EB0F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0869E001-A491-4EFD-92E2-63CE82BBA347}" type="presOf" srcId="{DA564541-80D6-42C1-8AA8-CC440D58182D}" destId="{AC9B5FD2-3FCF-46D7-8C29-1E221ABF3C1D}" srcOrd="0" destOrd="0" presId="urn:microsoft.com/office/officeart/2005/8/layout/orgChart1"/>
    <dgm:cxn modelId="{FABB0D04-6BBE-4B6F-BC0E-ECA71D012490}" srcId="{50679DC1-86F5-4983-BF2E-F644154465FB}" destId="{7E9E7E03-13F0-4D05-8F3B-C7D89194B48E}" srcOrd="0" destOrd="0" parTransId="{D2FA53D9-5FD8-4200-82B2-59274A1644EC}" sibTransId="{9524FBD6-B497-4AEC-AEAE-2A6D7F6A9F67}"/>
    <dgm:cxn modelId="{1381820A-A023-44F2-A6EC-7E0AD3B17263}" type="presOf" srcId="{106DA203-3812-486A-8F98-32A3F013DAA9}" destId="{A655CF62-46A6-4D79-86F2-532C6E4ADAF0}" srcOrd="0" destOrd="0" presId="urn:microsoft.com/office/officeart/2005/8/layout/orgChart1"/>
    <dgm:cxn modelId="{8FB91610-FB71-444C-88DA-B1922177107F}" type="presOf" srcId="{13C2B266-0832-455B-815D-36AA8F75820A}" destId="{94C29E6B-0213-45A5-9CF8-70DA0B40B5A1}" srcOrd="0" destOrd="0" presId="urn:microsoft.com/office/officeart/2005/8/layout/orgChart1"/>
    <dgm:cxn modelId="{5A4A5314-91DC-4110-B5DF-4620C058904D}" srcId="{633BEF0A-3F0B-4FD4-AA4E-69C26CB839F3}" destId="{96DC88DF-34E7-48D2-BA4B-51B6C2AD74D2}" srcOrd="0" destOrd="0" parTransId="{83CB803D-BC74-447B-9ACD-39099AF51270}" sibTransId="{087A2772-49D0-494A-BD6F-2E1EA5DF8988}"/>
    <dgm:cxn modelId="{B901771A-BC3C-4689-A99A-66E97FD1466A}" type="presOf" srcId="{491EC139-6C25-48FD-B495-2417F1B1B036}" destId="{2A09B29B-EA45-4E73-B677-C3DC18EB49C5}" srcOrd="0" destOrd="0" presId="urn:microsoft.com/office/officeart/2005/8/layout/orgChart1"/>
    <dgm:cxn modelId="{F092411B-7497-4361-9F5C-21D494288D22}" type="presOf" srcId="{2C510099-955D-4343-992E-013DE05F5B1C}" destId="{06A9A3AB-02D9-431A-A580-D6B2EC93D5B6}" srcOrd="1" destOrd="0" presId="urn:microsoft.com/office/officeart/2005/8/layout/orgChart1"/>
    <dgm:cxn modelId="{2254A81B-8575-4A7F-84C1-404CA5699AA2}" type="presOf" srcId="{A901C3F0-2112-4E3D-B2C9-6C05E222365F}" destId="{9C8FC3AF-053E-41A0-9D9E-5BE3A2D697E9}" srcOrd="0" destOrd="0" presId="urn:microsoft.com/office/officeart/2005/8/layout/orgChart1"/>
    <dgm:cxn modelId="{4AD34021-D4D0-0449-805A-4A4DA1281D2D}" type="presOf" srcId="{49D3C6B8-00BF-7743-9704-7C54A8133A13}" destId="{2AA2FC6A-D2C3-DB4C-A577-E0F5F5062048}" srcOrd="0" destOrd="0" presId="urn:microsoft.com/office/officeart/2005/8/layout/orgChart1"/>
    <dgm:cxn modelId="{C3179924-AE6C-4E3A-BCEC-09F754D8B4F8}" type="presOf" srcId="{96DC88DF-34E7-48D2-BA4B-51B6C2AD74D2}" destId="{ED440C32-EF7F-4FF1-BF9E-35C5B8D033E0}" srcOrd="0" destOrd="0" presId="urn:microsoft.com/office/officeart/2005/8/layout/orgChart1"/>
    <dgm:cxn modelId="{A8107D2A-7926-449D-A2FA-C059197AAE44}" type="presOf" srcId="{CDD1772F-4C56-43F0-9C05-EECEE77EF0BF}" destId="{16C4A199-6B6D-4579-AE2F-5D2006C693E0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56D1A42D-3AFB-0349-A037-750FCE932FB7}" type="presOf" srcId="{235F891F-9C4A-724B-AE61-07A69D22E09A}" destId="{CBDFF49D-AF82-B743-AAD1-C8E924FFC600}" srcOrd="0" destOrd="0" presId="urn:microsoft.com/office/officeart/2005/8/layout/orgChart1"/>
    <dgm:cxn modelId="{2120B13A-C548-4EB6-870F-3E6C222C10E1}" type="presOf" srcId="{DFDC427D-93DB-4CAE-A32A-5D337FB6757C}" destId="{6B3B573A-DA3F-4A30-86DF-A789147B4A6D}" srcOrd="0" destOrd="0" presId="urn:microsoft.com/office/officeart/2005/8/layout/orgChart1"/>
    <dgm:cxn modelId="{59EF583D-BF67-A540-8451-E7AB8FC684B6}" type="presOf" srcId="{E22866F7-261B-3741-8D0D-79F7950F502F}" destId="{DDB076D7-40FD-7348-93E0-FFD0B3CDD9CC}" srcOrd="1" destOrd="0" presId="urn:microsoft.com/office/officeart/2005/8/layout/orgChart1"/>
    <dgm:cxn modelId="{1248973D-2F0E-4161-B577-DE63EE22B039}" type="presOf" srcId="{99AA68E9-1ECF-499B-B612-C43A7212EB0F}" destId="{82E6C2F8-924F-44D5-B9CB-BE4A1870DD8D}" srcOrd="0" destOrd="0" presId="urn:microsoft.com/office/officeart/2005/8/layout/orgChart1"/>
    <dgm:cxn modelId="{6BF4A63F-EA52-48C5-BC3F-A38581AAFAE3}" type="presOf" srcId="{12867144-7FE7-417D-A90F-F5639EA1FF39}" destId="{47A9F6FE-D9A2-48AD-8405-3C6A4493D0D0}" srcOrd="0" destOrd="0" presId="urn:microsoft.com/office/officeart/2005/8/layout/orgChart1"/>
    <dgm:cxn modelId="{1B6B3F40-96CA-4FCD-AFF1-7E9297D17D1B}" srcId="{EFE09C88-D3CF-41A9-A2CB-992E999D721F}" destId="{34CE325E-C991-4300-B8E5-33A418D03845}" srcOrd="0" destOrd="0" parTransId="{CDD1772F-4C56-43F0-9C05-EECEE77EF0BF}" sibTransId="{02EDF299-BC7C-4DD2-AA79-2DB4505632F4}"/>
    <dgm:cxn modelId="{01774D41-E6BE-4089-9176-844D55C0CA71}" type="presOf" srcId="{4B6B4F36-032E-4CA8-BB36-0F335190DA51}" destId="{35BF6C2A-AD30-4F73-AC65-948BDAD60454}" srcOrd="0" destOrd="0" presId="urn:microsoft.com/office/officeart/2005/8/layout/orgChart1"/>
    <dgm:cxn modelId="{BB6AC842-348A-5243-A3FD-E5E3C8522217}" type="presOf" srcId="{672F1819-A644-0942-93B0-525273645413}" destId="{EC6CC259-230F-6444-8D25-171B4AFBB31D}" srcOrd="1" destOrd="0" presId="urn:microsoft.com/office/officeart/2005/8/layout/orgChart1"/>
    <dgm:cxn modelId="{AB988B44-19D6-4711-9915-2856D21CB069}" type="presOf" srcId="{633BEF0A-3F0B-4FD4-AA4E-69C26CB839F3}" destId="{50EC973B-92C0-4606-B1FC-B3585F3470F6}" srcOrd="1" destOrd="0" presId="urn:microsoft.com/office/officeart/2005/8/layout/orgChart1"/>
    <dgm:cxn modelId="{D8AA8B44-A3CB-4619-88E5-32A2FEA55490}" type="presOf" srcId="{EEAAD575-7B31-4971-A433-72AE3E7E917C}" destId="{BB57E2B5-64C4-45B0-9989-950A800D0ED5}" srcOrd="1" destOrd="0" presId="urn:microsoft.com/office/officeart/2005/8/layout/orgChart1"/>
    <dgm:cxn modelId="{FE5C8B4F-C1F7-410E-B59D-45F0C7B02C49}" type="presOf" srcId="{99AA68E9-1ECF-499B-B612-C43A7212EB0F}" destId="{241ED4F1-EF57-4A67-B8E9-03BA3E982C00}" srcOrd="1" destOrd="0" presId="urn:microsoft.com/office/officeart/2005/8/layout/orgChart1"/>
    <dgm:cxn modelId="{CD57F854-2747-414F-ACB4-CCB674737C38}" type="presOf" srcId="{83CB803D-BC74-447B-9ACD-39099AF51270}" destId="{B53775B7-2B20-497A-ABC3-66443EAEC503}" srcOrd="0" destOrd="0" presId="urn:microsoft.com/office/officeart/2005/8/layout/orgChart1"/>
    <dgm:cxn modelId="{DE72CE5D-6A90-4260-AF91-122D0EF18CCB}" srcId="{99AA68E9-1ECF-499B-B612-C43A7212EB0F}" destId="{2C510099-955D-4343-992E-013DE05F5B1C}" srcOrd="1" destOrd="0" parTransId="{12867144-7FE7-417D-A90F-F5639EA1FF39}" sibTransId="{3D50B12D-FEFA-4658-8141-42E3B2899742}"/>
    <dgm:cxn modelId="{7B902960-C967-4F92-B412-9FE4098E443F}" type="presOf" srcId="{B66FFE59-6AFD-4FAA-9ED2-794B2F765D88}" destId="{083F78BC-5384-4509-9CDE-11BC8B4026BC}" srcOrd="0" destOrd="0" presId="urn:microsoft.com/office/officeart/2005/8/layout/orgChart1"/>
    <dgm:cxn modelId="{E468D560-A2CF-4627-9875-89EE87D07F2A}" type="presOf" srcId="{A901C3F0-2112-4E3D-B2C9-6C05E222365F}" destId="{3DA1FDFA-8575-4958-8C2C-DD5957F6DE97}" srcOrd="1" destOrd="0" presId="urn:microsoft.com/office/officeart/2005/8/layout/orgChart1"/>
    <dgm:cxn modelId="{2FAFCA64-004C-2E4D-AAF7-0F40C82CC835}" type="presOf" srcId="{8E4E9655-03D5-0F4A-A598-83BC71F1F0FA}" destId="{96153D8C-176B-E24A-B0BB-D5DC7999A2BF}" srcOrd="0" destOrd="0" presId="urn:microsoft.com/office/officeart/2005/8/layout/orgChart1"/>
    <dgm:cxn modelId="{57887D74-1F5B-4CC9-BA7F-FDC7BB801503}" type="presOf" srcId="{50679DC1-86F5-4983-BF2E-F644154465FB}" destId="{C6E6A924-81D4-49B3-B84A-085270A87EA7}" srcOrd="0" destOrd="0" presId="urn:microsoft.com/office/officeart/2005/8/layout/orgChart1"/>
    <dgm:cxn modelId="{E0DD1279-697A-49DC-9144-1955F2EF62F3}" type="presOf" srcId="{7E9E7E03-13F0-4D05-8F3B-C7D89194B48E}" destId="{BF6A3163-52E4-4632-A84E-1A8A0C1B3986}" srcOrd="1" destOrd="0" presId="urn:microsoft.com/office/officeart/2005/8/layout/orgChart1"/>
    <dgm:cxn modelId="{5B393C7A-9790-4E26-AE55-772468FBDF30}" type="presOf" srcId="{85C4A810-6169-4B49-96C2-10E7E79AF41D}" destId="{64BCF54C-B534-4275-8867-C6E5F48275AD}" srcOrd="1" destOrd="0" presId="urn:microsoft.com/office/officeart/2005/8/layout/orgChart1"/>
    <dgm:cxn modelId="{D07F327D-EAC1-410E-97D4-34D633F169D7}" type="presOf" srcId="{7E9E7E03-13F0-4D05-8F3B-C7D89194B48E}" destId="{C6203110-48B1-432F-BED9-F6E97E43F0FE}" srcOrd="0" destOrd="0" presId="urn:microsoft.com/office/officeart/2005/8/layout/orgChart1"/>
    <dgm:cxn modelId="{792FF37D-3CA4-FD41-97D7-F05F54448EF7}" srcId="{EFE09C88-D3CF-41A9-A2CB-992E999D721F}" destId="{7021E3B7-49A7-9842-9D06-46309FF3F06C}" srcOrd="2" destOrd="0" parTransId="{8E4E9655-03D5-0F4A-A598-83BC71F1F0FA}" sibTransId="{AABCD7D3-9D79-AB44-A943-1019D5BCD689}"/>
    <dgm:cxn modelId="{0E8C7580-76C1-496C-BF38-AC9D1D418BAE}" type="presOf" srcId="{85C4A810-6169-4B49-96C2-10E7E79AF41D}" destId="{15998717-661C-4862-82CE-9BF4B7A6FEDA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3EB11982-C573-42D0-8F4C-EBEA1364505D}" type="presOf" srcId="{E977EEB0-AA17-4C07-A376-D7B3FDEBCA08}" destId="{07225FC8-1613-400D-A2AE-F12D6A250A15}" srcOrd="0" destOrd="0" presId="urn:microsoft.com/office/officeart/2005/8/layout/orgChart1"/>
    <dgm:cxn modelId="{F716E082-647D-4718-A44C-3D39157BE0F0}" srcId="{EEAAD575-7B31-4971-A433-72AE3E7E917C}" destId="{C39ADB35-27E1-41B9-94F2-0FCEF9535629}" srcOrd="3" destOrd="0" parTransId="{DFDC427D-93DB-4CAE-A32A-5D337FB6757C}" sibTransId="{0D912A19-8E11-4FD4-B405-958EA2CB1D70}"/>
    <dgm:cxn modelId="{2758B588-2AE1-46ED-93EC-DCD4C379AF51}" srcId="{C39ADB35-27E1-41B9-94F2-0FCEF9535629}" destId="{A901C3F0-2112-4E3D-B2C9-6C05E222365F}" srcOrd="1" destOrd="0" parTransId="{BD87A6DB-0CD5-46FC-B944-147303C1D7F0}" sibTransId="{A61D6962-4095-43BB-A300-C6AEE8CC1DDB}"/>
    <dgm:cxn modelId="{4474858D-CF5E-1548-84B5-42DF80279D78}" type="presOf" srcId="{9A9C55CB-7C3F-ED48-BB72-758E4053F111}" destId="{A1A022B8-597F-EB4B-8BEF-D018FBA7BF2A}" srcOrd="0" destOrd="0" presId="urn:microsoft.com/office/officeart/2005/8/layout/orgChart1"/>
    <dgm:cxn modelId="{20D0DD90-F3CE-411B-BB46-C61CED2E402F}" type="presOf" srcId="{34CE325E-C991-4300-B8E5-33A418D03845}" destId="{85F0CD85-F123-41FD-81EB-C492DBB384F7}" srcOrd="1" destOrd="0" presId="urn:microsoft.com/office/officeart/2005/8/layout/orgChart1"/>
    <dgm:cxn modelId="{4EF42998-9D2C-4D8D-82DF-CFC9FB664FD3}" srcId="{EEAAD575-7B31-4971-A433-72AE3E7E917C}" destId="{99AA68E9-1ECF-499B-B612-C43A7212EB0F}" srcOrd="4" destOrd="0" parTransId="{B66FFE59-6AFD-4FAA-9ED2-794B2F765D88}" sibTransId="{CFC4BB29-982A-452B-9C79-5013A3693C58}"/>
    <dgm:cxn modelId="{E93A9798-41EC-4BF9-8B0C-98FEDD88B45D}" type="presOf" srcId="{A96B7B5E-E136-4DA9-A63C-CC2E5D0E6960}" destId="{63E43104-CF57-4111-804A-2A147146C85D}" srcOrd="1" destOrd="0" presId="urn:microsoft.com/office/officeart/2005/8/layout/orgChart1"/>
    <dgm:cxn modelId="{A005A098-F1B5-4D68-B009-44AAA6EE2E16}" type="presOf" srcId="{A96B7B5E-E136-4DA9-A63C-CC2E5D0E6960}" destId="{0DAE5E65-BEB1-4578-84A7-843B8E7BAAA1}" srcOrd="0" destOrd="0" presId="urn:microsoft.com/office/officeart/2005/8/layout/orgChart1"/>
    <dgm:cxn modelId="{EE0FE799-572B-4D7A-BA5F-F50DEFE9CE7B}" srcId="{EFE09C88-D3CF-41A9-A2CB-992E999D721F}" destId="{85C4A810-6169-4B49-96C2-10E7E79AF41D}" srcOrd="1" destOrd="0" parTransId="{4B6B4F36-032E-4CA8-BB36-0F335190DA51}" sibTransId="{7A50C3B8-FA4A-46FC-A658-F8737B517299}"/>
    <dgm:cxn modelId="{C8239F9A-56D3-8340-8BD8-399A8543DA1B}" type="presOf" srcId="{E22866F7-261B-3741-8D0D-79F7950F502F}" destId="{CFA9D448-C4B4-9146-8FFB-C6BDCC94CB6A}" srcOrd="0" destOrd="0" presId="urn:microsoft.com/office/officeart/2005/8/layout/orgChart1"/>
    <dgm:cxn modelId="{00362DA5-5A28-46B8-A5E0-36EA0EE53D35}" type="presOf" srcId="{EFE09C88-D3CF-41A9-A2CB-992E999D721F}" destId="{2C8DA449-6A39-4427-BD10-384E53D11287}" srcOrd="0" destOrd="0" presId="urn:microsoft.com/office/officeart/2005/8/layout/orgChart1"/>
    <dgm:cxn modelId="{C696A1A5-16D8-4B26-A148-D4C09A8BB004}" type="presOf" srcId="{02615C3B-FB80-45E3-A998-3E4280BA4A2E}" destId="{E7C6AC64-4921-4508-89F5-906D8C31D3F8}" srcOrd="0" destOrd="0" presId="urn:microsoft.com/office/officeart/2005/8/layout/orgChart1"/>
    <dgm:cxn modelId="{9641E3A5-BA3F-C542-A89C-2E67B08907D9}" type="presOf" srcId="{7021E3B7-49A7-9842-9D06-46309FF3F06C}" destId="{304A5101-1E92-8545-A074-802A6AD9C22C}" srcOrd="1" destOrd="0" presId="urn:microsoft.com/office/officeart/2005/8/layout/orgChart1"/>
    <dgm:cxn modelId="{8A5D04B4-C66A-4EF6-BE32-BD8B89C35669}" srcId="{50679DC1-86F5-4983-BF2E-F644154465FB}" destId="{A96B7B5E-E136-4DA9-A63C-CC2E5D0E6960}" srcOrd="1" destOrd="0" parTransId="{DA564541-80D6-42C1-8AA8-CC440D58182D}" sibTransId="{CB4DEB3D-903E-4395-842B-04E775A6EEBB}"/>
    <dgm:cxn modelId="{F48C24B4-FDD3-8F48-B1FD-770A7AE65480}" type="presOf" srcId="{7021E3B7-49A7-9842-9D06-46309FF3F06C}" destId="{A002ADE8-CAF1-8842-BF33-6CDDBC2D75CF}" srcOrd="0" destOrd="0" presId="urn:microsoft.com/office/officeart/2005/8/layout/orgChart1"/>
    <dgm:cxn modelId="{6867E6B4-2E79-CC41-8454-406593483638}" srcId="{50679DC1-86F5-4983-BF2E-F644154465FB}" destId="{672F1819-A644-0942-93B0-525273645413}" srcOrd="2" destOrd="0" parTransId="{235F891F-9C4A-724B-AE61-07A69D22E09A}" sibTransId="{E6B12CB7-0343-9E43-BC1C-86789ED824E5}"/>
    <dgm:cxn modelId="{6D75CFB8-79D6-40EF-A7FD-2AA1A7D0FAA8}" type="presOf" srcId="{C39ADB35-27E1-41B9-94F2-0FCEF9535629}" destId="{E0F0F125-4098-4153-9A9A-31F0B33AD1AF}" srcOrd="1" destOrd="0" presId="urn:microsoft.com/office/officeart/2005/8/layout/orgChart1"/>
    <dgm:cxn modelId="{0BDBE4B9-9E04-476F-8AE0-C75D85E9EDA7}" type="presOf" srcId="{69B6D468-5FC4-465E-8CD1-A6F77F1F9531}" destId="{D4397D46-084A-476A-942A-71554320DF77}" srcOrd="0" destOrd="0" presId="urn:microsoft.com/office/officeart/2005/8/layout/orgChart1"/>
    <dgm:cxn modelId="{65B884BC-114E-4EF8-9051-1BB1618C41B7}" type="presOf" srcId="{106DA203-3812-486A-8F98-32A3F013DAA9}" destId="{FA4F6EC0-0BAD-416F-9E6A-E421602F68F1}" srcOrd="1" destOrd="0" presId="urn:microsoft.com/office/officeart/2005/8/layout/orgChart1"/>
    <dgm:cxn modelId="{B697B6BD-A808-4C29-B7CA-07DFE8F674B1}" type="presOf" srcId="{2FA6F120-7A21-408E-B732-77DFB23D8F7E}" destId="{44AC2EA1-2B38-404E-AE6C-54793C3970F6}" srcOrd="1" destOrd="0" presId="urn:microsoft.com/office/officeart/2005/8/layout/orgChart1"/>
    <dgm:cxn modelId="{FF3BEABE-ED6F-4A6C-B848-03B8B472F58F}" type="presOf" srcId="{34CE325E-C991-4300-B8E5-33A418D03845}" destId="{7C2E1BFA-FCF4-444D-A2A0-D62F77D55C86}" srcOrd="0" destOrd="0" presId="urn:microsoft.com/office/officeart/2005/8/layout/orgChart1"/>
    <dgm:cxn modelId="{D7B602C1-4158-4683-AC17-97FB933EE305}" type="presOf" srcId="{2FA6F120-7A21-408E-B732-77DFB23D8F7E}" destId="{EB5E090B-4280-4461-BD17-BFD7A8F91091}" srcOrd="0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030F50C8-D1C7-4661-B216-FCCEBFB7A746}" type="presOf" srcId="{C39ADB35-27E1-41B9-94F2-0FCEF9535629}" destId="{3E908E3F-6306-4AD8-81FA-B725440E5BB7}" srcOrd="0" destOrd="0" presId="urn:microsoft.com/office/officeart/2005/8/layout/orgChart1"/>
    <dgm:cxn modelId="{553296C9-489A-9041-9E49-F747F3585DFF}" type="presOf" srcId="{6D9418D5-36CD-5045-A559-88409E6E6466}" destId="{A2086C9F-2C05-D648-A7BF-7CC9E704ED4D}" srcOrd="0" destOrd="0" presId="urn:microsoft.com/office/officeart/2005/8/layout/orgChart1"/>
    <dgm:cxn modelId="{7DA91ACB-69C7-4FA9-857D-9346AAA938A1}" type="presOf" srcId="{2C510099-955D-4343-992E-013DE05F5B1C}" destId="{6437A3C4-D9BE-405A-882C-5E9FDBA4E390}" srcOrd="0" destOrd="0" presId="urn:microsoft.com/office/officeart/2005/8/layout/orgChart1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ADFD2D0-8908-1441-8CC2-57F4F1EB9195}" type="presOf" srcId="{9A9C55CB-7C3F-ED48-BB72-758E4053F111}" destId="{6D1B04E1-3C3C-5E41-B443-05D9A2384BC9}" srcOrd="1" destOrd="0" presId="urn:microsoft.com/office/officeart/2005/8/layout/orgChart1"/>
    <dgm:cxn modelId="{2617E4D1-C7FA-4382-A39F-4023654E1D1B}" srcId="{C39ADB35-27E1-41B9-94F2-0FCEF9535629}" destId="{2FA6F120-7A21-408E-B732-77DFB23D8F7E}" srcOrd="0" destOrd="0" parTransId="{69B6D468-5FC4-465E-8CD1-A6F77F1F9531}" sibTransId="{3953DAE1-95F0-4C65-9346-371240164434}"/>
    <dgm:cxn modelId="{B0F338D2-E407-FB4C-BD6F-8EF8BAFA2520}" srcId="{EFE09C88-D3CF-41A9-A2CB-992E999D721F}" destId="{9A9C55CB-7C3F-ED48-BB72-758E4053F111}" srcOrd="3" destOrd="0" parTransId="{49D3C6B8-00BF-7743-9704-7C54A8133A13}" sibTransId="{076FAD66-6506-C04A-88E5-B1461647439E}"/>
    <dgm:cxn modelId="{6AC34DD9-9C6C-4BF1-84F9-794FB9D0EF11}" type="presOf" srcId="{81295C6F-BB5D-493D-AA2F-A8559145DCF8}" destId="{01FD4BD1-5982-4E24-AD2F-92F5B7557FE5}" srcOrd="0" destOrd="0" presId="urn:microsoft.com/office/officeart/2005/8/layout/orgChart1"/>
    <dgm:cxn modelId="{DA88C3DD-A9C3-374F-9521-98B1B3E02970}" srcId="{633BEF0A-3F0B-4FD4-AA4E-69C26CB839F3}" destId="{E22866F7-261B-3741-8D0D-79F7950F502F}" srcOrd="1" destOrd="0" parTransId="{6D9418D5-36CD-5045-A559-88409E6E6466}" sibTransId="{8DF3DF28-DE67-DD42-B77E-F652569B8E5D}"/>
    <dgm:cxn modelId="{E9D2BEDE-3D12-4E15-BE91-1B842B0772BC}" type="presOf" srcId="{BD87A6DB-0CD5-46FC-B944-147303C1D7F0}" destId="{1565373B-47C1-4DFB-9A99-36344B16C15E}" srcOrd="0" destOrd="0" presId="urn:microsoft.com/office/officeart/2005/8/layout/orgChart1"/>
    <dgm:cxn modelId="{8DC227E6-9DAB-4C13-83D1-E5B7D7B6AF90}" type="presOf" srcId="{96DC88DF-34E7-48D2-BA4B-51B6C2AD74D2}" destId="{12619F98-5FAB-4864-8317-39C61D6036E1}" srcOrd="1" destOrd="0" presId="urn:microsoft.com/office/officeart/2005/8/layout/orgChart1"/>
    <dgm:cxn modelId="{6E50EDEA-D8C8-4F39-9320-1442310BEFE2}" srcId="{99AA68E9-1ECF-499B-B612-C43A7212EB0F}" destId="{106DA203-3812-486A-8F98-32A3F013DAA9}" srcOrd="0" destOrd="0" parTransId="{491EC139-6C25-48FD-B495-2417F1B1B036}" sibTransId="{D2D117AD-BDE2-423B-9115-6D9F506DADC1}"/>
    <dgm:cxn modelId="{3EB3EDEB-0CD7-45FE-9CC7-CFD9AFFE61AB}" type="presOf" srcId="{EFE09C88-D3CF-41A9-A2CB-992E999D721F}" destId="{AB459C0D-5795-459F-B6EA-6F154CAB6317}" srcOrd="1" destOrd="0" presId="urn:microsoft.com/office/officeart/2005/8/layout/orgChart1"/>
    <dgm:cxn modelId="{BEA252ED-8784-7D43-8A1E-B2E3D85EF981}" type="presOf" srcId="{672F1819-A644-0942-93B0-525273645413}" destId="{4DA48D86-4967-C44F-BA07-555F8287C626}" srcOrd="0" destOrd="0" presId="urn:microsoft.com/office/officeart/2005/8/layout/orgChart1"/>
    <dgm:cxn modelId="{2F4BB5EE-33E4-4A7F-8A4D-DB71C678DC03}" type="presOf" srcId="{633BEF0A-3F0B-4FD4-AA4E-69C26CB839F3}" destId="{FCB4F10E-495A-4EA3-AB8F-87418CE8D986}" srcOrd="0" destOrd="0" presId="urn:microsoft.com/office/officeart/2005/8/layout/orgChart1"/>
    <dgm:cxn modelId="{EFE03FF0-FCC8-403F-8CF9-5EFF01CC8790}" type="presOf" srcId="{50679DC1-86F5-4983-BF2E-F644154465FB}" destId="{FDE3E566-4D11-48A9-A443-AD833E925797}" srcOrd="1" destOrd="0" presId="urn:microsoft.com/office/officeart/2005/8/layout/orgChart1"/>
    <dgm:cxn modelId="{B092E0FB-089E-4990-AA69-E740BB9431A6}" type="presOf" srcId="{EEAAD575-7B31-4971-A433-72AE3E7E917C}" destId="{D74AC025-4850-4064-B0F8-EE483081AFE9}" srcOrd="0" destOrd="0" presId="urn:microsoft.com/office/officeart/2005/8/layout/orgChart1"/>
    <dgm:cxn modelId="{22C3A9FE-6F73-430D-88FF-E71862F50064}" type="presOf" srcId="{D2FA53D9-5FD8-4200-82B2-59274A1644EC}" destId="{10B200F0-4552-4AFB-8C2E-D36D7A51BF81}" srcOrd="0" destOrd="0" presId="urn:microsoft.com/office/officeart/2005/8/layout/orgChart1"/>
    <dgm:cxn modelId="{5BE8920C-C5A9-48B4-9C2B-232A285C78E6}" type="presParOf" srcId="{94C29E6B-0213-45A5-9CF8-70DA0B40B5A1}" destId="{157B0E89-5BDC-4B40-91F0-4A12F96CBF2B}" srcOrd="0" destOrd="0" presId="urn:microsoft.com/office/officeart/2005/8/layout/orgChart1"/>
    <dgm:cxn modelId="{5BFFE133-F535-4B62-9553-FBBB1DF334EA}" type="presParOf" srcId="{157B0E89-5BDC-4B40-91F0-4A12F96CBF2B}" destId="{E268D2DE-62C4-4FA7-B6F6-B977D53DCE3A}" srcOrd="0" destOrd="0" presId="urn:microsoft.com/office/officeart/2005/8/layout/orgChart1"/>
    <dgm:cxn modelId="{55B02165-966B-4775-B83A-8FA529AF0937}" type="presParOf" srcId="{E268D2DE-62C4-4FA7-B6F6-B977D53DCE3A}" destId="{D74AC025-4850-4064-B0F8-EE483081AFE9}" srcOrd="0" destOrd="0" presId="urn:microsoft.com/office/officeart/2005/8/layout/orgChart1"/>
    <dgm:cxn modelId="{B1FE1F78-311B-4B7B-A5DE-A9E273BF25DF}" type="presParOf" srcId="{E268D2DE-62C4-4FA7-B6F6-B977D53DCE3A}" destId="{BB57E2B5-64C4-45B0-9989-950A800D0ED5}" srcOrd="1" destOrd="0" presId="urn:microsoft.com/office/officeart/2005/8/layout/orgChart1"/>
    <dgm:cxn modelId="{F7EDE038-7211-4F22-9FEA-0BF8F39114D7}" type="presParOf" srcId="{157B0E89-5BDC-4B40-91F0-4A12F96CBF2B}" destId="{8F1518CD-B5AD-4A0A-AD26-74F968BC76E1}" srcOrd="1" destOrd="0" presId="urn:microsoft.com/office/officeart/2005/8/layout/orgChart1"/>
    <dgm:cxn modelId="{1EE2B352-538E-4D77-A456-B6CABF86085F}" type="presParOf" srcId="{8F1518CD-B5AD-4A0A-AD26-74F968BC76E1}" destId="{07225FC8-1613-400D-A2AE-F12D6A250A15}" srcOrd="0" destOrd="0" presId="urn:microsoft.com/office/officeart/2005/8/layout/orgChart1"/>
    <dgm:cxn modelId="{06A0EC26-AE43-4AB9-A75C-FA1F6C7FA346}" type="presParOf" srcId="{8F1518CD-B5AD-4A0A-AD26-74F968BC76E1}" destId="{1E7B8734-A681-4E45-AC4A-304F7353872D}" srcOrd="1" destOrd="0" presId="urn:microsoft.com/office/officeart/2005/8/layout/orgChart1"/>
    <dgm:cxn modelId="{0F6C342C-22D0-4388-A971-B99135676B50}" type="presParOf" srcId="{1E7B8734-A681-4E45-AC4A-304F7353872D}" destId="{AEDA2630-0861-45BD-B228-E4B3463CFF34}" srcOrd="0" destOrd="0" presId="urn:microsoft.com/office/officeart/2005/8/layout/orgChart1"/>
    <dgm:cxn modelId="{8A060E6F-3B00-405B-8959-C6F5C619D6C9}" type="presParOf" srcId="{AEDA2630-0861-45BD-B228-E4B3463CFF34}" destId="{2C8DA449-6A39-4427-BD10-384E53D11287}" srcOrd="0" destOrd="0" presId="urn:microsoft.com/office/officeart/2005/8/layout/orgChart1"/>
    <dgm:cxn modelId="{95DC1A79-1F87-4E12-8D17-99597012256E}" type="presParOf" srcId="{AEDA2630-0861-45BD-B228-E4B3463CFF34}" destId="{AB459C0D-5795-459F-B6EA-6F154CAB6317}" srcOrd="1" destOrd="0" presId="urn:microsoft.com/office/officeart/2005/8/layout/orgChart1"/>
    <dgm:cxn modelId="{52586B10-C1B7-4A84-A3FD-F985437B84AA}" type="presParOf" srcId="{1E7B8734-A681-4E45-AC4A-304F7353872D}" destId="{DC52927A-F49D-421E-BFDF-C805AE38C050}" srcOrd="1" destOrd="0" presId="urn:microsoft.com/office/officeart/2005/8/layout/orgChart1"/>
    <dgm:cxn modelId="{73EB00EA-48F8-455B-B31C-82A400D415D8}" type="presParOf" srcId="{DC52927A-F49D-421E-BFDF-C805AE38C050}" destId="{16C4A199-6B6D-4579-AE2F-5D2006C693E0}" srcOrd="0" destOrd="0" presId="urn:microsoft.com/office/officeart/2005/8/layout/orgChart1"/>
    <dgm:cxn modelId="{C23028D3-C378-4ACC-8D9D-DCCFA8685381}" type="presParOf" srcId="{DC52927A-F49D-421E-BFDF-C805AE38C050}" destId="{D9B9D198-D6EA-4F0E-974D-43BAFA12867C}" srcOrd="1" destOrd="0" presId="urn:microsoft.com/office/officeart/2005/8/layout/orgChart1"/>
    <dgm:cxn modelId="{4E1EFC8E-9E86-4F9E-B3D3-2D377F659B5C}" type="presParOf" srcId="{D9B9D198-D6EA-4F0E-974D-43BAFA12867C}" destId="{20E46E4E-AA9C-4F4F-B825-7B14BFF01ED7}" srcOrd="0" destOrd="0" presId="urn:microsoft.com/office/officeart/2005/8/layout/orgChart1"/>
    <dgm:cxn modelId="{57D64964-42F6-4DC4-846C-633BD423AEB5}" type="presParOf" srcId="{20E46E4E-AA9C-4F4F-B825-7B14BFF01ED7}" destId="{7C2E1BFA-FCF4-444D-A2A0-D62F77D55C86}" srcOrd="0" destOrd="0" presId="urn:microsoft.com/office/officeart/2005/8/layout/orgChart1"/>
    <dgm:cxn modelId="{D04AC13B-B6AA-4D73-AA26-FD96F3AE6CC3}" type="presParOf" srcId="{20E46E4E-AA9C-4F4F-B825-7B14BFF01ED7}" destId="{85F0CD85-F123-41FD-81EB-C492DBB384F7}" srcOrd="1" destOrd="0" presId="urn:microsoft.com/office/officeart/2005/8/layout/orgChart1"/>
    <dgm:cxn modelId="{74F0B970-1B40-4A54-B905-57633923A98D}" type="presParOf" srcId="{D9B9D198-D6EA-4F0E-974D-43BAFA12867C}" destId="{1EA1EC63-01CC-4D59-9CC7-AF0E41B74D6B}" srcOrd="1" destOrd="0" presId="urn:microsoft.com/office/officeart/2005/8/layout/orgChart1"/>
    <dgm:cxn modelId="{252E4536-D866-4237-8BBC-0C09DA162DA9}" type="presParOf" srcId="{D9B9D198-D6EA-4F0E-974D-43BAFA12867C}" destId="{7ED1BAB8-DD51-4659-9049-017626298D27}" srcOrd="2" destOrd="0" presId="urn:microsoft.com/office/officeart/2005/8/layout/orgChart1"/>
    <dgm:cxn modelId="{F2050895-1809-42FB-B45A-F9405E655A70}" type="presParOf" srcId="{DC52927A-F49D-421E-BFDF-C805AE38C050}" destId="{35BF6C2A-AD30-4F73-AC65-948BDAD60454}" srcOrd="2" destOrd="0" presId="urn:microsoft.com/office/officeart/2005/8/layout/orgChart1"/>
    <dgm:cxn modelId="{4628378B-E240-4335-9FB5-49CB6867A448}" type="presParOf" srcId="{DC52927A-F49D-421E-BFDF-C805AE38C050}" destId="{6AF25C28-2771-4A93-A135-F88201887814}" srcOrd="3" destOrd="0" presId="urn:microsoft.com/office/officeart/2005/8/layout/orgChart1"/>
    <dgm:cxn modelId="{EA0771CE-A1B8-4D03-8CA0-A3013CF9743A}" type="presParOf" srcId="{6AF25C28-2771-4A93-A135-F88201887814}" destId="{F0A45EFB-2C43-44E4-8C97-F5248C5E989D}" srcOrd="0" destOrd="0" presId="urn:microsoft.com/office/officeart/2005/8/layout/orgChart1"/>
    <dgm:cxn modelId="{69009EB9-F38C-4438-AC04-D40C0355B9A3}" type="presParOf" srcId="{F0A45EFB-2C43-44E4-8C97-F5248C5E989D}" destId="{15998717-661C-4862-82CE-9BF4B7A6FEDA}" srcOrd="0" destOrd="0" presId="urn:microsoft.com/office/officeart/2005/8/layout/orgChart1"/>
    <dgm:cxn modelId="{EAF4591E-B263-49AB-AB79-552E92199D1D}" type="presParOf" srcId="{F0A45EFB-2C43-44E4-8C97-F5248C5E989D}" destId="{64BCF54C-B534-4275-8867-C6E5F48275AD}" srcOrd="1" destOrd="0" presId="urn:microsoft.com/office/officeart/2005/8/layout/orgChart1"/>
    <dgm:cxn modelId="{5433B1EB-BB0D-4249-962C-4FBC5E3B110E}" type="presParOf" srcId="{6AF25C28-2771-4A93-A135-F88201887814}" destId="{307BB635-2CE3-460C-874B-F1481ACC3292}" srcOrd="1" destOrd="0" presId="urn:microsoft.com/office/officeart/2005/8/layout/orgChart1"/>
    <dgm:cxn modelId="{D88825BA-AD8C-4379-9FFE-09E061F28A48}" type="presParOf" srcId="{6AF25C28-2771-4A93-A135-F88201887814}" destId="{34459B5D-8A63-40E7-A3DB-2E21E08AD81F}" srcOrd="2" destOrd="0" presId="urn:microsoft.com/office/officeart/2005/8/layout/orgChart1"/>
    <dgm:cxn modelId="{7A9233F6-1769-DB49-BC7E-B94B287C1305}" type="presParOf" srcId="{DC52927A-F49D-421E-BFDF-C805AE38C050}" destId="{96153D8C-176B-E24A-B0BB-D5DC7999A2BF}" srcOrd="4" destOrd="0" presId="urn:microsoft.com/office/officeart/2005/8/layout/orgChart1"/>
    <dgm:cxn modelId="{CDA446A8-A6F8-0C4D-A472-A58E2D2A134B}" type="presParOf" srcId="{DC52927A-F49D-421E-BFDF-C805AE38C050}" destId="{E8B12C11-C72E-EC43-8A0D-020ADC9E401E}" srcOrd="5" destOrd="0" presId="urn:microsoft.com/office/officeart/2005/8/layout/orgChart1"/>
    <dgm:cxn modelId="{D65F0E28-ED3A-004C-B94B-EB7AE02E85BF}" type="presParOf" srcId="{E8B12C11-C72E-EC43-8A0D-020ADC9E401E}" destId="{26524B6B-B434-5A46-88A6-F84EA610C659}" srcOrd="0" destOrd="0" presId="urn:microsoft.com/office/officeart/2005/8/layout/orgChart1"/>
    <dgm:cxn modelId="{B0BEC881-1FBF-C643-86B3-2ABB14420F64}" type="presParOf" srcId="{26524B6B-B434-5A46-88A6-F84EA610C659}" destId="{A002ADE8-CAF1-8842-BF33-6CDDBC2D75CF}" srcOrd="0" destOrd="0" presId="urn:microsoft.com/office/officeart/2005/8/layout/orgChart1"/>
    <dgm:cxn modelId="{846A5161-7C14-034B-8F2E-2A4466A44CE3}" type="presParOf" srcId="{26524B6B-B434-5A46-88A6-F84EA610C659}" destId="{304A5101-1E92-8545-A074-802A6AD9C22C}" srcOrd="1" destOrd="0" presId="urn:microsoft.com/office/officeart/2005/8/layout/orgChart1"/>
    <dgm:cxn modelId="{00852695-E4E9-1B48-9129-E0357F2501B9}" type="presParOf" srcId="{E8B12C11-C72E-EC43-8A0D-020ADC9E401E}" destId="{61473D12-C7C2-6C42-853E-1F8B75EDDFC3}" srcOrd="1" destOrd="0" presId="urn:microsoft.com/office/officeart/2005/8/layout/orgChart1"/>
    <dgm:cxn modelId="{828D6E3A-F7FC-B845-AA23-BBD85AD634AC}" type="presParOf" srcId="{E8B12C11-C72E-EC43-8A0D-020ADC9E401E}" destId="{68F195CD-A521-D044-A5AC-3FC159BD67E9}" srcOrd="2" destOrd="0" presId="urn:microsoft.com/office/officeart/2005/8/layout/orgChart1"/>
    <dgm:cxn modelId="{CB494372-7BB7-E743-938C-6B099BA0DFAA}" type="presParOf" srcId="{DC52927A-F49D-421E-BFDF-C805AE38C050}" destId="{2AA2FC6A-D2C3-DB4C-A577-E0F5F5062048}" srcOrd="6" destOrd="0" presId="urn:microsoft.com/office/officeart/2005/8/layout/orgChart1"/>
    <dgm:cxn modelId="{953BBA47-C6CE-3E40-AE28-1B31136CECE6}" type="presParOf" srcId="{DC52927A-F49D-421E-BFDF-C805AE38C050}" destId="{F88BF650-09BB-114E-BE42-5AA852905541}" srcOrd="7" destOrd="0" presId="urn:microsoft.com/office/officeart/2005/8/layout/orgChart1"/>
    <dgm:cxn modelId="{8AA273E0-03D2-7442-BC79-D480E6884CA1}" type="presParOf" srcId="{F88BF650-09BB-114E-BE42-5AA852905541}" destId="{44AF5F44-EB04-EA4B-A306-2DF2347170AD}" srcOrd="0" destOrd="0" presId="urn:microsoft.com/office/officeart/2005/8/layout/orgChart1"/>
    <dgm:cxn modelId="{B39C1A73-B830-D746-843B-0EC052A666CF}" type="presParOf" srcId="{44AF5F44-EB04-EA4B-A306-2DF2347170AD}" destId="{A1A022B8-597F-EB4B-8BEF-D018FBA7BF2A}" srcOrd="0" destOrd="0" presId="urn:microsoft.com/office/officeart/2005/8/layout/orgChart1"/>
    <dgm:cxn modelId="{A1B02BFA-261C-E14A-B4FF-864CF4918C9A}" type="presParOf" srcId="{44AF5F44-EB04-EA4B-A306-2DF2347170AD}" destId="{6D1B04E1-3C3C-5E41-B443-05D9A2384BC9}" srcOrd="1" destOrd="0" presId="urn:microsoft.com/office/officeart/2005/8/layout/orgChart1"/>
    <dgm:cxn modelId="{508B481F-D05A-AB4D-933E-5148A01F16AD}" type="presParOf" srcId="{F88BF650-09BB-114E-BE42-5AA852905541}" destId="{1C766261-A29E-0E4D-89A5-5404DA5662B6}" srcOrd="1" destOrd="0" presId="urn:microsoft.com/office/officeart/2005/8/layout/orgChart1"/>
    <dgm:cxn modelId="{6DE4F757-A68A-2C46-9611-CB0DA3BEAC25}" type="presParOf" srcId="{F88BF650-09BB-114E-BE42-5AA852905541}" destId="{C1D471AE-ACFC-2A42-85BB-570FA1F5AE7C}" srcOrd="2" destOrd="0" presId="urn:microsoft.com/office/officeart/2005/8/layout/orgChart1"/>
    <dgm:cxn modelId="{3D86EE43-9C36-492E-8EA2-5E88723E2C14}" type="presParOf" srcId="{1E7B8734-A681-4E45-AC4A-304F7353872D}" destId="{95C20F6B-8882-40A3-8BEE-59C4956F6669}" srcOrd="2" destOrd="0" presId="urn:microsoft.com/office/officeart/2005/8/layout/orgChart1"/>
    <dgm:cxn modelId="{ADD87F2B-8374-4B88-8A46-385E3CC613D8}" type="presParOf" srcId="{8F1518CD-B5AD-4A0A-AD26-74F968BC76E1}" destId="{E7C6AC64-4921-4508-89F5-906D8C31D3F8}" srcOrd="2" destOrd="0" presId="urn:microsoft.com/office/officeart/2005/8/layout/orgChart1"/>
    <dgm:cxn modelId="{EDFA4178-D450-49DE-9D64-80E81CE081C9}" type="presParOf" srcId="{8F1518CD-B5AD-4A0A-AD26-74F968BC76E1}" destId="{0FFD5578-645C-4EE8-BB63-8C09C33E7010}" srcOrd="3" destOrd="0" presId="urn:microsoft.com/office/officeart/2005/8/layout/orgChart1"/>
    <dgm:cxn modelId="{088C38A1-7AAE-4534-92E3-32701B7009AC}" type="presParOf" srcId="{0FFD5578-645C-4EE8-BB63-8C09C33E7010}" destId="{54ABA509-013C-4B1E-8270-2662FE0DF77F}" srcOrd="0" destOrd="0" presId="urn:microsoft.com/office/officeart/2005/8/layout/orgChart1"/>
    <dgm:cxn modelId="{A0031F32-25F0-423B-ABB9-3EF50190CA44}" type="presParOf" srcId="{54ABA509-013C-4B1E-8270-2662FE0DF77F}" destId="{FCB4F10E-495A-4EA3-AB8F-87418CE8D986}" srcOrd="0" destOrd="0" presId="urn:microsoft.com/office/officeart/2005/8/layout/orgChart1"/>
    <dgm:cxn modelId="{6C75BB26-AD55-48D8-AA70-03D6E7B49891}" type="presParOf" srcId="{54ABA509-013C-4B1E-8270-2662FE0DF77F}" destId="{50EC973B-92C0-4606-B1FC-B3585F3470F6}" srcOrd="1" destOrd="0" presId="urn:microsoft.com/office/officeart/2005/8/layout/orgChart1"/>
    <dgm:cxn modelId="{A760D00B-5465-49AC-B29E-DBFCC80C5A0E}" type="presParOf" srcId="{0FFD5578-645C-4EE8-BB63-8C09C33E7010}" destId="{174DD87D-72F7-49D5-BB02-FAB2E49A96E0}" srcOrd="1" destOrd="0" presId="urn:microsoft.com/office/officeart/2005/8/layout/orgChart1"/>
    <dgm:cxn modelId="{F6F39FBE-D533-4CB7-9FDD-A3C2A51951C6}" type="presParOf" srcId="{174DD87D-72F7-49D5-BB02-FAB2E49A96E0}" destId="{B53775B7-2B20-497A-ABC3-66443EAEC503}" srcOrd="0" destOrd="0" presId="urn:microsoft.com/office/officeart/2005/8/layout/orgChart1"/>
    <dgm:cxn modelId="{F0B405FE-7166-4007-AD8C-2AD60D9E6FCD}" type="presParOf" srcId="{174DD87D-72F7-49D5-BB02-FAB2E49A96E0}" destId="{F43EE1D9-B192-4829-AE6C-67CC86D42BE4}" srcOrd="1" destOrd="0" presId="urn:microsoft.com/office/officeart/2005/8/layout/orgChart1"/>
    <dgm:cxn modelId="{7495B19D-1F63-41B1-AE67-DD4AB91109B7}" type="presParOf" srcId="{F43EE1D9-B192-4829-AE6C-67CC86D42BE4}" destId="{D8BF54C9-9B16-4517-AB53-D0E6B0922651}" srcOrd="0" destOrd="0" presId="urn:microsoft.com/office/officeart/2005/8/layout/orgChart1"/>
    <dgm:cxn modelId="{F6AE6223-D995-48C5-A3D6-1B95CD61761B}" type="presParOf" srcId="{D8BF54C9-9B16-4517-AB53-D0E6B0922651}" destId="{ED440C32-EF7F-4FF1-BF9E-35C5B8D033E0}" srcOrd="0" destOrd="0" presId="urn:microsoft.com/office/officeart/2005/8/layout/orgChart1"/>
    <dgm:cxn modelId="{105BB2AF-7DDD-4AAA-BA2D-B2D221468C30}" type="presParOf" srcId="{D8BF54C9-9B16-4517-AB53-D0E6B0922651}" destId="{12619F98-5FAB-4864-8317-39C61D6036E1}" srcOrd="1" destOrd="0" presId="urn:microsoft.com/office/officeart/2005/8/layout/orgChart1"/>
    <dgm:cxn modelId="{66FFA6A6-3912-4F28-A3C9-F55F591FF814}" type="presParOf" srcId="{F43EE1D9-B192-4829-AE6C-67CC86D42BE4}" destId="{1B7FD101-0007-40A8-8D0A-2184EF17CC35}" srcOrd="1" destOrd="0" presId="urn:microsoft.com/office/officeart/2005/8/layout/orgChart1"/>
    <dgm:cxn modelId="{7D2C7BA6-988D-42D6-81BC-3A80CF76DABF}" type="presParOf" srcId="{F43EE1D9-B192-4829-AE6C-67CC86D42BE4}" destId="{BBDE163C-57E6-45F6-A880-E05CE7155299}" srcOrd="2" destOrd="0" presId="urn:microsoft.com/office/officeart/2005/8/layout/orgChart1"/>
    <dgm:cxn modelId="{1A8E1C4D-920C-6A45-8861-41EF1C5D23BE}" type="presParOf" srcId="{174DD87D-72F7-49D5-BB02-FAB2E49A96E0}" destId="{A2086C9F-2C05-D648-A7BF-7CC9E704ED4D}" srcOrd="2" destOrd="0" presId="urn:microsoft.com/office/officeart/2005/8/layout/orgChart1"/>
    <dgm:cxn modelId="{4D745E46-C970-CD41-989F-206F3E6EC27F}" type="presParOf" srcId="{174DD87D-72F7-49D5-BB02-FAB2E49A96E0}" destId="{54FFBEFA-1C47-B442-9876-582473A7661C}" srcOrd="3" destOrd="0" presId="urn:microsoft.com/office/officeart/2005/8/layout/orgChart1"/>
    <dgm:cxn modelId="{338A72C2-4E03-C948-A40D-4FB6D40E5BBB}" type="presParOf" srcId="{54FFBEFA-1C47-B442-9876-582473A7661C}" destId="{8658D66B-4806-934C-87CA-EC038FF86606}" srcOrd="0" destOrd="0" presId="urn:microsoft.com/office/officeart/2005/8/layout/orgChart1"/>
    <dgm:cxn modelId="{18A7CA03-DED0-F240-AA74-E7A6C3D8FEA2}" type="presParOf" srcId="{8658D66B-4806-934C-87CA-EC038FF86606}" destId="{CFA9D448-C4B4-9146-8FFB-C6BDCC94CB6A}" srcOrd="0" destOrd="0" presId="urn:microsoft.com/office/officeart/2005/8/layout/orgChart1"/>
    <dgm:cxn modelId="{6F56924C-9238-424F-AE79-E0304FAD98AE}" type="presParOf" srcId="{8658D66B-4806-934C-87CA-EC038FF86606}" destId="{DDB076D7-40FD-7348-93E0-FFD0B3CDD9CC}" srcOrd="1" destOrd="0" presId="urn:microsoft.com/office/officeart/2005/8/layout/orgChart1"/>
    <dgm:cxn modelId="{762414CF-45E6-664D-8BC8-1302BEFDD6AA}" type="presParOf" srcId="{54FFBEFA-1C47-B442-9876-582473A7661C}" destId="{6B8CF970-0962-3248-87BF-E5641CEB87BD}" srcOrd="1" destOrd="0" presId="urn:microsoft.com/office/officeart/2005/8/layout/orgChart1"/>
    <dgm:cxn modelId="{1A4AA425-5715-824F-A1F3-11A253388F0D}" type="presParOf" srcId="{54FFBEFA-1C47-B442-9876-582473A7661C}" destId="{044A1EDF-422C-674B-A7DA-C860FBA0F20F}" srcOrd="2" destOrd="0" presId="urn:microsoft.com/office/officeart/2005/8/layout/orgChart1"/>
    <dgm:cxn modelId="{A448A585-586D-4A06-BB07-D67A8AB79CDC}" type="presParOf" srcId="{0FFD5578-645C-4EE8-BB63-8C09C33E7010}" destId="{7AFFC37F-C8AA-463F-9681-729BA8E07722}" srcOrd="2" destOrd="0" presId="urn:microsoft.com/office/officeart/2005/8/layout/orgChart1"/>
    <dgm:cxn modelId="{FA4BFAB6-1561-4021-9650-FCCE3654EC84}" type="presParOf" srcId="{8F1518CD-B5AD-4A0A-AD26-74F968BC76E1}" destId="{01FD4BD1-5982-4E24-AD2F-92F5B7557FE5}" srcOrd="4" destOrd="0" presId="urn:microsoft.com/office/officeart/2005/8/layout/orgChart1"/>
    <dgm:cxn modelId="{F1721AC8-4859-43D8-B95E-89B998769554}" type="presParOf" srcId="{8F1518CD-B5AD-4A0A-AD26-74F968BC76E1}" destId="{B5FF1BFD-6743-4A7B-B08B-DDB1DE4F7D0A}" srcOrd="5" destOrd="0" presId="urn:microsoft.com/office/officeart/2005/8/layout/orgChart1"/>
    <dgm:cxn modelId="{9563D9A8-C15E-4E20-B090-75CD4ACAFF11}" type="presParOf" srcId="{B5FF1BFD-6743-4A7B-B08B-DDB1DE4F7D0A}" destId="{3CA95B36-0C22-4BD3-A663-CBBE52738462}" srcOrd="0" destOrd="0" presId="urn:microsoft.com/office/officeart/2005/8/layout/orgChart1"/>
    <dgm:cxn modelId="{15A14F5B-872B-429E-9ABA-6C58065C1FA8}" type="presParOf" srcId="{3CA95B36-0C22-4BD3-A663-CBBE52738462}" destId="{C6E6A924-81D4-49B3-B84A-085270A87EA7}" srcOrd="0" destOrd="0" presId="urn:microsoft.com/office/officeart/2005/8/layout/orgChart1"/>
    <dgm:cxn modelId="{B74F4C7F-AD5A-439D-870E-E10BF669606F}" type="presParOf" srcId="{3CA95B36-0C22-4BD3-A663-CBBE52738462}" destId="{FDE3E566-4D11-48A9-A443-AD833E925797}" srcOrd="1" destOrd="0" presId="urn:microsoft.com/office/officeart/2005/8/layout/orgChart1"/>
    <dgm:cxn modelId="{31A516FB-3433-464A-B28A-2C56A6CEC4B6}" type="presParOf" srcId="{B5FF1BFD-6743-4A7B-B08B-DDB1DE4F7D0A}" destId="{4D983BC7-4D81-44CC-8F93-03CC21EBD288}" srcOrd="1" destOrd="0" presId="urn:microsoft.com/office/officeart/2005/8/layout/orgChart1"/>
    <dgm:cxn modelId="{5FB493B9-BCAF-4C69-AF3B-0B5A3E5E993B}" type="presParOf" srcId="{4D983BC7-4D81-44CC-8F93-03CC21EBD288}" destId="{10B200F0-4552-4AFB-8C2E-D36D7A51BF81}" srcOrd="0" destOrd="0" presId="urn:microsoft.com/office/officeart/2005/8/layout/orgChart1"/>
    <dgm:cxn modelId="{61EEF8E6-E5B2-44AB-8C71-57D2D4A5BEB0}" type="presParOf" srcId="{4D983BC7-4D81-44CC-8F93-03CC21EBD288}" destId="{70AF5F77-EA8B-4E96-A6B0-60A57CAF8F39}" srcOrd="1" destOrd="0" presId="urn:microsoft.com/office/officeart/2005/8/layout/orgChart1"/>
    <dgm:cxn modelId="{EEACF6ED-A1A1-4872-BCA4-63891E53078C}" type="presParOf" srcId="{70AF5F77-EA8B-4E96-A6B0-60A57CAF8F39}" destId="{C8E84CB8-04AD-45C9-9826-2A27B6D3B41C}" srcOrd="0" destOrd="0" presId="urn:microsoft.com/office/officeart/2005/8/layout/orgChart1"/>
    <dgm:cxn modelId="{0A749546-395F-40E6-99D5-9CFBB17AC363}" type="presParOf" srcId="{C8E84CB8-04AD-45C9-9826-2A27B6D3B41C}" destId="{C6203110-48B1-432F-BED9-F6E97E43F0FE}" srcOrd="0" destOrd="0" presId="urn:microsoft.com/office/officeart/2005/8/layout/orgChart1"/>
    <dgm:cxn modelId="{B87679DD-8232-415C-A216-247F4E3B0575}" type="presParOf" srcId="{C8E84CB8-04AD-45C9-9826-2A27B6D3B41C}" destId="{BF6A3163-52E4-4632-A84E-1A8A0C1B3986}" srcOrd="1" destOrd="0" presId="urn:microsoft.com/office/officeart/2005/8/layout/orgChart1"/>
    <dgm:cxn modelId="{1A441257-ABAB-4160-A198-67C1C5C7869C}" type="presParOf" srcId="{70AF5F77-EA8B-4E96-A6B0-60A57CAF8F39}" destId="{C6C949F1-DC96-4605-BA21-AFCB1751CB63}" srcOrd="1" destOrd="0" presId="urn:microsoft.com/office/officeart/2005/8/layout/orgChart1"/>
    <dgm:cxn modelId="{89800752-4F1F-43DA-A3AF-F0D37E77CAAF}" type="presParOf" srcId="{70AF5F77-EA8B-4E96-A6B0-60A57CAF8F39}" destId="{D16B5884-7853-48B0-BB98-348FCBEA0E39}" srcOrd="2" destOrd="0" presId="urn:microsoft.com/office/officeart/2005/8/layout/orgChart1"/>
    <dgm:cxn modelId="{E549F6BA-63A4-46F5-BE45-7CBEEA400A99}" type="presParOf" srcId="{4D983BC7-4D81-44CC-8F93-03CC21EBD288}" destId="{AC9B5FD2-3FCF-46D7-8C29-1E221ABF3C1D}" srcOrd="2" destOrd="0" presId="urn:microsoft.com/office/officeart/2005/8/layout/orgChart1"/>
    <dgm:cxn modelId="{12F5C763-4F19-4FD9-AFC2-8805D042E175}" type="presParOf" srcId="{4D983BC7-4D81-44CC-8F93-03CC21EBD288}" destId="{78BCD828-DB04-40D5-9B1F-116214DA62F5}" srcOrd="3" destOrd="0" presId="urn:microsoft.com/office/officeart/2005/8/layout/orgChart1"/>
    <dgm:cxn modelId="{C5680EC9-505D-4AC0-9175-331E31722DA3}" type="presParOf" srcId="{78BCD828-DB04-40D5-9B1F-116214DA62F5}" destId="{FD4153A1-7D68-407C-8D5A-7F2BBA13C113}" srcOrd="0" destOrd="0" presId="urn:microsoft.com/office/officeart/2005/8/layout/orgChart1"/>
    <dgm:cxn modelId="{75E12DDD-417E-470A-BF49-04882B8B0FBB}" type="presParOf" srcId="{FD4153A1-7D68-407C-8D5A-7F2BBA13C113}" destId="{0DAE5E65-BEB1-4578-84A7-843B8E7BAAA1}" srcOrd="0" destOrd="0" presId="urn:microsoft.com/office/officeart/2005/8/layout/orgChart1"/>
    <dgm:cxn modelId="{E7837161-7B71-4721-AF8F-655BC2B0133E}" type="presParOf" srcId="{FD4153A1-7D68-407C-8D5A-7F2BBA13C113}" destId="{63E43104-CF57-4111-804A-2A147146C85D}" srcOrd="1" destOrd="0" presId="urn:microsoft.com/office/officeart/2005/8/layout/orgChart1"/>
    <dgm:cxn modelId="{AAEEAB04-EC88-4ED6-B30F-65F023F4A603}" type="presParOf" srcId="{78BCD828-DB04-40D5-9B1F-116214DA62F5}" destId="{310C72FD-BBB4-413B-B5A5-2F6E7F9D5008}" srcOrd="1" destOrd="0" presId="urn:microsoft.com/office/officeart/2005/8/layout/orgChart1"/>
    <dgm:cxn modelId="{5A6D1A7C-28BC-4710-9E39-85DA00FA0CF0}" type="presParOf" srcId="{78BCD828-DB04-40D5-9B1F-116214DA62F5}" destId="{9180BEA5-7EE8-4484-A425-DFFF5BF40613}" srcOrd="2" destOrd="0" presId="urn:microsoft.com/office/officeart/2005/8/layout/orgChart1"/>
    <dgm:cxn modelId="{73F07E01-7953-CA4A-9A7C-1273B4C78347}" type="presParOf" srcId="{4D983BC7-4D81-44CC-8F93-03CC21EBD288}" destId="{CBDFF49D-AF82-B743-AAD1-C8E924FFC600}" srcOrd="4" destOrd="0" presId="urn:microsoft.com/office/officeart/2005/8/layout/orgChart1"/>
    <dgm:cxn modelId="{EB28A93D-DBAE-BE4E-B882-CB284ACD93D1}" type="presParOf" srcId="{4D983BC7-4D81-44CC-8F93-03CC21EBD288}" destId="{67CF30F8-2C94-954B-A4EE-168C5991EA26}" srcOrd="5" destOrd="0" presId="urn:microsoft.com/office/officeart/2005/8/layout/orgChart1"/>
    <dgm:cxn modelId="{75DD2A65-A8BF-DB45-ABD1-5BC16D5A7DF7}" type="presParOf" srcId="{67CF30F8-2C94-954B-A4EE-168C5991EA26}" destId="{8AEC989E-7515-EA4B-BF1F-4DF4777BEA9C}" srcOrd="0" destOrd="0" presId="urn:microsoft.com/office/officeart/2005/8/layout/orgChart1"/>
    <dgm:cxn modelId="{F768D361-5081-AC4F-AACD-1B7D529206C3}" type="presParOf" srcId="{8AEC989E-7515-EA4B-BF1F-4DF4777BEA9C}" destId="{4DA48D86-4967-C44F-BA07-555F8287C626}" srcOrd="0" destOrd="0" presId="urn:microsoft.com/office/officeart/2005/8/layout/orgChart1"/>
    <dgm:cxn modelId="{8AC35588-0339-7444-87BF-E6BC7AC61FE9}" type="presParOf" srcId="{8AEC989E-7515-EA4B-BF1F-4DF4777BEA9C}" destId="{EC6CC259-230F-6444-8D25-171B4AFBB31D}" srcOrd="1" destOrd="0" presId="urn:microsoft.com/office/officeart/2005/8/layout/orgChart1"/>
    <dgm:cxn modelId="{4EF4C636-8C52-304B-9457-EC9779CB9D0B}" type="presParOf" srcId="{67CF30F8-2C94-954B-A4EE-168C5991EA26}" destId="{ED379AA7-FFF8-9847-A213-DC86B06EBCED}" srcOrd="1" destOrd="0" presId="urn:microsoft.com/office/officeart/2005/8/layout/orgChart1"/>
    <dgm:cxn modelId="{D684A849-29D5-834B-A418-C510C4D1F69E}" type="presParOf" srcId="{67CF30F8-2C94-954B-A4EE-168C5991EA26}" destId="{A726CAB9-CB93-0446-9955-BF214F1BF44E}" srcOrd="2" destOrd="0" presId="urn:microsoft.com/office/officeart/2005/8/layout/orgChart1"/>
    <dgm:cxn modelId="{97F8802A-2114-4D9B-8DED-39B2CACF64FE}" type="presParOf" srcId="{B5FF1BFD-6743-4A7B-B08B-DDB1DE4F7D0A}" destId="{67988559-0728-4AF7-A3D3-F5DEADE7E0F2}" srcOrd="2" destOrd="0" presId="urn:microsoft.com/office/officeart/2005/8/layout/orgChart1"/>
    <dgm:cxn modelId="{909EF317-5AF7-440A-9B3B-38E41D1E1FA6}" type="presParOf" srcId="{8F1518CD-B5AD-4A0A-AD26-74F968BC76E1}" destId="{6B3B573A-DA3F-4A30-86DF-A789147B4A6D}" srcOrd="6" destOrd="0" presId="urn:microsoft.com/office/officeart/2005/8/layout/orgChart1"/>
    <dgm:cxn modelId="{26B4EDF1-75F8-43A0-9CC9-5563B955BF9E}" type="presParOf" srcId="{8F1518CD-B5AD-4A0A-AD26-74F968BC76E1}" destId="{FA4CA5B0-6370-4B82-B47B-BFCAA9FC6403}" srcOrd="7" destOrd="0" presId="urn:microsoft.com/office/officeart/2005/8/layout/orgChart1"/>
    <dgm:cxn modelId="{F1E44DE3-3103-4147-BFA8-AF4FD4F5C324}" type="presParOf" srcId="{FA4CA5B0-6370-4B82-B47B-BFCAA9FC6403}" destId="{79C5F999-C2B3-46D1-9BAC-ACA51041D54E}" srcOrd="0" destOrd="0" presId="urn:microsoft.com/office/officeart/2005/8/layout/orgChart1"/>
    <dgm:cxn modelId="{6E6D6B35-F6C1-4F8A-BF85-524A274360A5}" type="presParOf" srcId="{79C5F999-C2B3-46D1-9BAC-ACA51041D54E}" destId="{3E908E3F-6306-4AD8-81FA-B725440E5BB7}" srcOrd="0" destOrd="0" presId="urn:microsoft.com/office/officeart/2005/8/layout/orgChart1"/>
    <dgm:cxn modelId="{50FCE273-535E-4D99-BF80-3F4B05DBC0FA}" type="presParOf" srcId="{79C5F999-C2B3-46D1-9BAC-ACA51041D54E}" destId="{E0F0F125-4098-4153-9A9A-31F0B33AD1AF}" srcOrd="1" destOrd="0" presId="urn:microsoft.com/office/officeart/2005/8/layout/orgChart1"/>
    <dgm:cxn modelId="{8E861852-7A4A-42AD-A6D4-4DAB73C48330}" type="presParOf" srcId="{FA4CA5B0-6370-4B82-B47B-BFCAA9FC6403}" destId="{30324D59-7F60-49A0-8F8B-5C388F451D68}" srcOrd="1" destOrd="0" presId="urn:microsoft.com/office/officeart/2005/8/layout/orgChart1"/>
    <dgm:cxn modelId="{557CA587-9A7D-45E4-B205-B7F2CF941971}" type="presParOf" srcId="{30324D59-7F60-49A0-8F8B-5C388F451D68}" destId="{D4397D46-084A-476A-942A-71554320DF77}" srcOrd="0" destOrd="0" presId="urn:microsoft.com/office/officeart/2005/8/layout/orgChart1"/>
    <dgm:cxn modelId="{48D92CDD-24EA-4055-8218-52B9A99D21B4}" type="presParOf" srcId="{30324D59-7F60-49A0-8F8B-5C388F451D68}" destId="{D2483A28-5D66-4325-829E-49079337A55F}" srcOrd="1" destOrd="0" presId="urn:microsoft.com/office/officeart/2005/8/layout/orgChart1"/>
    <dgm:cxn modelId="{72BBF6F7-F785-48CF-9960-69A819D1DD2D}" type="presParOf" srcId="{D2483A28-5D66-4325-829E-49079337A55F}" destId="{91DC1140-9C57-4260-9BD4-37DD7869ACE4}" srcOrd="0" destOrd="0" presId="urn:microsoft.com/office/officeart/2005/8/layout/orgChart1"/>
    <dgm:cxn modelId="{BFE80C8F-90FF-49DF-8179-7E2AF7B7730A}" type="presParOf" srcId="{91DC1140-9C57-4260-9BD4-37DD7869ACE4}" destId="{EB5E090B-4280-4461-BD17-BFD7A8F91091}" srcOrd="0" destOrd="0" presId="urn:microsoft.com/office/officeart/2005/8/layout/orgChart1"/>
    <dgm:cxn modelId="{E1878A60-D91B-4A1E-9F60-1284844A3A65}" type="presParOf" srcId="{91DC1140-9C57-4260-9BD4-37DD7869ACE4}" destId="{44AC2EA1-2B38-404E-AE6C-54793C3970F6}" srcOrd="1" destOrd="0" presId="urn:microsoft.com/office/officeart/2005/8/layout/orgChart1"/>
    <dgm:cxn modelId="{7E1D32D5-5851-4DFE-9828-77920A18BAA4}" type="presParOf" srcId="{D2483A28-5D66-4325-829E-49079337A55F}" destId="{1EB0E03D-1955-4E67-8E54-04EEAAD0ADC9}" srcOrd="1" destOrd="0" presId="urn:microsoft.com/office/officeart/2005/8/layout/orgChart1"/>
    <dgm:cxn modelId="{70B6B34F-5D4F-412F-8E3B-EE88763209DF}" type="presParOf" srcId="{D2483A28-5D66-4325-829E-49079337A55F}" destId="{59790A65-EBEA-4B45-9E2A-3FC6D46CD8DC}" srcOrd="2" destOrd="0" presId="urn:microsoft.com/office/officeart/2005/8/layout/orgChart1"/>
    <dgm:cxn modelId="{52E05DEB-DE9E-407A-A706-FBB245BF4DDD}" type="presParOf" srcId="{30324D59-7F60-49A0-8F8B-5C388F451D68}" destId="{1565373B-47C1-4DFB-9A99-36344B16C15E}" srcOrd="2" destOrd="0" presId="urn:microsoft.com/office/officeart/2005/8/layout/orgChart1"/>
    <dgm:cxn modelId="{836212FC-DF46-49FF-B559-79D732C7B0B9}" type="presParOf" srcId="{30324D59-7F60-49A0-8F8B-5C388F451D68}" destId="{3AE36BB3-B843-488A-A011-A7947F3392E7}" srcOrd="3" destOrd="0" presId="urn:microsoft.com/office/officeart/2005/8/layout/orgChart1"/>
    <dgm:cxn modelId="{4346B261-A150-47E0-BF03-E3285F7C6211}" type="presParOf" srcId="{3AE36BB3-B843-488A-A011-A7947F3392E7}" destId="{2C01E3CF-1BDC-45CA-9905-41C020A84E01}" srcOrd="0" destOrd="0" presId="urn:microsoft.com/office/officeart/2005/8/layout/orgChart1"/>
    <dgm:cxn modelId="{99344F97-80E3-4C53-8FC0-4F276613D6AE}" type="presParOf" srcId="{2C01E3CF-1BDC-45CA-9905-41C020A84E01}" destId="{9C8FC3AF-053E-41A0-9D9E-5BE3A2D697E9}" srcOrd="0" destOrd="0" presId="urn:microsoft.com/office/officeart/2005/8/layout/orgChart1"/>
    <dgm:cxn modelId="{E562B61E-B194-4995-922E-966FA4D4031F}" type="presParOf" srcId="{2C01E3CF-1BDC-45CA-9905-41C020A84E01}" destId="{3DA1FDFA-8575-4958-8C2C-DD5957F6DE97}" srcOrd="1" destOrd="0" presId="urn:microsoft.com/office/officeart/2005/8/layout/orgChart1"/>
    <dgm:cxn modelId="{348721DF-A025-4728-ADFE-C44DA0AA79A5}" type="presParOf" srcId="{3AE36BB3-B843-488A-A011-A7947F3392E7}" destId="{1DB77DBA-08B9-4093-97A2-CF5D85A0BF44}" srcOrd="1" destOrd="0" presId="urn:microsoft.com/office/officeart/2005/8/layout/orgChart1"/>
    <dgm:cxn modelId="{81165FE1-A531-4268-9D20-FE53256F6922}" type="presParOf" srcId="{3AE36BB3-B843-488A-A011-A7947F3392E7}" destId="{34DA3F54-C890-4A86-AE68-B8B4E776B2E0}" srcOrd="2" destOrd="0" presId="urn:microsoft.com/office/officeart/2005/8/layout/orgChart1"/>
    <dgm:cxn modelId="{3A59118B-90BB-4ADA-985D-70DDC32C475C}" type="presParOf" srcId="{FA4CA5B0-6370-4B82-B47B-BFCAA9FC6403}" destId="{BF2AFA35-6674-43C4-A54A-41074E918D57}" srcOrd="2" destOrd="0" presId="urn:microsoft.com/office/officeart/2005/8/layout/orgChart1"/>
    <dgm:cxn modelId="{1606987A-8289-4633-89B4-EBD98BE58FC8}" type="presParOf" srcId="{8F1518CD-B5AD-4A0A-AD26-74F968BC76E1}" destId="{083F78BC-5384-4509-9CDE-11BC8B4026BC}" srcOrd="8" destOrd="0" presId="urn:microsoft.com/office/officeart/2005/8/layout/orgChart1"/>
    <dgm:cxn modelId="{6475A477-305E-481C-AB22-531CADCECBE8}" type="presParOf" srcId="{8F1518CD-B5AD-4A0A-AD26-74F968BC76E1}" destId="{02B28A71-42E2-48BD-ABAA-9A15C602A695}" srcOrd="9" destOrd="0" presId="urn:microsoft.com/office/officeart/2005/8/layout/orgChart1"/>
    <dgm:cxn modelId="{0AA6E614-06E4-413E-AD55-BD66D1B83CE5}" type="presParOf" srcId="{02B28A71-42E2-48BD-ABAA-9A15C602A695}" destId="{547E144A-0A25-4E78-89EB-5EF7F75DAE92}" srcOrd="0" destOrd="0" presId="urn:microsoft.com/office/officeart/2005/8/layout/orgChart1"/>
    <dgm:cxn modelId="{A46017B9-6275-454F-95E3-22975D9D4E3C}" type="presParOf" srcId="{547E144A-0A25-4E78-89EB-5EF7F75DAE92}" destId="{82E6C2F8-924F-44D5-B9CB-BE4A1870DD8D}" srcOrd="0" destOrd="0" presId="urn:microsoft.com/office/officeart/2005/8/layout/orgChart1"/>
    <dgm:cxn modelId="{1DBC23A3-05AB-477D-A668-DB19BED63727}" type="presParOf" srcId="{547E144A-0A25-4E78-89EB-5EF7F75DAE92}" destId="{241ED4F1-EF57-4A67-B8E9-03BA3E982C00}" srcOrd="1" destOrd="0" presId="urn:microsoft.com/office/officeart/2005/8/layout/orgChart1"/>
    <dgm:cxn modelId="{35BE7B0B-8727-4469-94EC-C63EB6803FBC}" type="presParOf" srcId="{02B28A71-42E2-48BD-ABAA-9A15C602A695}" destId="{0C246F83-7A1B-4883-9F3E-DDCF95780947}" srcOrd="1" destOrd="0" presId="urn:microsoft.com/office/officeart/2005/8/layout/orgChart1"/>
    <dgm:cxn modelId="{C74DC44E-37E0-4D6E-9066-A2F1913B36F8}" type="presParOf" srcId="{0C246F83-7A1B-4883-9F3E-DDCF95780947}" destId="{2A09B29B-EA45-4E73-B677-C3DC18EB49C5}" srcOrd="0" destOrd="0" presId="urn:microsoft.com/office/officeart/2005/8/layout/orgChart1"/>
    <dgm:cxn modelId="{703F9446-E8FB-443F-96AD-44E53A86ED07}" type="presParOf" srcId="{0C246F83-7A1B-4883-9F3E-DDCF95780947}" destId="{9B64DC90-E7A3-4207-AC16-C8A7B30AE44C}" srcOrd="1" destOrd="0" presId="urn:microsoft.com/office/officeart/2005/8/layout/orgChart1"/>
    <dgm:cxn modelId="{590799CD-FCDB-4CC4-B9FF-84518F00BE61}" type="presParOf" srcId="{9B64DC90-E7A3-4207-AC16-C8A7B30AE44C}" destId="{C123654D-41E6-4893-80CA-48FA7FFCE2F6}" srcOrd="0" destOrd="0" presId="urn:microsoft.com/office/officeart/2005/8/layout/orgChart1"/>
    <dgm:cxn modelId="{36F8901A-669F-492E-9307-8BF93DCE461C}" type="presParOf" srcId="{C123654D-41E6-4893-80CA-48FA7FFCE2F6}" destId="{A655CF62-46A6-4D79-86F2-532C6E4ADAF0}" srcOrd="0" destOrd="0" presId="urn:microsoft.com/office/officeart/2005/8/layout/orgChart1"/>
    <dgm:cxn modelId="{E50B0742-AED1-45C7-AA78-91E40B1098B3}" type="presParOf" srcId="{C123654D-41E6-4893-80CA-48FA7FFCE2F6}" destId="{FA4F6EC0-0BAD-416F-9E6A-E421602F68F1}" srcOrd="1" destOrd="0" presId="urn:microsoft.com/office/officeart/2005/8/layout/orgChart1"/>
    <dgm:cxn modelId="{BD00DEA2-3E58-4F1F-9F43-5696D6E1154F}" type="presParOf" srcId="{9B64DC90-E7A3-4207-AC16-C8A7B30AE44C}" destId="{22AD0D7F-15B9-482B-A60E-7E1BA58DFAB6}" srcOrd="1" destOrd="0" presId="urn:microsoft.com/office/officeart/2005/8/layout/orgChart1"/>
    <dgm:cxn modelId="{37AFA938-D363-47A1-AA0E-2F9776472FA6}" type="presParOf" srcId="{9B64DC90-E7A3-4207-AC16-C8A7B30AE44C}" destId="{E4356E2F-C66A-409B-BA80-9A42C83B1BDF}" srcOrd="2" destOrd="0" presId="urn:microsoft.com/office/officeart/2005/8/layout/orgChart1"/>
    <dgm:cxn modelId="{1A78F2C2-F45F-49E4-87F7-450840C85E69}" type="presParOf" srcId="{0C246F83-7A1B-4883-9F3E-DDCF95780947}" destId="{47A9F6FE-D9A2-48AD-8405-3C6A4493D0D0}" srcOrd="2" destOrd="0" presId="urn:microsoft.com/office/officeart/2005/8/layout/orgChart1"/>
    <dgm:cxn modelId="{4681A992-F6A1-4C66-B5F3-8554908074EE}" type="presParOf" srcId="{0C246F83-7A1B-4883-9F3E-DDCF95780947}" destId="{4986091B-84D3-4F86-A994-38D4E58F7DB9}" srcOrd="3" destOrd="0" presId="urn:microsoft.com/office/officeart/2005/8/layout/orgChart1"/>
    <dgm:cxn modelId="{05A65962-1352-4C72-9E52-C835B81A2146}" type="presParOf" srcId="{4986091B-84D3-4F86-A994-38D4E58F7DB9}" destId="{281821A2-DBD6-444E-A603-9D05A5454D05}" srcOrd="0" destOrd="0" presId="urn:microsoft.com/office/officeart/2005/8/layout/orgChart1"/>
    <dgm:cxn modelId="{B14DA707-454D-485E-BCC0-E5527BECA979}" type="presParOf" srcId="{281821A2-DBD6-444E-A603-9D05A5454D05}" destId="{6437A3C4-D9BE-405A-882C-5E9FDBA4E390}" srcOrd="0" destOrd="0" presId="urn:microsoft.com/office/officeart/2005/8/layout/orgChart1"/>
    <dgm:cxn modelId="{DD30626E-A1BA-4ADC-BBB8-117EA72943AA}" type="presParOf" srcId="{281821A2-DBD6-444E-A603-9D05A5454D05}" destId="{06A9A3AB-02D9-431A-A580-D6B2EC93D5B6}" srcOrd="1" destOrd="0" presId="urn:microsoft.com/office/officeart/2005/8/layout/orgChart1"/>
    <dgm:cxn modelId="{089E1548-AFEC-4F37-8288-50B15D2D9B55}" type="presParOf" srcId="{4986091B-84D3-4F86-A994-38D4E58F7DB9}" destId="{251E9B90-A2A8-4F94-87AE-C8272CBC5791}" srcOrd="1" destOrd="0" presId="urn:microsoft.com/office/officeart/2005/8/layout/orgChart1"/>
    <dgm:cxn modelId="{48BCEEA9-8175-4456-B4E7-87AA385A1AEF}" type="presParOf" srcId="{4986091B-84D3-4F86-A994-38D4E58F7DB9}" destId="{E5BC9E00-B430-49C5-BE7D-9052635C2840}" srcOrd="2" destOrd="0" presId="urn:microsoft.com/office/officeart/2005/8/layout/orgChart1"/>
    <dgm:cxn modelId="{E70038F5-D85F-47DE-86FA-53A0D836F18A}" type="presParOf" srcId="{02B28A71-42E2-48BD-ABAA-9A15C602A695}" destId="{7D09DC4F-7E93-46FE-B743-BFB200274181}" srcOrd="2" destOrd="0" presId="urn:microsoft.com/office/officeart/2005/8/layout/orgChart1"/>
    <dgm:cxn modelId="{5D86C5E9-15E4-478B-B2E3-38EE3122C3E6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A9F6FE-D9A2-48AD-8405-3C6A4493D0D0}">
      <dsp:nvSpPr>
        <dsp:cNvPr id="0" name=""/>
        <dsp:cNvSpPr/>
      </dsp:nvSpPr>
      <dsp:spPr>
        <a:xfrm>
          <a:off x="4579195" y="1004000"/>
          <a:ext cx="124338" cy="96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843"/>
              </a:lnTo>
              <a:lnTo>
                <a:pt x="124338" y="96984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9B29B-EA45-4E73-B677-C3DC18EB49C5}">
      <dsp:nvSpPr>
        <dsp:cNvPr id="0" name=""/>
        <dsp:cNvSpPr/>
      </dsp:nvSpPr>
      <dsp:spPr>
        <a:xfrm>
          <a:off x="4579195" y="1004000"/>
          <a:ext cx="124338" cy="381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306"/>
              </a:lnTo>
              <a:lnTo>
                <a:pt x="124338" y="38130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F78BC-5384-4509-9CDE-11BC8B4026BC}">
      <dsp:nvSpPr>
        <dsp:cNvPr id="0" name=""/>
        <dsp:cNvSpPr/>
      </dsp:nvSpPr>
      <dsp:spPr>
        <a:xfrm>
          <a:off x="2833584" y="440181"/>
          <a:ext cx="2077181" cy="149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18"/>
              </a:lnTo>
              <a:lnTo>
                <a:pt x="2077181" y="62318"/>
              </a:lnTo>
              <a:lnTo>
                <a:pt x="2077181" y="14935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5373B-47C1-4DFB-9A99-36344B16C15E}">
      <dsp:nvSpPr>
        <dsp:cNvPr id="0" name=""/>
        <dsp:cNvSpPr/>
      </dsp:nvSpPr>
      <dsp:spPr>
        <a:xfrm>
          <a:off x="3530474" y="1004000"/>
          <a:ext cx="91440" cy="380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033"/>
              </a:lnTo>
              <a:lnTo>
                <a:pt x="130510" y="3800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97D46-084A-476A-942A-71554320DF77}">
      <dsp:nvSpPr>
        <dsp:cNvPr id="0" name=""/>
        <dsp:cNvSpPr/>
      </dsp:nvSpPr>
      <dsp:spPr>
        <a:xfrm>
          <a:off x="3530474" y="1004000"/>
          <a:ext cx="91440" cy="9306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0685"/>
              </a:lnTo>
              <a:lnTo>
                <a:pt x="114670" y="93068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B573A-DA3F-4A30-86DF-A789147B4A6D}">
      <dsp:nvSpPr>
        <dsp:cNvPr id="0" name=""/>
        <dsp:cNvSpPr/>
      </dsp:nvSpPr>
      <dsp:spPr>
        <a:xfrm>
          <a:off x="2833584" y="440181"/>
          <a:ext cx="1074180" cy="149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18"/>
              </a:lnTo>
              <a:lnTo>
                <a:pt x="1074180" y="62318"/>
              </a:lnTo>
              <a:lnTo>
                <a:pt x="1074180" y="14935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FF49D-AF82-B743-AAD1-C8E924FFC600}">
      <dsp:nvSpPr>
        <dsp:cNvPr id="0" name=""/>
        <dsp:cNvSpPr/>
      </dsp:nvSpPr>
      <dsp:spPr>
        <a:xfrm>
          <a:off x="2500033" y="1004000"/>
          <a:ext cx="124338" cy="1558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381"/>
              </a:lnTo>
              <a:lnTo>
                <a:pt x="124338" y="155838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B5FD2-3FCF-46D7-8C29-1E221ABF3C1D}">
      <dsp:nvSpPr>
        <dsp:cNvPr id="0" name=""/>
        <dsp:cNvSpPr/>
      </dsp:nvSpPr>
      <dsp:spPr>
        <a:xfrm>
          <a:off x="2500033" y="1004000"/>
          <a:ext cx="124338" cy="96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843"/>
              </a:lnTo>
              <a:lnTo>
                <a:pt x="124338" y="96984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200F0-4552-4AFB-8C2E-D36D7A51BF81}">
      <dsp:nvSpPr>
        <dsp:cNvPr id="0" name=""/>
        <dsp:cNvSpPr/>
      </dsp:nvSpPr>
      <dsp:spPr>
        <a:xfrm>
          <a:off x="2454313" y="1004000"/>
          <a:ext cx="91440" cy="383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531"/>
              </a:lnTo>
              <a:lnTo>
                <a:pt x="121906" y="38353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D4BD1-5982-4E24-AD2F-92F5B7557FE5}">
      <dsp:nvSpPr>
        <dsp:cNvPr id="0" name=""/>
        <dsp:cNvSpPr/>
      </dsp:nvSpPr>
      <dsp:spPr>
        <a:xfrm>
          <a:off x="2785883" y="440181"/>
          <a:ext cx="91440" cy="149355"/>
        </a:xfrm>
        <a:custGeom>
          <a:avLst/>
          <a:gdLst/>
          <a:ahLst/>
          <a:cxnLst/>
          <a:rect l="0" t="0" r="0" b="0"/>
          <a:pathLst>
            <a:path>
              <a:moveTo>
                <a:pt x="47701" y="0"/>
              </a:moveTo>
              <a:lnTo>
                <a:pt x="47701" y="62318"/>
              </a:lnTo>
              <a:lnTo>
                <a:pt x="45720" y="62318"/>
              </a:lnTo>
              <a:lnTo>
                <a:pt x="45720" y="14935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86C9F-2C05-D648-A7BF-7CC9E704ED4D}">
      <dsp:nvSpPr>
        <dsp:cNvPr id="0" name=""/>
        <dsp:cNvSpPr/>
      </dsp:nvSpPr>
      <dsp:spPr>
        <a:xfrm>
          <a:off x="1497032" y="1004000"/>
          <a:ext cx="124338" cy="96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843"/>
              </a:lnTo>
              <a:lnTo>
                <a:pt x="124338" y="96984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775B7-2B20-497A-ABC3-66443EAEC503}">
      <dsp:nvSpPr>
        <dsp:cNvPr id="0" name=""/>
        <dsp:cNvSpPr/>
      </dsp:nvSpPr>
      <dsp:spPr>
        <a:xfrm>
          <a:off x="1497032" y="1004000"/>
          <a:ext cx="124338" cy="381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306"/>
              </a:lnTo>
              <a:lnTo>
                <a:pt x="124338" y="38130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828603" y="440181"/>
          <a:ext cx="1004981" cy="149355"/>
        </a:xfrm>
        <a:custGeom>
          <a:avLst/>
          <a:gdLst/>
          <a:ahLst/>
          <a:cxnLst/>
          <a:rect l="0" t="0" r="0" b="0"/>
          <a:pathLst>
            <a:path>
              <a:moveTo>
                <a:pt x="1004981" y="0"/>
              </a:moveTo>
              <a:lnTo>
                <a:pt x="1004981" y="62318"/>
              </a:lnTo>
              <a:lnTo>
                <a:pt x="0" y="62318"/>
              </a:lnTo>
              <a:lnTo>
                <a:pt x="0" y="14935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2FC6A-D2C3-DB4C-A577-E0F5F5062048}">
      <dsp:nvSpPr>
        <dsp:cNvPr id="0" name=""/>
        <dsp:cNvSpPr/>
      </dsp:nvSpPr>
      <dsp:spPr>
        <a:xfrm>
          <a:off x="494031" y="1004000"/>
          <a:ext cx="124338" cy="2146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6918"/>
              </a:lnTo>
              <a:lnTo>
                <a:pt x="124338" y="214691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53D8C-176B-E24A-B0BB-D5DC7999A2BF}">
      <dsp:nvSpPr>
        <dsp:cNvPr id="0" name=""/>
        <dsp:cNvSpPr/>
      </dsp:nvSpPr>
      <dsp:spPr>
        <a:xfrm>
          <a:off x="494031" y="1004000"/>
          <a:ext cx="124338" cy="1558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381"/>
              </a:lnTo>
              <a:lnTo>
                <a:pt x="124338" y="155838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F6C2A-AD30-4F73-AC65-948BDAD60454}">
      <dsp:nvSpPr>
        <dsp:cNvPr id="0" name=""/>
        <dsp:cNvSpPr/>
      </dsp:nvSpPr>
      <dsp:spPr>
        <a:xfrm>
          <a:off x="494031" y="1004000"/>
          <a:ext cx="124338" cy="96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843"/>
              </a:lnTo>
              <a:lnTo>
                <a:pt x="124338" y="96984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4A199-6B6D-4579-AE2F-5D2006C693E0}">
      <dsp:nvSpPr>
        <dsp:cNvPr id="0" name=""/>
        <dsp:cNvSpPr/>
      </dsp:nvSpPr>
      <dsp:spPr>
        <a:xfrm>
          <a:off x="494031" y="1004000"/>
          <a:ext cx="124338" cy="381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306"/>
              </a:lnTo>
              <a:lnTo>
                <a:pt x="124338" y="38130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825602" y="440181"/>
          <a:ext cx="2007982" cy="149355"/>
        </a:xfrm>
        <a:custGeom>
          <a:avLst/>
          <a:gdLst/>
          <a:ahLst/>
          <a:cxnLst/>
          <a:rect l="0" t="0" r="0" b="0"/>
          <a:pathLst>
            <a:path>
              <a:moveTo>
                <a:pt x="2007982" y="0"/>
              </a:moveTo>
              <a:lnTo>
                <a:pt x="2007982" y="62318"/>
              </a:lnTo>
              <a:lnTo>
                <a:pt x="0" y="62318"/>
              </a:lnTo>
              <a:lnTo>
                <a:pt x="0" y="14935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2196310" y="25718"/>
          <a:ext cx="1274548" cy="414463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solidFill>
                <a:schemeClr val="tx1"/>
              </a:solidFill>
            </a:rPr>
            <a:t>Project Manager: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>
              <a:solidFill>
                <a:schemeClr val="tx1"/>
              </a:solidFill>
            </a:rPr>
            <a:t>Trần</a:t>
          </a:r>
          <a:r>
            <a:rPr lang="en-US" sz="1200" kern="1200" dirty="0">
              <a:solidFill>
                <a:schemeClr val="tx1"/>
              </a:solidFill>
            </a:rPr>
            <a:t> </a:t>
          </a:r>
          <a:r>
            <a:rPr lang="en-US" sz="1200" kern="1200" dirty="0" err="1">
              <a:solidFill>
                <a:schemeClr val="tx1"/>
              </a:solidFill>
            </a:rPr>
            <a:t>Trọng</a:t>
          </a:r>
          <a:r>
            <a:rPr lang="en-US" sz="1200" kern="1200" dirty="0">
              <a:solidFill>
                <a:schemeClr val="tx1"/>
              </a:solidFill>
            </a:rPr>
            <a:t> </a:t>
          </a:r>
          <a:r>
            <a:rPr lang="en-US" sz="1200" kern="1200" dirty="0" err="1">
              <a:solidFill>
                <a:schemeClr val="tx1"/>
              </a:solidFill>
            </a:rPr>
            <a:t>Phúc</a:t>
          </a:r>
          <a:endParaRPr lang="en-US" sz="1200" kern="1200" dirty="0">
            <a:solidFill>
              <a:schemeClr val="tx1"/>
            </a:solidFill>
          </a:endParaRPr>
        </a:p>
      </dsp:txBody>
      <dsp:txXfrm>
        <a:off x="2196310" y="25718"/>
        <a:ext cx="1274548" cy="414463"/>
      </dsp:txXfrm>
    </dsp:sp>
    <dsp:sp modelId="{2C8DA449-6A39-4427-BD10-384E53D11287}">
      <dsp:nvSpPr>
        <dsp:cNvPr id="0" name=""/>
        <dsp:cNvSpPr/>
      </dsp:nvSpPr>
      <dsp:spPr>
        <a:xfrm>
          <a:off x="411139" y="589537"/>
          <a:ext cx="828926" cy="414463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solidFill>
                <a:schemeClr val="tx1"/>
              </a:solidFill>
            </a:rPr>
            <a:t>Developer</a:t>
          </a:r>
        </a:p>
      </dsp:txBody>
      <dsp:txXfrm>
        <a:off x="411139" y="589537"/>
        <a:ext cx="828926" cy="414463"/>
      </dsp:txXfrm>
    </dsp:sp>
    <dsp:sp modelId="{7C2E1BFA-FCF4-444D-A2A0-D62F77D55C86}">
      <dsp:nvSpPr>
        <dsp:cNvPr id="0" name=""/>
        <dsp:cNvSpPr/>
      </dsp:nvSpPr>
      <dsp:spPr>
        <a:xfrm>
          <a:off x="618370" y="1178074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Trần</a:t>
          </a:r>
          <a:r>
            <a:rPr lang="en-US" sz="1000" kern="1200" dirty="0"/>
            <a:t> </a:t>
          </a:r>
          <a:r>
            <a:rPr lang="en-US" sz="1000" kern="1200" dirty="0" err="1"/>
            <a:t>Trọng</a:t>
          </a:r>
          <a:r>
            <a:rPr lang="en-US" sz="1000" kern="1200" dirty="0"/>
            <a:t> </a:t>
          </a:r>
          <a:r>
            <a:rPr lang="en-US" sz="1000" kern="1200" dirty="0" err="1"/>
            <a:t>Phúc</a:t>
          </a:r>
          <a:endParaRPr lang="en-US" sz="1000" kern="1200" dirty="0"/>
        </a:p>
      </dsp:txBody>
      <dsp:txXfrm>
        <a:off x="618370" y="1178074"/>
        <a:ext cx="828926" cy="414463"/>
      </dsp:txXfrm>
    </dsp:sp>
    <dsp:sp modelId="{15998717-661C-4862-82CE-9BF4B7A6FEDA}">
      <dsp:nvSpPr>
        <dsp:cNvPr id="0" name=""/>
        <dsp:cNvSpPr/>
      </dsp:nvSpPr>
      <dsp:spPr>
        <a:xfrm>
          <a:off x="618370" y="1766612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Trình</a:t>
          </a:r>
          <a:r>
            <a:rPr lang="en-US" sz="1000" kern="1200" dirty="0"/>
            <a:t> </a:t>
          </a:r>
          <a:r>
            <a:rPr lang="en-US" sz="1000" kern="1200" dirty="0" err="1"/>
            <a:t>Đại</a:t>
          </a:r>
          <a:r>
            <a:rPr lang="en-US" sz="1000" kern="1200" dirty="0"/>
            <a:t> </a:t>
          </a:r>
          <a:r>
            <a:rPr lang="en-US" sz="1000" kern="1200" dirty="0" err="1"/>
            <a:t>Phúc</a:t>
          </a:r>
          <a:endParaRPr lang="en-US" sz="1000" kern="1200" dirty="0"/>
        </a:p>
      </dsp:txBody>
      <dsp:txXfrm>
        <a:off x="618370" y="1766612"/>
        <a:ext cx="828926" cy="414463"/>
      </dsp:txXfrm>
    </dsp:sp>
    <dsp:sp modelId="{A002ADE8-CAF1-8842-BF33-6CDDBC2D75CF}">
      <dsp:nvSpPr>
        <dsp:cNvPr id="0" name=""/>
        <dsp:cNvSpPr/>
      </dsp:nvSpPr>
      <dsp:spPr>
        <a:xfrm>
          <a:off x="618370" y="2355149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Trần</a:t>
          </a:r>
          <a:r>
            <a:rPr lang="en-US" sz="1000" kern="1200" dirty="0"/>
            <a:t> Minh </a:t>
          </a:r>
          <a:r>
            <a:rPr lang="en-US" sz="1000" kern="1200" dirty="0" err="1"/>
            <a:t>Nhựt</a:t>
          </a:r>
          <a:endParaRPr lang="en-US" sz="1000" kern="1200" dirty="0"/>
        </a:p>
      </dsp:txBody>
      <dsp:txXfrm>
        <a:off x="618370" y="2355149"/>
        <a:ext cx="828926" cy="414463"/>
      </dsp:txXfrm>
    </dsp:sp>
    <dsp:sp modelId="{A1A022B8-597F-EB4B-8BEF-D018FBA7BF2A}">
      <dsp:nvSpPr>
        <dsp:cNvPr id="0" name=""/>
        <dsp:cNvSpPr/>
      </dsp:nvSpPr>
      <dsp:spPr>
        <a:xfrm>
          <a:off x="618370" y="2943687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Nguyễn Anh Huy</a:t>
          </a:r>
        </a:p>
      </dsp:txBody>
      <dsp:txXfrm>
        <a:off x="618370" y="2943687"/>
        <a:ext cx="828926" cy="414463"/>
      </dsp:txXfrm>
    </dsp:sp>
    <dsp:sp modelId="{FCB4F10E-495A-4EA3-AB8F-87418CE8D986}">
      <dsp:nvSpPr>
        <dsp:cNvPr id="0" name=""/>
        <dsp:cNvSpPr/>
      </dsp:nvSpPr>
      <dsp:spPr>
        <a:xfrm>
          <a:off x="1414140" y="589537"/>
          <a:ext cx="828926" cy="414463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solidFill>
                <a:schemeClr val="tx1"/>
              </a:solidFill>
            </a:rPr>
            <a:t>Business Analyst</a:t>
          </a:r>
          <a:r>
            <a:rPr lang="en-US" sz="1600" kern="1200" dirty="0"/>
            <a:t> </a:t>
          </a:r>
        </a:p>
      </dsp:txBody>
      <dsp:txXfrm>
        <a:off x="1414140" y="589537"/>
        <a:ext cx="828926" cy="414463"/>
      </dsp:txXfrm>
    </dsp:sp>
    <dsp:sp modelId="{ED440C32-EF7F-4FF1-BF9E-35C5B8D033E0}">
      <dsp:nvSpPr>
        <dsp:cNvPr id="0" name=""/>
        <dsp:cNvSpPr/>
      </dsp:nvSpPr>
      <dsp:spPr>
        <a:xfrm>
          <a:off x="1621371" y="1178074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Trần</a:t>
          </a:r>
          <a:r>
            <a:rPr lang="en-US" sz="1000" kern="1200" dirty="0"/>
            <a:t> </a:t>
          </a:r>
          <a:r>
            <a:rPr lang="en-US" sz="1000" kern="1200" dirty="0" err="1"/>
            <a:t>Hải</a:t>
          </a:r>
          <a:r>
            <a:rPr lang="en-US" sz="1000" kern="1200" dirty="0"/>
            <a:t> </a:t>
          </a:r>
          <a:r>
            <a:rPr lang="en-US" sz="1000" kern="1200" dirty="0" err="1"/>
            <a:t>Phong</a:t>
          </a:r>
          <a:endParaRPr lang="en-US" sz="1000" kern="1200" dirty="0"/>
        </a:p>
      </dsp:txBody>
      <dsp:txXfrm>
        <a:off x="1621371" y="1178074"/>
        <a:ext cx="828926" cy="414463"/>
      </dsp:txXfrm>
    </dsp:sp>
    <dsp:sp modelId="{CFA9D448-C4B4-9146-8FFB-C6BDCC94CB6A}">
      <dsp:nvSpPr>
        <dsp:cNvPr id="0" name=""/>
        <dsp:cNvSpPr/>
      </dsp:nvSpPr>
      <dsp:spPr>
        <a:xfrm>
          <a:off x="1621371" y="1766612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Nguyễn</a:t>
          </a:r>
          <a:r>
            <a:rPr lang="en-US" sz="1000" kern="1200" dirty="0"/>
            <a:t> Anh </a:t>
          </a:r>
          <a:r>
            <a:rPr lang="en-US" sz="1000" kern="1200" dirty="0" err="1"/>
            <a:t>Huy</a:t>
          </a:r>
          <a:endParaRPr lang="en-US" sz="1000" kern="1200" dirty="0"/>
        </a:p>
      </dsp:txBody>
      <dsp:txXfrm>
        <a:off x="1621371" y="1766612"/>
        <a:ext cx="828926" cy="414463"/>
      </dsp:txXfrm>
    </dsp:sp>
    <dsp:sp modelId="{C6E6A924-81D4-49B3-B84A-085270A87EA7}">
      <dsp:nvSpPr>
        <dsp:cNvPr id="0" name=""/>
        <dsp:cNvSpPr/>
      </dsp:nvSpPr>
      <dsp:spPr>
        <a:xfrm>
          <a:off x="2417140" y="589537"/>
          <a:ext cx="828926" cy="414463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solidFill>
                <a:schemeClr val="tx1"/>
              </a:solidFill>
            </a:rPr>
            <a:t>Tester</a:t>
          </a:r>
          <a:r>
            <a:rPr lang="en-US" sz="900" kern="1200" dirty="0">
              <a:solidFill>
                <a:schemeClr val="tx1"/>
              </a:solidFill>
            </a:rPr>
            <a:t> </a:t>
          </a:r>
        </a:p>
      </dsp:txBody>
      <dsp:txXfrm>
        <a:off x="2417140" y="589537"/>
        <a:ext cx="828926" cy="414463"/>
      </dsp:txXfrm>
    </dsp:sp>
    <dsp:sp modelId="{C6203110-48B1-432F-BED9-F6E97E43F0FE}">
      <dsp:nvSpPr>
        <dsp:cNvPr id="0" name=""/>
        <dsp:cNvSpPr/>
      </dsp:nvSpPr>
      <dsp:spPr>
        <a:xfrm>
          <a:off x="2576219" y="1180300"/>
          <a:ext cx="902087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Trần</a:t>
          </a:r>
          <a:r>
            <a:rPr lang="en-US" sz="1000" kern="1200" dirty="0"/>
            <a:t> Minh </a:t>
          </a:r>
          <a:r>
            <a:rPr lang="en-US" sz="1000" kern="1200" dirty="0" err="1"/>
            <a:t>Nhựt</a:t>
          </a:r>
          <a:endParaRPr lang="en-US" sz="1000" kern="1200" dirty="0"/>
        </a:p>
      </dsp:txBody>
      <dsp:txXfrm>
        <a:off x="2576219" y="1180300"/>
        <a:ext cx="902087" cy="414463"/>
      </dsp:txXfrm>
    </dsp:sp>
    <dsp:sp modelId="{0DAE5E65-BEB1-4578-84A7-843B8E7BAAA1}">
      <dsp:nvSpPr>
        <dsp:cNvPr id="0" name=""/>
        <dsp:cNvSpPr/>
      </dsp:nvSpPr>
      <dsp:spPr>
        <a:xfrm>
          <a:off x="2624372" y="1766612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 dirty="0">
              <a:latin typeface="+mj-lt"/>
            </a:rPr>
            <a:t>Trình Đại Phúc</a:t>
          </a:r>
        </a:p>
      </dsp:txBody>
      <dsp:txXfrm>
        <a:off x="2624372" y="1766612"/>
        <a:ext cx="828926" cy="414463"/>
      </dsp:txXfrm>
    </dsp:sp>
    <dsp:sp modelId="{4DA48D86-4967-C44F-BA07-555F8287C626}">
      <dsp:nvSpPr>
        <dsp:cNvPr id="0" name=""/>
        <dsp:cNvSpPr/>
      </dsp:nvSpPr>
      <dsp:spPr>
        <a:xfrm>
          <a:off x="2624372" y="2355149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 dirty="0">
              <a:latin typeface="+mj-lt"/>
            </a:rPr>
            <a:t>Trần Hải Phong</a:t>
          </a:r>
        </a:p>
      </dsp:txBody>
      <dsp:txXfrm>
        <a:off x="2624372" y="2355149"/>
        <a:ext cx="828926" cy="414463"/>
      </dsp:txXfrm>
    </dsp:sp>
    <dsp:sp modelId="{3E908E3F-6306-4AD8-81FA-B725440E5BB7}">
      <dsp:nvSpPr>
        <dsp:cNvPr id="0" name=""/>
        <dsp:cNvSpPr/>
      </dsp:nvSpPr>
      <dsp:spPr>
        <a:xfrm>
          <a:off x="3493302" y="589537"/>
          <a:ext cx="828926" cy="414463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solidFill>
                <a:schemeClr val="tx1"/>
              </a:solidFill>
            </a:rPr>
            <a:t>Designer</a:t>
          </a:r>
          <a:endParaRPr lang="en-US" sz="1000" kern="1200" dirty="0">
            <a:solidFill>
              <a:schemeClr val="tx1"/>
            </a:solidFill>
          </a:endParaRPr>
        </a:p>
      </dsp:txBody>
      <dsp:txXfrm>
        <a:off x="3493302" y="589537"/>
        <a:ext cx="828926" cy="414463"/>
      </dsp:txXfrm>
    </dsp:sp>
    <dsp:sp modelId="{EB5E090B-4280-4461-BD17-BFD7A8F91091}">
      <dsp:nvSpPr>
        <dsp:cNvPr id="0" name=""/>
        <dsp:cNvSpPr/>
      </dsp:nvSpPr>
      <dsp:spPr>
        <a:xfrm>
          <a:off x="3645144" y="1727453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Trần</a:t>
          </a:r>
          <a:r>
            <a:rPr lang="en-US" sz="1000" kern="1200" dirty="0"/>
            <a:t> </a:t>
          </a:r>
          <a:r>
            <a:rPr lang="en-US" sz="1000" kern="1200" dirty="0" err="1"/>
            <a:t>Hải</a:t>
          </a:r>
          <a:r>
            <a:rPr lang="en-US" sz="1000" kern="1200" dirty="0"/>
            <a:t> </a:t>
          </a:r>
          <a:r>
            <a:rPr lang="en-US" sz="1000" kern="1200" dirty="0" err="1"/>
            <a:t>Phong</a:t>
          </a:r>
          <a:endParaRPr lang="en-US" sz="1000" kern="1200" dirty="0"/>
        </a:p>
      </dsp:txBody>
      <dsp:txXfrm>
        <a:off x="3645144" y="1727453"/>
        <a:ext cx="828926" cy="414463"/>
      </dsp:txXfrm>
    </dsp:sp>
    <dsp:sp modelId="{9C8FC3AF-053E-41A0-9D9E-5BE3A2D697E9}">
      <dsp:nvSpPr>
        <dsp:cNvPr id="0" name=""/>
        <dsp:cNvSpPr/>
      </dsp:nvSpPr>
      <dsp:spPr>
        <a:xfrm>
          <a:off x="3660985" y="1176802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Nguyễn</a:t>
          </a:r>
          <a:r>
            <a:rPr lang="en-US" sz="1000" kern="1200" dirty="0"/>
            <a:t> Anh </a:t>
          </a:r>
          <a:r>
            <a:rPr lang="en-US" sz="1000" kern="1200" dirty="0" err="1"/>
            <a:t>Huy</a:t>
          </a:r>
          <a:endParaRPr lang="vi-VN" sz="1000" kern="1200" dirty="0"/>
        </a:p>
      </dsp:txBody>
      <dsp:txXfrm>
        <a:off x="3660985" y="1176802"/>
        <a:ext cx="828926" cy="414463"/>
      </dsp:txXfrm>
    </dsp:sp>
    <dsp:sp modelId="{82E6C2F8-924F-44D5-B9CB-BE4A1870DD8D}">
      <dsp:nvSpPr>
        <dsp:cNvPr id="0" name=""/>
        <dsp:cNvSpPr/>
      </dsp:nvSpPr>
      <dsp:spPr>
        <a:xfrm>
          <a:off x="4496302" y="589537"/>
          <a:ext cx="828926" cy="414463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solidFill>
                <a:schemeClr val="tx1"/>
              </a:solidFill>
            </a:rPr>
            <a:t>User</a:t>
          </a:r>
          <a:endParaRPr lang="vi-VN" sz="1600" kern="1200" dirty="0">
            <a:solidFill>
              <a:schemeClr val="tx1"/>
            </a:solidFill>
          </a:endParaRPr>
        </a:p>
      </dsp:txBody>
      <dsp:txXfrm>
        <a:off x="4496302" y="589537"/>
        <a:ext cx="828926" cy="414463"/>
      </dsp:txXfrm>
    </dsp:sp>
    <dsp:sp modelId="{A655CF62-46A6-4D79-86F2-532C6E4ADAF0}">
      <dsp:nvSpPr>
        <dsp:cNvPr id="0" name=""/>
        <dsp:cNvSpPr/>
      </dsp:nvSpPr>
      <dsp:spPr>
        <a:xfrm>
          <a:off x="4703534" y="1178074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Trình</a:t>
          </a:r>
          <a:r>
            <a:rPr lang="en-US" sz="1000" kern="1200" dirty="0"/>
            <a:t> </a:t>
          </a:r>
          <a:r>
            <a:rPr lang="en-US" sz="1000" kern="1200" dirty="0" err="1"/>
            <a:t>Đại</a:t>
          </a:r>
          <a:r>
            <a:rPr lang="en-US" sz="1000" kern="1200" dirty="0"/>
            <a:t> </a:t>
          </a:r>
          <a:r>
            <a:rPr lang="en-US" sz="1000" kern="1200" dirty="0" err="1"/>
            <a:t>Phúc</a:t>
          </a:r>
          <a:endParaRPr lang="vi-VN" sz="1000" kern="1200" dirty="0"/>
        </a:p>
      </dsp:txBody>
      <dsp:txXfrm>
        <a:off x="4703534" y="1178074"/>
        <a:ext cx="828926" cy="414463"/>
      </dsp:txXfrm>
    </dsp:sp>
    <dsp:sp modelId="{6437A3C4-D9BE-405A-882C-5E9FDBA4E390}">
      <dsp:nvSpPr>
        <dsp:cNvPr id="0" name=""/>
        <dsp:cNvSpPr/>
      </dsp:nvSpPr>
      <dsp:spPr>
        <a:xfrm>
          <a:off x="4703534" y="1766612"/>
          <a:ext cx="828926" cy="4144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Trần</a:t>
          </a:r>
          <a:r>
            <a:rPr lang="en-US" sz="1000" kern="1200" dirty="0"/>
            <a:t> Minh </a:t>
          </a:r>
          <a:r>
            <a:rPr lang="en-US" sz="1000" kern="1200" dirty="0" err="1"/>
            <a:t>Nhựt</a:t>
          </a:r>
          <a:endParaRPr lang="vi-VN" sz="1000" kern="1200" dirty="0"/>
        </a:p>
      </dsp:txBody>
      <dsp:txXfrm>
        <a:off x="4703534" y="1766612"/>
        <a:ext cx="828926" cy="414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76DF-249E-D547-8D56-32B3ED63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C:\Users\nkhuy\Desktop\rup_sdpln_sp.dot</Template>
  <TotalTime>36</TotalTime>
  <Pages>8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9100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TRÌNH ĐẠI PHÚC</cp:lastModifiedBy>
  <cp:revision>7</cp:revision>
  <cp:lastPrinted>1900-12-31T16:59:20Z</cp:lastPrinted>
  <dcterms:created xsi:type="dcterms:W3CDTF">2018-11-08T16:34:00Z</dcterms:created>
  <dcterms:modified xsi:type="dcterms:W3CDTF">2019-01-09T16:44:00Z</dcterms:modified>
</cp:coreProperties>
</file>